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4B484" w14:textId="15B273D5" w:rsidR="00E97402" w:rsidRDefault="003F4D5D">
      <w:pPr>
        <w:pStyle w:val="Text"/>
        <w:ind w:firstLine="0"/>
        <w:rPr>
          <w:sz w:val="18"/>
          <w:szCs w:val="18"/>
        </w:rPr>
      </w:pPr>
      <w:r>
        <w:rPr>
          <w:sz w:val="18"/>
          <w:szCs w:val="18"/>
        </w:rPr>
        <w:fldChar w:fldCharType="begin"/>
      </w:r>
      <w:r>
        <w:rPr>
          <w:sz w:val="18"/>
          <w:szCs w:val="18"/>
        </w:rPr>
        <w:instrText xml:space="preserve"> MACROBUTTON MTEditEquationSection2 </w:instrText>
      </w:r>
      <w:r w:rsidRPr="003F4D5D">
        <w:rPr>
          <w:rStyle w:val="MTEquationSection"/>
        </w:rPr>
        <w:instrText>Equation Chapter 1 Section 1</w:instrText>
      </w:r>
      <w:r>
        <w:rPr>
          <w:sz w:val="18"/>
          <w:szCs w:val="18"/>
        </w:rPr>
        <w:fldChar w:fldCharType="begin"/>
      </w:r>
      <w:r>
        <w:rPr>
          <w:sz w:val="18"/>
          <w:szCs w:val="18"/>
        </w:rPr>
        <w:instrText xml:space="preserve"> SEQ MTEqn \r \h \* MERGEFORMAT </w:instrText>
      </w:r>
      <w:r>
        <w:rPr>
          <w:sz w:val="18"/>
          <w:szCs w:val="18"/>
        </w:rPr>
        <w:fldChar w:fldCharType="end"/>
      </w:r>
      <w:r>
        <w:rPr>
          <w:sz w:val="18"/>
          <w:szCs w:val="18"/>
        </w:rPr>
        <w:fldChar w:fldCharType="begin"/>
      </w:r>
      <w:r>
        <w:rPr>
          <w:sz w:val="18"/>
          <w:szCs w:val="18"/>
        </w:rPr>
        <w:instrText xml:space="preserve"> SEQ MTSec \r 1 \h \* MERGEFORMAT </w:instrText>
      </w:r>
      <w:r>
        <w:rPr>
          <w:sz w:val="18"/>
          <w:szCs w:val="18"/>
        </w:rPr>
        <w:fldChar w:fldCharType="end"/>
      </w:r>
      <w:r>
        <w:rPr>
          <w:sz w:val="18"/>
          <w:szCs w:val="18"/>
        </w:rPr>
        <w:fldChar w:fldCharType="begin"/>
      </w:r>
      <w:r>
        <w:rPr>
          <w:sz w:val="18"/>
          <w:szCs w:val="18"/>
        </w:rPr>
        <w:instrText xml:space="preserve"> SEQ MTChap \r 1 \h \* MERGEFORMAT </w:instrText>
      </w:r>
      <w:r>
        <w:rPr>
          <w:sz w:val="18"/>
          <w:szCs w:val="18"/>
        </w:rPr>
        <w:fldChar w:fldCharType="end"/>
      </w:r>
      <w:r>
        <w:rPr>
          <w:sz w:val="18"/>
          <w:szCs w:val="18"/>
        </w:rPr>
        <w:fldChar w:fldCharType="end"/>
      </w:r>
    </w:p>
    <w:p w14:paraId="20235E3F" w14:textId="6046C110" w:rsidR="00326EE4" w:rsidRPr="00AA7CEE" w:rsidRDefault="009A4B6D" w:rsidP="00274E54">
      <w:pPr>
        <w:pStyle w:val="Web"/>
        <w:framePr w:w="9360" w:hSpace="187" w:vSpace="187" w:wrap="notBeside" w:vAnchor="text" w:hAnchor="page" w:xAlign="center" w:y="1"/>
        <w:spacing w:before="0" w:beforeAutospacing="0" w:after="0" w:afterAutospacing="0"/>
        <w:jc w:val="center"/>
        <w:rPr>
          <w:rFonts w:ascii="Times New Roman" w:hAnsi="Times New Roman" w:cs="Times New Roman"/>
          <w:sz w:val="48"/>
          <w:szCs w:val="48"/>
        </w:rPr>
      </w:pPr>
      <w:r w:rsidRPr="00AA7CEE">
        <w:rPr>
          <w:rFonts w:ascii="Times New Roman" w:hAnsi="Times New Roman" w:cs="Times New Roman"/>
          <w:color w:val="000000"/>
          <w:sz w:val="48"/>
          <w:szCs w:val="48"/>
        </w:rPr>
        <w:t xml:space="preserve"> </w:t>
      </w:r>
      <w:commentRangeStart w:id="0"/>
      <w:r w:rsidR="00F516A5">
        <w:rPr>
          <w:rFonts w:ascii="Times New Roman" w:hAnsi="Times New Roman" w:cs="Times New Roman"/>
          <w:color w:val="000000"/>
          <w:sz w:val="48"/>
          <w:szCs w:val="48"/>
        </w:rPr>
        <w:t>Collaborative Robot Arm</w:t>
      </w:r>
      <w:r w:rsidR="00120106">
        <w:rPr>
          <w:rFonts w:ascii="Times New Roman" w:hAnsi="Times New Roman" w:cs="Times New Roman"/>
          <w:color w:val="000000"/>
          <w:sz w:val="48"/>
          <w:szCs w:val="48"/>
        </w:rPr>
        <w:t xml:space="preserve"> Control</w:t>
      </w:r>
      <w:r w:rsidR="00120106">
        <w:rPr>
          <w:rFonts w:ascii="Times New Roman" w:hAnsi="Times New Roman" w:cs="Times New Roman" w:hint="eastAsia"/>
          <w:color w:val="000000"/>
          <w:sz w:val="48"/>
          <w:szCs w:val="48"/>
        </w:rPr>
        <w:t>：</w:t>
      </w:r>
      <w:r w:rsidR="00120106">
        <w:rPr>
          <w:rFonts w:ascii="Times New Roman" w:hAnsi="Times New Roman" w:cs="Times New Roman"/>
          <w:color w:val="000000"/>
          <w:sz w:val="48"/>
          <w:szCs w:val="48"/>
        </w:rPr>
        <w:t>Based on Gesture Recognition</w:t>
      </w:r>
      <w:commentRangeEnd w:id="0"/>
      <w:r w:rsidR="001E45E0">
        <w:rPr>
          <w:rStyle w:val="af1"/>
          <w:rFonts w:ascii="Times New Roman" w:eastAsiaTheme="minorEastAsia" w:hAnsi="Times New Roman" w:cs="Times New Roman"/>
          <w:lang w:eastAsia="en-US"/>
        </w:rPr>
        <w:commentReference w:id="0"/>
      </w:r>
    </w:p>
    <w:p w14:paraId="07F9A3A2" w14:textId="7C25E8D2" w:rsidR="00E97402" w:rsidRDefault="00D44F87">
      <w:pPr>
        <w:pStyle w:val="Authors"/>
        <w:framePr w:wrap="notBeside"/>
        <w:rPr>
          <w:lang w:eastAsia="zh-TW"/>
        </w:rPr>
      </w:pPr>
      <w:commentRangeStart w:id="1"/>
      <w:r>
        <w:rPr>
          <w:rFonts w:hint="eastAsia"/>
          <w:lang w:eastAsia="zh-TW"/>
        </w:rPr>
        <w:t>M</w:t>
      </w:r>
      <w:r>
        <w:rPr>
          <w:lang w:eastAsia="zh-TW"/>
        </w:rPr>
        <w:t>eet Hugo</w:t>
      </w:r>
      <w:r w:rsidR="009341FD">
        <w:rPr>
          <w:lang w:eastAsia="zh-TW"/>
        </w:rPr>
        <w:t xml:space="preserve"> Pinard</w:t>
      </w:r>
      <w:r w:rsidR="00E97402">
        <w:t>,</w:t>
      </w:r>
      <w:r w:rsidR="001B3F18">
        <w:t xml:space="preserve"> </w:t>
      </w:r>
      <w:r w:rsidR="00F62F53">
        <w:t>Tsung</w:t>
      </w:r>
      <w:r w:rsidR="00531A9B">
        <w:t>-</w:t>
      </w:r>
      <w:r w:rsidR="0072362F">
        <w:t xml:space="preserve">Ching </w:t>
      </w:r>
      <w:proofErr w:type="gramStart"/>
      <w:r w:rsidR="0072362F">
        <w:t>Yang</w:t>
      </w:r>
      <w:r w:rsidR="00E97402">
        <w:t xml:space="preserve"> ,</w:t>
      </w:r>
      <w:proofErr w:type="gramEnd"/>
      <w:r w:rsidR="0072362F">
        <w:t xml:space="preserve"> Y</w:t>
      </w:r>
      <w:r w:rsidR="00531A9B">
        <w:t>i-Hung</w:t>
      </w:r>
      <w:r w:rsidR="00AF51B2">
        <w:t xml:space="preserve"> Chuang</w:t>
      </w:r>
      <w:r w:rsidR="00970332">
        <w:t>,</w:t>
      </w:r>
      <w:r w:rsidR="00AF51B2">
        <w:t xml:space="preserve"> </w:t>
      </w:r>
      <w:r w:rsidR="00E97402">
        <w:t>and</w:t>
      </w:r>
      <w:r w:rsidR="00054E29">
        <w:t xml:space="preserve"> Peter</w:t>
      </w:r>
      <w:r w:rsidR="000B38B9">
        <w:t xml:space="preserve"> </w:t>
      </w:r>
      <w:proofErr w:type="spellStart"/>
      <w:r w:rsidR="000B38B9">
        <w:rPr>
          <w:lang w:eastAsia="zh-TW"/>
        </w:rPr>
        <w:t>Rubatscher</w:t>
      </w:r>
      <w:proofErr w:type="spellEnd"/>
      <w:r w:rsidR="001F5A2F">
        <w:rPr>
          <w:lang w:eastAsia="zh-TW"/>
        </w:rPr>
        <w:t xml:space="preserve">, </w:t>
      </w:r>
      <w:r w:rsidR="001F5A2F">
        <w:rPr>
          <w:rFonts w:hint="eastAsia"/>
          <w:lang w:eastAsia="zh-TW"/>
        </w:rPr>
        <w:t>M</w:t>
      </w:r>
      <w:r w:rsidR="001D5928">
        <w:rPr>
          <w:lang w:eastAsia="zh-TW"/>
        </w:rPr>
        <w:t>in-</w:t>
      </w:r>
      <w:r w:rsidR="001F5A2F">
        <w:rPr>
          <w:rFonts w:hint="eastAsia"/>
          <w:lang w:eastAsia="zh-TW"/>
        </w:rPr>
        <w:t>F</w:t>
      </w:r>
      <w:r w:rsidR="001D5928">
        <w:rPr>
          <w:lang w:eastAsia="zh-TW"/>
        </w:rPr>
        <w:t xml:space="preserve">an </w:t>
      </w:r>
      <w:r w:rsidR="001F5A2F">
        <w:rPr>
          <w:lang w:eastAsia="zh-TW"/>
        </w:rPr>
        <w:t>Ricky</w:t>
      </w:r>
      <w:r w:rsidR="001D5928">
        <w:rPr>
          <w:lang w:eastAsia="zh-TW"/>
        </w:rPr>
        <w:t xml:space="preserve"> Lee</w:t>
      </w:r>
      <w:commentRangeEnd w:id="1"/>
      <w:r w:rsidR="00BE600C">
        <w:rPr>
          <w:rStyle w:val="af1"/>
        </w:rPr>
        <w:commentReference w:id="1"/>
      </w:r>
    </w:p>
    <w:p w14:paraId="169D70C2" w14:textId="4A0F246E" w:rsidR="00114F76" w:rsidRDefault="00114F76" w:rsidP="00114F76">
      <w:pPr>
        <w:pStyle w:val="Web"/>
        <w:spacing w:before="20" w:beforeAutospacing="0" w:after="0" w:afterAutospacing="0"/>
        <w:ind w:firstLine="202"/>
        <w:jc w:val="both"/>
      </w:pPr>
      <w:r>
        <w:rPr>
          <w:rFonts w:ascii="Times New Roman" w:hAnsi="Times New Roman" w:cs="Times New Roman"/>
          <w:b/>
          <w:bCs/>
          <w:i/>
          <w:iCs/>
          <w:color w:val="000000"/>
          <w:sz w:val="18"/>
          <w:szCs w:val="18"/>
        </w:rPr>
        <w:t>Abstract</w:t>
      </w:r>
      <w:r>
        <w:rPr>
          <w:rFonts w:ascii="Times New Roman" w:hAnsi="Times New Roman" w:cs="Times New Roman"/>
          <w:b/>
          <w:bCs/>
          <w:color w:val="000000"/>
          <w:sz w:val="18"/>
          <w:szCs w:val="18"/>
        </w:rPr>
        <w:t>—</w:t>
      </w:r>
      <w:commentRangeStart w:id="2"/>
      <w:r>
        <w:rPr>
          <w:rFonts w:ascii="Times New Roman" w:hAnsi="Times New Roman" w:cs="Times New Roman"/>
          <w:b/>
          <w:bCs/>
          <w:color w:val="000000"/>
          <w:sz w:val="18"/>
          <w:szCs w:val="18"/>
        </w:rPr>
        <w:t>How to control the arm with hand gestures in the traditional way is collecting data to build up the dataset and train the model with deep learning.</w:t>
      </w:r>
      <w:commentRangeEnd w:id="2"/>
      <w:r w:rsidR="00CF1576">
        <w:rPr>
          <w:rStyle w:val="af1"/>
          <w:rFonts w:ascii="Times New Roman" w:eastAsiaTheme="minorEastAsia" w:hAnsi="Times New Roman" w:cs="Times New Roman"/>
          <w:lang w:eastAsia="en-US"/>
        </w:rPr>
        <w:commentReference w:id="2"/>
      </w:r>
      <w:r>
        <w:rPr>
          <w:rFonts w:ascii="Times New Roman" w:hAnsi="Times New Roman" w:cs="Times New Roman"/>
          <w:b/>
          <w:bCs/>
          <w:color w:val="000000"/>
          <w:sz w:val="18"/>
          <w:szCs w:val="18"/>
        </w:rPr>
        <w:t xml:space="preserve"> </w:t>
      </w:r>
      <w:commentRangeStart w:id="3"/>
      <w:r>
        <w:rPr>
          <w:rFonts w:ascii="Times New Roman" w:hAnsi="Times New Roman" w:cs="Times New Roman"/>
          <w:b/>
          <w:bCs/>
          <w:color w:val="000000"/>
          <w:sz w:val="18"/>
          <w:szCs w:val="18"/>
        </w:rPr>
        <w:t xml:space="preserve">In light of this, our research endeavors to find a new way of hand gesture recognition to control arms, which is more intuitive to the users. Therefore, this paper proposes to enhance the interaction between humans and robots, using hand gesture recognition and visual tracking. In gesture recognition and motion tracking, using the </w:t>
      </w:r>
      <w:proofErr w:type="spellStart"/>
      <w:r>
        <w:rPr>
          <w:rFonts w:ascii="Times New Roman" w:hAnsi="Times New Roman" w:cs="Times New Roman"/>
          <w:b/>
          <w:bCs/>
          <w:color w:val="000000"/>
          <w:sz w:val="18"/>
          <w:szCs w:val="18"/>
        </w:rPr>
        <w:t>MediaPipe</w:t>
      </w:r>
      <w:proofErr w:type="spellEnd"/>
      <w:r>
        <w:rPr>
          <w:rFonts w:ascii="Times New Roman" w:hAnsi="Times New Roman" w:cs="Times New Roman"/>
          <w:b/>
          <w:bCs/>
          <w:color w:val="000000"/>
          <w:sz w:val="18"/>
          <w:szCs w:val="18"/>
        </w:rPr>
        <w:t xml:space="preserve"> module to identify the hand gesture.</w:t>
      </w:r>
      <w:commentRangeEnd w:id="3"/>
      <w:r w:rsidR="007F10FA">
        <w:rPr>
          <w:rStyle w:val="af1"/>
          <w:rFonts w:ascii="Times New Roman" w:eastAsiaTheme="minorEastAsia" w:hAnsi="Times New Roman" w:cs="Times New Roman"/>
          <w:lang w:eastAsia="en-US"/>
        </w:rPr>
        <w:commentReference w:id="3"/>
      </w:r>
      <w:r>
        <w:rPr>
          <w:rFonts w:ascii="Quattrocento Sans" w:hAnsi="Quattrocento Sans"/>
          <w:b/>
          <w:bCs/>
          <w:color w:val="374151"/>
          <w:sz w:val="18"/>
          <w:szCs w:val="18"/>
          <w:shd w:val="clear" w:color="auto" w:fill="F7F7F8"/>
        </w:rPr>
        <w:t xml:space="preserve"> </w:t>
      </w:r>
      <w:commentRangeStart w:id="4"/>
      <w:r>
        <w:rPr>
          <w:rFonts w:ascii="Times New Roman" w:hAnsi="Times New Roman" w:cs="Times New Roman"/>
          <w:b/>
          <w:bCs/>
          <w:color w:val="000000"/>
          <w:sz w:val="18"/>
          <w:szCs w:val="18"/>
        </w:rPr>
        <w:t>Ultimately, our research aims to facilitate robust human-robot interaction. This, in turn, fosters an environment where the robot arm becomes a valuable and adaptable tool in addressing the needs of individuals in diverse settings.</w:t>
      </w:r>
      <w:commentRangeEnd w:id="4"/>
      <w:r w:rsidR="007F10FA">
        <w:rPr>
          <w:rStyle w:val="af1"/>
          <w:rFonts w:ascii="Times New Roman" w:eastAsiaTheme="minorEastAsia" w:hAnsi="Times New Roman" w:cs="Times New Roman"/>
          <w:lang w:eastAsia="en-US"/>
        </w:rPr>
        <w:commentReference w:id="4"/>
      </w:r>
    </w:p>
    <w:p w14:paraId="3D34A575" w14:textId="77777777" w:rsidR="003B2DB6" w:rsidRDefault="003B2DB6"/>
    <w:p w14:paraId="6001BDE9" w14:textId="585A94E8" w:rsidR="00E97402" w:rsidRPr="00600111" w:rsidRDefault="00600111">
      <w:pPr>
        <w:pStyle w:val="IndexTerms"/>
        <w:rPr>
          <w:i/>
          <w:iCs/>
        </w:rPr>
      </w:pPr>
      <w:bookmarkStart w:id="5" w:name="PointTmp"/>
      <w:r>
        <w:rPr>
          <w:i/>
          <w:iCs/>
          <w:lang w:eastAsia="zh-TW"/>
        </w:rPr>
        <w:t>K</w:t>
      </w:r>
      <w:r w:rsidR="001C37C9" w:rsidRPr="00600111">
        <w:rPr>
          <w:i/>
          <w:iCs/>
          <w:lang w:eastAsia="zh-TW"/>
        </w:rPr>
        <w:t>eywords</w:t>
      </w:r>
      <w:r w:rsidR="00E97402" w:rsidRPr="00600111">
        <w:rPr>
          <w:i/>
          <w:iCs/>
        </w:rPr>
        <w:t>—</w:t>
      </w:r>
      <w:r w:rsidR="0014519B" w:rsidRPr="00600111">
        <w:rPr>
          <w:i/>
          <w:iCs/>
        </w:rPr>
        <w:t xml:space="preserve">Hand Gesture Recognition, </w:t>
      </w:r>
      <w:r w:rsidR="00FC4966" w:rsidRPr="00600111">
        <w:rPr>
          <w:i/>
          <w:iCs/>
        </w:rPr>
        <w:t>Human</w:t>
      </w:r>
      <w:r w:rsidR="004A1DBF" w:rsidRPr="00600111">
        <w:rPr>
          <w:i/>
          <w:iCs/>
        </w:rPr>
        <w:t>-</w:t>
      </w:r>
      <w:r w:rsidR="0014519B" w:rsidRPr="00600111">
        <w:rPr>
          <w:i/>
          <w:iCs/>
        </w:rPr>
        <w:t xml:space="preserve">Robot </w:t>
      </w:r>
      <w:r w:rsidR="002F4C98" w:rsidRPr="00600111">
        <w:rPr>
          <w:i/>
          <w:iCs/>
        </w:rPr>
        <w:t xml:space="preserve">Interaction, Robot </w:t>
      </w:r>
      <w:r w:rsidR="0014519B" w:rsidRPr="00600111">
        <w:rPr>
          <w:i/>
          <w:iCs/>
        </w:rPr>
        <w:t>Manipulator</w:t>
      </w:r>
      <w:r w:rsidR="00D72AB8" w:rsidRPr="00600111">
        <w:rPr>
          <w:i/>
          <w:iCs/>
        </w:rPr>
        <w:t xml:space="preserve">, </w:t>
      </w:r>
      <w:r w:rsidR="00A50048" w:rsidRPr="00600111">
        <w:rPr>
          <w:i/>
          <w:iCs/>
        </w:rPr>
        <w:t>Vision Control</w:t>
      </w:r>
    </w:p>
    <w:p w14:paraId="3DDF8948" w14:textId="77777777" w:rsidR="00E97402" w:rsidRPr="00600111" w:rsidRDefault="00E97402">
      <w:pPr>
        <w:rPr>
          <w:i/>
          <w:iCs/>
        </w:rPr>
      </w:pPr>
    </w:p>
    <w:bookmarkEnd w:id="5"/>
    <w:p w14:paraId="2CA58CBB" w14:textId="676F2FBF" w:rsidR="00F965F7" w:rsidRDefault="00E97402" w:rsidP="00F965F7">
      <w:pPr>
        <w:pStyle w:val="1"/>
        <w:rPr>
          <w:sz w:val="16"/>
          <w:szCs w:val="16"/>
        </w:rPr>
      </w:pPr>
      <w:r>
        <w:t>I</w:t>
      </w:r>
      <w:r>
        <w:rPr>
          <w:sz w:val="16"/>
          <w:szCs w:val="16"/>
        </w:rPr>
        <w:t>NTRODUCTION</w:t>
      </w:r>
    </w:p>
    <w:p w14:paraId="283A9AA1" w14:textId="1510424B" w:rsidR="007E17AF" w:rsidRPr="007E17AF" w:rsidRDefault="007E17AF" w:rsidP="007E17AF">
      <w:pPr>
        <w:pStyle w:val="Text"/>
        <w:spacing w:line="21" w:lineRule="atLeast"/>
        <w:rPr>
          <w:color w:val="000000"/>
        </w:rPr>
      </w:pPr>
      <w:r w:rsidRPr="00AC0F09">
        <w:rPr>
          <w:color w:val="000000"/>
        </w:rPr>
        <w:t>Intelligent robotics has emerged as a prominent area of research, finding applications across various industries and domains. Among the different types of robots, robotic manipulators stand out as versatile and widely utilized devices. They are highly effective, reliable, and capable of responding quickly to various demands. Additionally, robotic arms play a significant role in reducing the risks associated with heavy, hazardous tasks, as well as assisting in medical procedures</w:t>
      </w:r>
      <w:r w:rsidR="00F619A7">
        <w:rPr>
          <w:color w:val="000000"/>
        </w:rPr>
        <w:fldChar w:fldCharType="begin"/>
      </w:r>
      <w:r w:rsidR="00F619A7">
        <w:rPr>
          <w:color w:val="000000"/>
        </w:rPr>
        <w:instrText xml:space="preserve"> ADDIN ZOTERO_ITEM CSL_CITATION {"citationID":"UE8C3c1l","properties":{"formattedCitation":"[1]","plainCitation":"[1]","noteIndex":0},"citationItems":[{"id":18,"uris":["http://zotero.org/users/12811122/items/GLWMKRZA"],"itemData":{"id":18,"type":"paper-conference","container-title":"2023 5th International Congress on Human-Computer Interaction, Optimization and Robotic Applications (HORA)","event-place":"Istanbul, Turkiye","event-title":"2023 5th International Congress on Human-Computer Interaction, Optimization and Robotic Applications (HORA)","ISBN":"9798350337525","page":"1-6","publisher":"IEEE","publisher-place":"Istanbul, Turkiye","source":"DOI.org (Crossref)","title":"Gesture Controlled Mobile Robot","URL":"https://ieeexplore.ieee.org/document/10156800/","author":[{"family":"Solly","given":"Edward"},{"family":"Aldabbagh","given":"Ahmed"}],"accessed":{"date-parts":[["2023",10,24]]},"issued":{"date-parts":[["2023",6,8]]}}}],"schema":"https://github.com/citation-style-language/schema/raw/master/csl-citation.json"} </w:instrText>
      </w:r>
      <w:r w:rsidR="00F619A7">
        <w:rPr>
          <w:color w:val="000000"/>
        </w:rPr>
        <w:fldChar w:fldCharType="separate"/>
      </w:r>
      <w:r w:rsidR="00F619A7" w:rsidRPr="00F619A7">
        <w:t>[1]</w:t>
      </w:r>
      <w:r w:rsidR="00F619A7">
        <w:rPr>
          <w:color w:val="000000"/>
        </w:rPr>
        <w:fldChar w:fldCharType="end"/>
      </w:r>
      <w:r w:rsidRPr="00AC0F09">
        <w:rPr>
          <w:color w:val="000000"/>
        </w:rPr>
        <w:t>.</w:t>
      </w:r>
      <w:r w:rsidRPr="004A322E">
        <w:rPr>
          <w:color w:val="000000"/>
        </w:rPr>
        <w:t xml:space="preserve"> </w:t>
      </w:r>
      <w:proofErr w:type="gramStart"/>
      <w:r w:rsidR="008C300B">
        <w:rPr>
          <w:color w:val="000000"/>
        </w:rPr>
        <w:t>Considering</w:t>
      </w:r>
      <w:r>
        <w:rPr>
          <w:color w:val="000000"/>
        </w:rPr>
        <w:t xml:space="preserve"> these developments, there</w:t>
      </w:r>
      <w:proofErr w:type="gramEnd"/>
      <w:r>
        <w:rPr>
          <w:color w:val="000000"/>
        </w:rPr>
        <w:t xml:space="preserve"> is a growing interest in developing an auxiliary operator based on a robotic manipulator to empower the elderly population.</w:t>
      </w:r>
      <w:r w:rsidRPr="0056105B">
        <w:rPr>
          <w:color w:val="000000"/>
        </w:rPr>
        <w:t xml:space="preserve"> </w:t>
      </w:r>
    </w:p>
    <w:p w14:paraId="00D8BF31" w14:textId="7D01E85B" w:rsidR="00F965F7" w:rsidRDefault="008740E1" w:rsidP="00F965F7">
      <w:pPr>
        <w:jc w:val="both"/>
        <w:rPr>
          <w:color w:val="000000"/>
        </w:rPr>
      </w:pPr>
      <w:commentRangeStart w:id="6"/>
      <w:r w:rsidRPr="007E17AF">
        <w:rPr>
          <w:color w:val="000000"/>
        </w:rPr>
        <w:t>T</w:t>
      </w:r>
      <w:r w:rsidR="00F965F7">
        <w:rPr>
          <w:color w:val="000000"/>
        </w:rPr>
        <w:t xml:space="preserve">hrough the large number </w:t>
      </w:r>
      <w:r w:rsidR="008C300B">
        <w:rPr>
          <w:color w:val="000000"/>
        </w:rPr>
        <w:t>of pictures</w:t>
      </w:r>
      <w:r w:rsidR="00F965F7">
        <w:rPr>
          <w:color w:val="000000"/>
        </w:rPr>
        <w:t xml:space="preserve"> </w:t>
      </w:r>
      <w:r w:rsidR="008C300B">
        <w:rPr>
          <w:color w:val="000000"/>
        </w:rPr>
        <w:t xml:space="preserve">consisting </w:t>
      </w:r>
      <w:r w:rsidR="00882B48">
        <w:rPr>
          <w:color w:val="000000"/>
        </w:rPr>
        <w:t>of the</w:t>
      </w:r>
      <w:r w:rsidR="00F965F7">
        <w:rPr>
          <w:color w:val="000000"/>
        </w:rPr>
        <w:t xml:space="preserve"> dataset, training the model to recognize hand gestures. However, collecting the various kinds of hand gestures, labeling them, and training with deep learning models is quite time-consuming as well as complicated.</w:t>
      </w:r>
      <w:commentRangeEnd w:id="6"/>
      <w:r w:rsidR="009B2DF5">
        <w:rPr>
          <w:rStyle w:val="af1"/>
        </w:rPr>
        <w:commentReference w:id="6"/>
      </w:r>
      <w:commentRangeStart w:id="7"/>
      <w:r w:rsidR="00F965F7">
        <w:rPr>
          <w:color w:val="000000"/>
        </w:rPr>
        <w:t xml:space="preserve"> In addition, the recognition accuracy will be influenced by light in some </w:t>
      </w:r>
      <w:r w:rsidR="001759D7">
        <w:rPr>
          <w:color w:val="000000"/>
        </w:rPr>
        <w:t>environment</w:t>
      </w:r>
      <w:r w:rsidR="00F965F7">
        <w:rPr>
          <w:color w:val="000000"/>
        </w:rPr>
        <w:t xml:space="preserve"> like brightness or darkness.</w:t>
      </w:r>
      <w:r>
        <w:rPr>
          <w:rFonts w:hint="eastAsia"/>
          <w:color w:val="000000"/>
          <w:lang w:eastAsia="zh-TW"/>
        </w:rPr>
        <w:t xml:space="preserve"> W</w:t>
      </w:r>
      <w:r w:rsidR="00F965F7">
        <w:rPr>
          <w:color w:val="000000"/>
        </w:rPr>
        <w:t xml:space="preserve">hen   it captures the gesture image in </w:t>
      </w:r>
      <w:r w:rsidR="00F965F7" w:rsidRPr="00601512">
        <w:rPr>
          <w:sz w:val="16"/>
          <w:szCs w:val="16"/>
        </w:rPr>
        <w:t>a dark environment, the image is not clear so that the</w:t>
      </w:r>
      <w:r w:rsidR="00F965F7">
        <w:rPr>
          <w:color w:val="000000"/>
        </w:rPr>
        <w:t xml:space="preserve"> recognition will be   probably not precise.</w:t>
      </w:r>
      <w:r>
        <w:rPr>
          <w:rFonts w:hint="eastAsia"/>
          <w:color w:val="000000"/>
          <w:lang w:eastAsia="zh-TW"/>
        </w:rPr>
        <w:t xml:space="preserve"> </w:t>
      </w:r>
      <w:r w:rsidR="00F965F7">
        <w:rPr>
          <w:color w:val="000000"/>
        </w:rPr>
        <w:t>Moreover, if   the hand doesn’t face the camera completely front side, some of the fingers will be hidden so that it cannot recognize the </w:t>
      </w:r>
      <w:r w:rsidR="001759D7">
        <w:rPr>
          <w:color w:val="000000"/>
        </w:rPr>
        <w:t>gesture accurately</w:t>
      </w:r>
      <w:r w:rsidR="00F965F7">
        <w:rPr>
          <w:color w:val="000000"/>
        </w:rPr>
        <w:t xml:space="preserve"> as well.</w:t>
      </w:r>
      <w:commentRangeEnd w:id="7"/>
      <w:r w:rsidR="00DB771F">
        <w:rPr>
          <w:rStyle w:val="af1"/>
        </w:rPr>
        <w:commentReference w:id="7"/>
      </w:r>
      <w:r w:rsidR="00F965F7">
        <w:rPr>
          <w:color w:val="000000"/>
        </w:rPr>
        <w:t xml:space="preserve"> </w:t>
      </w:r>
      <w:commentRangeStart w:id="8"/>
      <w:r w:rsidR="00F965F7">
        <w:rPr>
          <w:color w:val="000000"/>
        </w:rPr>
        <w:t>The </w:t>
      </w:r>
      <w:r w:rsidR="001759D7">
        <w:rPr>
          <w:color w:val="000000"/>
        </w:rPr>
        <w:t>fingers probably bend at</w:t>
      </w:r>
      <w:r w:rsidR="00F965F7">
        <w:rPr>
          <w:color w:val="000000"/>
        </w:rPr>
        <w:t xml:space="preserve"> </w:t>
      </w:r>
      <w:r w:rsidR="001759D7">
        <w:rPr>
          <w:color w:val="000000"/>
        </w:rPr>
        <w:t>an ambiguous angle</w:t>
      </w:r>
      <w:r w:rsidR="00F965F7">
        <w:rPr>
          <w:color w:val="000000"/>
        </w:rPr>
        <w:t xml:space="preserve">, and they cannot be recognized whether the </w:t>
      </w:r>
      <w:r w:rsidR="001759D7">
        <w:rPr>
          <w:color w:val="000000"/>
        </w:rPr>
        <w:t>fingers exactly</w:t>
      </w:r>
      <w:r w:rsidR="00F965F7">
        <w:rPr>
          <w:color w:val="000000"/>
        </w:rPr>
        <w:t xml:space="preserve"> bend or not</w:t>
      </w:r>
      <w:r w:rsidR="000619C6">
        <w:rPr>
          <w:color w:val="000000"/>
        </w:rPr>
        <w:fldChar w:fldCharType="begin"/>
      </w:r>
      <w:r w:rsidR="00AD0153">
        <w:rPr>
          <w:color w:val="000000"/>
        </w:rPr>
        <w:instrText xml:space="preserve"> ADDIN ZOTERO_ITEM CSL_CITATION {"citationID":"6Iym4cH9","properties":{"formattedCitation":"[1], [2]","plainCitation":"[1], [2]","noteIndex":0},"citationItems":[{"id":18,"uris":["http://zotero.org/users/12811122/items/GLWMKRZA"],"itemData":{"id":18,"type":"paper-conference","container-title":"2023 5th International Congress on Human-Computer Interaction, Optimization and Robotic Applications (HORA)","event-place":"Istanbul, Turkiye","event-title":"2023 5th International Congress on Human-Computer Interaction, Optimization and Robotic Applications (HORA)","ISBN":"9798350337525","page":"1-6","publisher":"IEEE","publisher-place":"Istanbul, Turkiye","source":"DOI.org (Crossref)","title":"Gesture Controlled Mobile Robot","URL":"https://ieeexplore.ieee.org/document/10156800/","author":[{"family":"Solly","given":"Edward"},{"family":"Aldabbagh","given":"Ahmed"}],"accessed":{"date-parts":[["2023",10,24]]},"issued":{"date-parts":[["2023",6,8]]}}},{"id":9,"uris":["http://zotero.org/users/12811122/items/TCCDBZZF"],"itemData":{"id":9,"type":"paper-conference","container-title":"2022 International Conference on System Science and Engineering (ICSSE)","event-place":"Taichung, Taiwan","event-title":"2022 International Conference on System Science and Engineering (ICSSE)","ISBN":"978-1-66548-852-5","page":"127-132","publisher":"IEEE","publisher-place":"Taichung, Taiwan","source":"DOI.org (Crossref)","title":"The Application of Dual-arm Mobile Robot Systems in the Care of the Older Adults","URL":"https://ieeexplore.ieee.org/document/9948250/","author":[{"family":"Weng","given":"Wei-Ting"},{"family":"Huang","given":"Han-Pang"},{"family":"Zhao","given":"Yu-Lin"}],"accessed":{"date-parts":[["2023",10,24]]},"issued":{"date-parts":[["2022",5,26]]}}}],"schema":"https://github.com/citation-style-language/schema/raw/master/csl-citation.json"} </w:instrText>
      </w:r>
      <w:r w:rsidR="000619C6">
        <w:rPr>
          <w:color w:val="000000"/>
        </w:rPr>
        <w:fldChar w:fldCharType="separate"/>
      </w:r>
      <w:r w:rsidR="00AD0153" w:rsidRPr="00AD0153">
        <w:t>[1], [2]</w:t>
      </w:r>
      <w:r w:rsidR="000619C6">
        <w:rPr>
          <w:color w:val="000000"/>
        </w:rPr>
        <w:fldChar w:fldCharType="end"/>
      </w:r>
      <w:r w:rsidR="00F965F7">
        <w:rPr>
          <w:color w:val="000000"/>
        </w:rPr>
        <w:t>.</w:t>
      </w:r>
      <w:commentRangeEnd w:id="8"/>
      <w:r w:rsidR="00E8534B">
        <w:rPr>
          <w:rStyle w:val="af1"/>
        </w:rPr>
        <w:commentReference w:id="8"/>
      </w:r>
    </w:p>
    <w:p w14:paraId="731E5F69" w14:textId="77777777" w:rsidR="004E0AFA" w:rsidRDefault="004E0AFA" w:rsidP="00F965F7">
      <w:pPr>
        <w:jc w:val="both"/>
        <w:rPr>
          <w:color w:val="000000"/>
        </w:rPr>
      </w:pPr>
    </w:p>
    <w:p w14:paraId="68908986" w14:textId="77777777" w:rsidR="004E0AFA" w:rsidRDefault="004E0AFA" w:rsidP="00F965F7">
      <w:pPr>
        <w:jc w:val="both"/>
        <w:rPr>
          <w:color w:val="000000"/>
        </w:rPr>
      </w:pPr>
    </w:p>
    <w:p w14:paraId="1630A7E2" w14:textId="5AA6E27A" w:rsidR="004E0AFA" w:rsidRPr="00E555A2" w:rsidRDefault="004E0AFA" w:rsidP="004E0AFA">
      <w:pPr>
        <w:pStyle w:val="a4"/>
      </w:pPr>
      <w:r>
        <w:t>Meet Hugo P</w:t>
      </w:r>
      <w:r>
        <w:rPr>
          <w:lang w:eastAsia="zh-TW"/>
        </w:rPr>
        <w:t>inard</w:t>
      </w:r>
      <w:r>
        <w:t xml:space="preserve"> is with the National Taiwan University of Science and Technology, Taipei, Taiwan (e-mail: </w:t>
      </w:r>
      <w:r w:rsidR="00444F5E">
        <w:t>E11212101</w:t>
      </w:r>
      <w:r>
        <w:t xml:space="preserve">@mail.ntust.edu.tw). </w:t>
      </w:r>
    </w:p>
    <w:p w14:paraId="641F0C88" w14:textId="77777777" w:rsidR="004E0AFA" w:rsidRDefault="004E0AFA" w:rsidP="00F965F7">
      <w:pPr>
        <w:jc w:val="both"/>
        <w:rPr>
          <w:color w:val="000000"/>
        </w:rPr>
      </w:pPr>
    </w:p>
    <w:p w14:paraId="6E06F434" w14:textId="1AC300E6" w:rsidR="008C300B" w:rsidRDefault="00F6649C" w:rsidP="004E0AFA">
      <w:pPr>
        <w:pStyle w:val="Web"/>
        <w:spacing w:before="0" w:beforeAutospacing="0" w:after="0" w:afterAutospacing="0"/>
        <w:ind w:firstLine="202"/>
        <w:jc w:val="both"/>
        <w:rPr>
          <w:rFonts w:ascii="Times New Roman" w:hAnsi="Times New Roman" w:cs="Times New Roman"/>
          <w:color w:val="000000"/>
          <w:sz w:val="20"/>
          <w:szCs w:val="20"/>
        </w:rPr>
      </w:pPr>
      <w:commentRangeStart w:id="9"/>
      <w:r>
        <w:rPr>
          <w:rFonts w:ascii="Times New Roman" w:hAnsi="Times New Roman" w:cs="Times New Roman"/>
          <w:color w:val="000000"/>
          <w:sz w:val="20"/>
          <w:szCs w:val="20"/>
        </w:rPr>
        <w:t xml:space="preserve">The control of robotic arms can be achieved through two primary approaches. One traditional method relies on hardware components, employing professional controllers such as </w:t>
      </w:r>
      <w:proofErr w:type="gramStart"/>
      <w:r w:rsidR="008C300B">
        <w:rPr>
          <w:rFonts w:ascii="Times New Roman" w:hAnsi="Times New Roman" w:cs="Times New Roman"/>
          <w:color w:val="000000"/>
          <w:sz w:val="20"/>
          <w:szCs w:val="20"/>
        </w:rPr>
        <w:t>teach</w:t>
      </w:r>
      <w:proofErr w:type="gramEnd"/>
    </w:p>
    <w:p w14:paraId="77070390" w14:textId="3784B9E7" w:rsidR="007C31D5" w:rsidRDefault="00F6649C" w:rsidP="008C300B">
      <w:pPr>
        <w:pStyle w:val="Web"/>
        <w:spacing w:before="0" w:beforeAutospacing="0" w:after="0" w:afterAutospacing="0"/>
        <w:jc w:val="both"/>
      </w:pPr>
      <w:r>
        <w:rPr>
          <w:rFonts w:ascii="Times New Roman" w:hAnsi="Times New Roman" w:cs="Times New Roman"/>
          <w:color w:val="000000"/>
          <w:sz w:val="20"/>
          <w:szCs w:val="20"/>
        </w:rPr>
        <w:t xml:space="preserve">pendants. Alternatively, wearable gloves with flexible sensors for motion and orientation recognition have simplified the manipulation of robotic arms. However, a drawback of these hardware controls is their cost and the need for   sophisticated   </w:t>
      </w:r>
      <w:r w:rsidR="001759D7">
        <w:rPr>
          <w:rFonts w:ascii="Times New Roman" w:hAnsi="Times New Roman" w:cs="Times New Roman"/>
          <w:color w:val="000000"/>
          <w:sz w:val="20"/>
          <w:szCs w:val="20"/>
        </w:rPr>
        <w:t>sensor technology and equipment</w:t>
      </w:r>
      <w:r w:rsidR="001759D7">
        <w:rPr>
          <w:rFonts w:ascii="Times New Roman" w:hAnsi="Times New Roman" w:cs="Times New Roman" w:hint="eastAsia"/>
          <w:color w:val="000000"/>
          <w:sz w:val="20"/>
          <w:szCs w:val="20"/>
        </w:rPr>
        <w:t>.</w:t>
      </w:r>
      <w:commentRangeEnd w:id="9"/>
      <w:r w:rsidR="009E2683">
        <w:rPr>
          <w:rStyle w:val="af1"/>
          <w:rFonts w:ascii="Times New Roman" w:eastAsiaTheme="minorEastAsia" w:hAnsi="Times New Roman" w:cs="Times New Roman"/>
          <w:lang w:eastAsia="en-US"/>
        </w:rPr>
        <w:commentReference w:id="9"/>
      </w:r>
      <w:r w:rsidR="001759D7">
        <w:rPr>
          <w:rFonts w:ascii="Times New Roman" w:hAnsi="Times New Roman" w:cs="Times New Roman"/>
          <w:color w:val="000000"/>
          <w:sz w:val="20"/>
          <w:szCs w:val="20"/>
        </w:rPr>
        <w:t xml:space="preserve"> </w:t>
      </w:r>
      <w:commentRangeStart w:id="10"/>
      <w:r w:rsidR="007C31D5">
        <w:rPr>
          <w:rFonts w:ascii="Times New Roman" w:hAnsi="Times New Roman" w:cs="Times New Roman"/>
          <w:color w:val="000000"/>
          <w:sz w:val="20"/>
          <w:szCs w:val="20"/>
        </w:rPr>
        <w:t xml:space="preserve">On the other hand, computer vision technology has enabled the capture of hand gestures and tracking of their </w:t>
      </w:r>
      <w:r w:rsidR="002B1EEC">
        <w:rPr>
          <w:rFonts w:ascii="Times New Roman" w:hAnsi="Times New Roman" w:cs="Times New Roman"/>
          <w:color w:val="000000"/>
          <w:sz w:val="20"/>
          <w:szCs w:val="20"/>
        </w:rPr>
        <w:t>movements.</w:t>
      </w:r>
      <w:r w:rsidR="007C31D5">
        <w:rPr>
          <w:rFonts w:ascii="Times New Roman" w:hAnsi="Times New Roman" w:cs="Times New Roman"/>
          <w:color w:val="000000"/>
          <w:sz w:val="20"/>
          <w:szCs w:val="20"/>
        </w:rPr>
        <w:t xml:space="preserve"> This has given rise to gesture recognition algorithms, which offer a cost-effective, hardware-efficient, and highly intuitive means of commanding robotic arms</w:t>
      </w:r>
      <w:r w:rsidR="005C3645">
        <w:rPr>
          <w:rFonts w:ascii="Times New Roman" w:hAnsi="Times New Roman" w:cs="Times New Roman"/>
          <w:color w:val="000000"/>
          <w:sz w:val="20"/>
          <w:szCs w:val="20"/>
        </w:rPr>
        <w:fldChar w:fldCharType="begin"/>
      </w:r>
      <w:r w:rsidR="005C3645">
        <w:rPr>
          <w:rFonts w:ascii="Times New Roman" w:hAnsi="Times New Roman" w:cs="Times New Roman"/>
          <w:color w:val="000000"/>
          <w:sz w:val="20"/>
          <w:szCs w:val="20"/>
        </w:rPr>
        <w:instrText xml:space="preserve"> ADDIN ZOTERO_ITEM CSL_CITATION {"citationID":"Ni1Esn6s","properties":{"formattedCitation":"[3]","plainCitation":"[3]","noteIndex":0},"citationItems":[{"id":137,"uris":["http://zotero.org/users/12811122/items/HQVFERRC"],"itemData":{"id":137,"type":"article-journal","container-title":"IEEE Access","DOI":"10.1109/ACCESS.2020.3032140","ISSN":"2169-3536","journalAbbreviation":"IEEE Access","page":"192527-192542","source":"DOI.org (Crossref)","title":"Deep Learning-Based Approach for Sign Language Gesture Recognition With Efficient Hand Gesture Representation","volume":"8","author":[{"family":"Al-Hammadi","given":"Muneer"},{"family":"Muhammad","given":"Ghulam"},{"family":"Abdul","given":"Wadood"},{"family":"Alsulaiman","given":"Mansour"},{"family":"Bencherif","given":"Mohammed A."},{"family":"Alrayes","given":"Tareq S."},{"family":"Mathkour","given":"Hassan"},{"family":"Mekhtiche","given":"Mohamed Amine"}],"issued":{"date-parts":[["2020"]]}}}],"schema":"https://github.com/citation-style-language/schema/raw/master/csl-citation.json"} </w:instrText>
      </w:r>
      <w:r w:rsidR="005C3645">
        <w:rPr>
          <w:rFonts w:ascii="Times New Roman" w:hAnsi="Times New Roman" w:cs="Times New Roman"/>
          <w:color w:val="000000"/>
          <w:sz w:val="20"/>
          <w:szCs w:val="20"/>
        </w:rPr>
        <w:fldChar w:fldCharType="separate"/>
      </w:r>
      <w:r w:rsidR="005C3645" w:rsidRPr="005C3645">
        <w:rPr>
          <w:rFonts w:ascii="Times New Roman" w:hAnsi="Times New Roman" w:cs="Times New Roman"/>
          <w:sz w:val="20"/>
        </w:rPr>
        <w:t>[3]</w:t>
      </w:r>
      <w:r w:rsidR="005C3645">
        <w:rPr>
          <w:rFonts w:ascii="Times New Roman" w:hAnsi="Times New Roman" w:cs="Times New Roman"/>
          <w:color w:val="000000"/>
          <w:sz w:val="20"/>
          <w:szCs w:val="20"/>
        </w:rPr>
        <w:fldChar w:fldCharType="end"/>
      </w:r>
      <w:r w:rsidR="007C31D5">
        <w:rPr>
          <w:rFonts w:ascii="Times New Roman" w:hAnsi="Times New Roman" w:cs="Times New Roman"/>
          <w:color w:val="000000"/>
          <w:sz w:val="20"/>
          <w:szCs w:val="20"/>
        </w:rPr>
        <w:t>.</w:t>
      </w:r>
      <w:commentRangeEnd w:id="10"/>
      <w:r w:rsidR="00E555A2">
        <w:rPr>
          <w:rStyle w:val="af1"/>
          <w:rFonts w:ascii="Times New Roman" w:eastAsiaTheme="minorEastAsia" w:hAnsi="Times New Roman" w:cs="Times New Roman"/>
          <w:lang w:eastAsia="en-US"/>
        </w:rPr>
        <w:commentReference w:id="10"/>
      </w:r>
    </w:p>
    <w:p w14:paraId="470C114D" w14:textId="77777777" w:rsidR="008A2F9C" w:rsidRDefault="008A2F9C" w:rsidP="00795942">
      <w:pPr>
        <w:pStyle w:val="a4"/>
      </w:pPr>
    </w:p>
    <w:p w14:paraId="0167CE8D" w14:textId="73B4BC0A" w:rsidR="001F5A2F" w:rsidRPr="00444F5E" w:rsidRDefault="00E97B99" w:rsidP="00444F5E">
      <w:pPr>
        <w:pStyle w:val="1"/>
      </w:pPr>
      <w:r>
        <w:t>M</w:t>
      </w:r>
      <w:r>
        <w:rPr>
          <w:sz w:val="16"/>
          <w:szCs w:val="16"/>
        </w:rPr>
        <w:t>ATH</w:t>
      </w:r>
      <w:r w:rsidR="009341FD">
        <w:rPr>
          <w:sz w:val="16"/>
          <w:szCs w:val="16"/>
        </w:rPr>
        <w:t>ODOLOGY</w:t>
      </w:r>
    </w:p>
    <w:p w14:paraId="7E623191" w14:textId="70DA7718" w:rsidR="008A2886" w:rsidRDefault="00422B1C" w:rsidP="00444F5E">
      <w:pPr>
        <w:pStyle w:val="a4"/>
        <w:rPr>
          <w:rFonts w:eastAsia="新細明體"/>
          <w:color w:val="000000"/>
          <w:sz w:val="20"/>
          <w:szCs w:val="20"/>
          <w:lang w:eastAsia="zh-TW"/>
        </w:rPr>
      </w:pPr>
      <w:commentRangeStart w:id="11"/>
      <w:r w:rsidRPr="00601512">
        <w:rPr>
          <w:rFonts w:eastAsia="新細明體"/>
          <w:color w:val="000000"/>
          <w:sz w:val="20"/>
          <w:szCs w:val="20"/>
          <w:lang w:eastAsia="zh-TW"/>
        </w:rPr>
        <w:t>This conference is founded on the fundamental premise of addressing scenarios wherein elderly adults, who may contend with mobility impairments and a decline in muscle strength, find themselves in situations demanding the lifting of heavy objects. In response to these challenges, the proposal presents an innovative concept: the elderly can effectively exert direct control over a robotic arm with the use of a single hand, offering a solution that not only eases the physical burden on them but also enhances their autonomy and quality of life.</w:t>
      </w:r>
      <w:commentRangeEnd w:id="11"/>
      <w:r w:rsidR="00C41849" w:rsidRPr="00601512">
        <w:rPr>
          <w:rFonts w:eastAsia="新細明體"/>
          <w:color w:val="000000"/>
          <w:sz w:val="20"/>
          <w:szCs w:val="20"/>
          <w:lang w:eastAsia="zh-TW"/>
        </w:rPr>
        <w:commentReference w:id="11"/>
      </w:r>
    </w:p>
    <w:p w14:paraId="276CF130" w14:textId="560011FC" w:rsidR="00BD1051" w:rsidRDefault="003378EA" w:rsidP="00BD1051">
      <w:pPr>
        <w:pStyle w:val="2"/>
      </w:pPr>
      <w:r>
        <w:rPr>
          <w:noProof/>
        </w:rPr>
        <mc:AlternateContent>
          <mc:Choice Requires="wps">
            <w:drawing>
              <wp:anchor distT="0" distB="0" distL="114300" distR="114300" simplePos="0" relativeHeight="251678724" behindDoc="0" locked="0" layoutInCell="1" allowOverlap="1" wp14:anchorId="766810A4" wp14:editId="5BBEC930">
                <wp:simplePos x="0" y="0"/>
                <wp:positionH relativeFrom="column">
                  <wp:align>left</wp:align>
                </wp:positionH>
                <wp:positionV relativeFrom="paragraph">
                  <wp:posOffset>429683</wp:posOffset>
                </wp:positionV>
                <wp:extent cx="3288030" cy="1930400"/>
                <wp:effectExtent l="0" t="0" r="0" b="0"/>
                <wp:wrapThrough wrapText="bothSides">
                  <wp:wrapPolygon edited="0">
                    <wp:start x="375" y="0"/>
                    <wp:lineTo x="375" y="21316"/>
                    <wp:lineTo x="21149" y="21316"/>
                    <wp:lineTo x="21149" y="0"/>
                    <wp:lineTo x="375" y="0"/>
                  </wp:wrapPolygon>
                </wp:wrapThrough>
                <wp:docPr id="1855182369" name="文字方塊 25"/>
                <wp:cNvGraphicFramePr/>
                <a:graphic xmlns:a="http://schemas.openxmlformats.org/drawingml/2006/main">
                  <a:graphicData uri="http://schemas.microsoft.com/office/word/2010/wordprocessingShape">
                    <wps:wsp>
                      <wps:cNvSpPr txBox="1"/>
                      <wps:spPr>
                        <a:xfrm>
                          <a:off x="0" y="0"/>
                          <a:ext cx="3288030" cy="1930400"/>
                        </a:xfrm>
                        <a:prstGeom prst="rect">
                          <a:avLst/>
                        </a:prstGeom>
                        <a:noFill/>
                        <a:ln w="6350">
                          <a:noFill/>
                        </a:ln>
                      </wps:spPr>
                      <wps:txbx>
                        <w:txbxContent>
                          <w:p w14:paraId="3419C16D" w14:textId="77777777" w:rsidR="00BD1051" w:rsidRDefault="00BD1051" w:rsidP="00BD1051">
                            <w:pPr>
                              <w:jc w:val="center"/>
                            </w:pPr>
                            <w:r>
                              <w:rPr>
                                <w:noProof/>
                              </w:rPr>
                              <w:drawing>
                                <wp:inline distT="0" distB="0" distL="0" distR="0" wp14:anchorId="30335CCE" wp14:editId="59B9C8C2">
                                  <wp:extent cx="2877103" cy="1608666"/>
                                  <wp:effectExtent l="0" t="0" r="0" b="0"/>
                                  <wp:docPr id="1535359649" name="圖片 1535359649"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1133" name="圖片 21" descr="一張含有 文字, 圖表, 螢幕擷取畫面, 方案 的圖片&#10;&#10;自動產生的描述"/>
                                          <pic:cNvPicPr/>
                                        </pic:nvPicPr>
                                        <pic:blipFill>
                                          <a:blip r:embed="rId12"/>
                                          <a:stretch>
                                            <a:fillRect/>
                                          </a:stretch>
                                        </pic:blipFill>
                                        <pic:spPr>
                                          <a:xfrm>
                                            <a:off x="0" y="0"/>
                                            <a:ext cx="2933731" cy="1640328"/>
                                          </a:xfrm>
                                          <a:prstGeom prst="rect">
                                            <a:avLst/>
                                          </a:prstGeom>
                                        </pic:spPr>
                                      </pic:pic>
                                    </a:graphicData>
                                  </a:graphic>
                                </wp:inline>
                              </w:drawing>
                            </w:r>
                          </w:p>
                          <w:p w14:paraId="5B1E3941" w14:textId="77777777" w:rsidR="00BD1051" w:rsidRDefault="00BD1051" w:rsidP="00BD1051">
                            <w:pPr>
                              <w:rPr>
                                <w:sz w:val="16"/>
                                <w:szCs w:val="16"/>
                              </w:rPr>
                            </w:pPr>
                            <w:r w:rsidRPr="00E00A80">
                              <w:rPr>
                                <w:sz w:val="16"/>
                                <w:szCs w:val="16"/>
                              </w:rPr>
                              <w:t>Fig. 1</w:t>
                            </w:r>
                            <w:r>
                              <w:tab/>
                            </w:r>
                            <w:r w:rsidRPr="00E00A80">
                              <w:rPr>
                                <w:sz w:val="16"/>
                                <w:szCs w:val="16"/>
                              </w:rPr>
                              <w:t>Proposed System Architecture</w:t>
                            </w:r>
                          </w:p>
                          <w:p w14:paraId="31875778" w14:textId="77777777" w:rsidR="00BD1051" w:rsidRDefault="00BD1051" w:rsidP="00BD10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810A4" id="_x0000_t202" coordsize="21600,21600" o:spt="202" path="m,l,21600r21600,l21600,xe">
                <v:stroke joinstyle="miter"/>
                <v:path gradientshapeok="t" o:connecttype="rect"/>
              </v:shapetype>
              <v:shape id="文字方塊 25" o:spid="_x0000_s1026" type="#_x0000_t202" style="position:absolute;left:0;text-align:left;margin-left:0;margin-top:33.85pt;width:258.9pt;height:152pt;z-index:25167872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" filled="f" stroked="f" strokeweight=".5pt">
                <v:textbox>
                  <w:txbxContent>
                    <w:p w14:paraId="3419C16D" w14:textId="77777777" w:rsidR="00BD1051" w:rsidRDefault="00BD1051" w:rsidP="00BD1051">
                      <w:pPr>
                        <w:jc w:val="center"/>
                      </w:pPr>
                      <w:r>
                        <w:rPr>
                          <w:noProof/>
                        </w:rPr>
                        <w:drawing>
                          <wp:inline distT="0" distB="0" distL="0" distR="0" wp14:anchorId="30335CCE" wp14:editId="59B9C8C2">
                            <wp:extent cx="2877103" cy="1608666"/>
                            <wp:effectExtent l="0" t="0" r="0" b="0"/>
                            <wp:docPr id="1535359649" name="圖片 1535359649"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1133" name="圖片 21" descr="一張含有 文字, 圖表, 螢幕擷取畫面, 方案 的圖片&#10;&#10;自動產生的描述"/>
                                    <pic:cNvPicPr/>
                                  </pic:nvPicPr>
                                  <pic:blipFill>
                                    <a:blip r:embed="rId12"/>
                                    <a:stretch>
                                      <a:fillRect/>
                                    </a:stretch>
                                  </pic:blipFill>
                                  <pic:spPr>
                                    <a:xfrm>
                                      <a:off x="0" y="0"/>
                                      <a:ext cx="2933731" cy="1640328"/>
                                    </a:xfrm>
                                    <a:prstGeom prst="rect">
                                      <a:avLst/>
                                    </a:prstGeom>
                                  </pic:spPr>
                                </pic:pic>
                              </a:graphicData>
                            </a:graphic>
                          </wp:inline>
                        </w:drawing>
                      </w:r>
                    </w:p>
                    <w:p w14:paraId="5B1E3941" w14:textId="77777777" w:rsidR="00BD1051" w:rsidRDefault="00BD1051" w:rsidP="00BD1051">
                      <w:pPr>
                        <w:rPr>
                          <w:sz w:val="16"/>
                          <w:szCs w:val="16"/>
                        </w:rPr>
                      </w:pPr>
                      <w:r w:rsidRPr="00E00A80">
                        <w:rPr>
                          <w:sz w:val="16"/>
                          <w:szCs w:val="16"/>
                        </w:rPr>
                        <w:t>Fig. 1</w:t>
                      </w:r>
                      <w:r>
                        <w:tab/>
                      </w:r>
                      <w:r w:rsidRPr="00E00A80">
                        <w:rPr>
                          <w:sz w:val="16"/>
                          <w:szCs w:val="16"/>
                        </w:rPr>
                        <w:t>Proposed System Architecture</w:t>
                      </w:r>
                    </w:p>
                    <w:p w14:paraId="31875778" w14:textId="77777777" w:rsidR="00BD1051" w:rsidRDefault="00BD1051" w:rsidP="00BD1051"/>
                  </w:txbxContent>
                </v:textbox>
                <w10:wrap type="through"/>
              </v:shape>
            </w:pict>
          </mc:Fallback>
        </mc:AlternateContent>
      </w:r>
      <w:r w:rsidR="00BD1051">
        <w:t>System Architecture</w:t>
      </w:r>
    </w:p>
    <w:p w14:paraId="7064CBB0" w14:textId="7FFE3339" w:rsidR="006C5842" w:rsidRPr="00444F5E" w:rsidRDefault="006C5842" w:rsidP="00444F5E">
      <w:pPr>
        <w:pStyle w:val="a4"/>
        <w:rPr>
          <w:rFonts w:eastAsia="新細明體"/>
          <w:color w:val="000000"/>
          <w:sz w:val="20"/>
          <w:szCs w:val="20"/>
          <w:lang w:eastAsia="zh-TW"/>
        </w:rPr>
      </w:pPr>
    </w:p>
    <w:p w14:paraId="5CFFBF3A" w14:textId="33DD0DB6" w:rsidR="00601512" w:rsidRDefault="008A2F9C" w:rsidP="00601512">
      <w:pPr>
        <w:pStyle w:val="a4"/>
      </w:pPr>
      <w:r>
        <w:t>Ts</w:t>
      </w:r>
      <w:r w:rsidR="00D611D0">
        <w:t>ung-Ching Yang</w:t>
      </w:r>
      <w:r w:rsidR="00601512">
        <w:t xml:space="preserve"> is with the National Taiwan University of Science and Technology, Taipei, Taiwan (e-mail: </w:t>
      </w:r>
      <w:r w:rsidR="00D611D0">
        <w:t>M11212006</w:t>
      </w:r>
      <w:r w:rsidR="00601512">
        <w:t xml:space="preserve">@mail.ntust.edu.tw). </w:t>
      </w:r>
    </w:p>
    <w:p w14:paraId="6E531637" w14:textId="78C67EF1" w:rsidR="00601512" w:rsidRDefault="00D611D0" w:rsidP="00601512">
      <w:pPr>
        <w:pStyle w:val="a4"/>
      </w:pPr>
      <w:r>
        <w:t>Yi-Hung Chuang</w:t>
      </w:r>
      <w:r w:rsidR="00601512">
        <w:t xml:space="preserve"> is with the National Taiwan University of Science and Technology, Taipei, Taiwan (e-mail: </w:t>
      </w:r>
      <w:r>
        <w:t>M</w:t>
      </w:r>
      <w:r w:rsidR="002E4F58">
        <w:t>11212008</w:t>
      </w:r>
      <w:r w:rsidR="00601512">
        <w:t xml:space="preserve">@mail.ntust.edu.tw). </w:t>
      </w:r>
    </w:p>
    <w:p w14:paraId="007973E0" w14:textId="187D1276" w:rsidR="00601512" w:rsidRDefault="002E4F58" w:rsidP="00601512">
      <w:pPr>
        <w:pStyle w:val="a4"/>
      </w:pPr>
      <w:r>
        <w:t>P</w:t>
      </w:r>
      <w:r>
        <w:rPr>
          <w:rFonts w:hint="eastAsia"/>
          <w:lang w:eastAsia="zh-TW"/>
        </w:rPr>
        <w:t>e</w:t>
      </w:r>
      <w:r>
        <w:rPr>
          <w:lang w:eastAsia="zh-TW"/>
        </w:rPr>
        <w:t>ter</w:t>
      </w:r>
      <w:r w:rsidR="00F47473">
        <w:rPr>
          <w:lang w:eastAsia="zh-TW"/>
        </w:rPr>
        <w:t xml:space="preserve"> </w:t>
      </w:r>
      <w:proofErr w:type="spellStart"/>
      <w:r w:rsidR="00F47473">
        <w:rPr>
          <w:lang w:eastAsia="zh-TW"/>
        </w:rPr>
        <w:t>Rubatscher</w:t>
      </w:r>
      <w:proofErr w:type="spellEnd"/>
      <w:r w:rsidR="00601512">
        <w:t xml:space="preserve"> is with the National Taiwan University of Science and Technology, Taipei, Taiwan (e-mail: </w:t>
      </w:r>
      <w:r w:rsidR="00444F5E">
        <w:t>E</w:t>
      </w:r>
      <w:r w:rsidR="007D7742">
        <w:t>11207002</w:t>
      </w:r>
      <w:r w:rsidR="00601512">
        <w:t xml:space="preserve">@mail.ntust.edu.tw). </w:t>
      </w:r>
    </w:p>
    <w:p w14:paraId="49F34C65" w14:textId="4CE7A27A" w:rsidR="0059058E" w:rsidRDefault="00521118" w:rsidP="00601512">
      <w:pPr>
        <w:pStyle w:val="a4"/>
        <w:rPr>
          <w:lang w:eastAsia="zh-TW"/>
        </w:rPr>
      </w:pPr>
      <w:r>
        <w:rPr>
          <w:rFonts w:hint="eastAsia"/>
          <w:lang w:eastAsia="zh-TW"/>
        </w:rPr>
        <w:t>M</w:t>
      </w:r>
      <w:r>
        <w:rPr>
          <w:lang w:eastAsia="zh-TW"/>
        </w:rPr>
        <w:t>in-Fan Ricky Lee is with the National Taiwan</w:t>
      </w:r>
      <w:r w:rsidR="001A37F5">
        <w:rPr>
          <w:lang w:eastAsia="zh-TW"/>
        </w:rPr>
        <w:t xml:space="preserve"> University </w:t>
      </w:r>
      <w:proofErr w:type="spellStart"/>
      <w:r w:rsidR="001A37F5">
        <w:rPr>
          <w:lang w:eastAsia="zh-TW"/>
        </w:rPr>
        <w:t>od</w:t>
      </w:r>
      <w:proofErr w:type="spellEnd"/>
      <w:r w:rsidR="001A37F5">
        <w:rPr>
          <w:lang w:eastAsia="zh-TW"/>
        </w:rPr>
        <w:t xml:space="preserve"> Science and</w:t>
      </w:r>
    </w:p>
    <w:p w14:paraId="54EC9954" w14:textId="243D1E7F" w:rsidR="001A37F5" w:rsidRDefault="001A37F5" w:rsidP="001A37F5">
      <w:pPr>
        <w:pStyle w:val="a4"/>
        <w:ind w:firstLine="0"/>
        <w:rPr>
          <w:lang w:eastAsia="zh-TW"/>
        </w:rPr>
      </w:pPr>
      <w:r>
        <w:rPr>
          <w:rFonts w:hint="eastAsia"/>
          <w:lang w:eastAsia="zh-TW"/>
        </w:rPr>
        <w:t>T</w:t>
      </w:r>
      <w:r>
        <w:rPr>
          <w:lang w:eastAsia="zh-TW"/>
        </w:rPr>
        <w:t xml:space="preserve">echnology, Taipei, </w:t>
      </w:r>
      <w:r w:rsidR="004161F8">
        <w:rPr>
          <w:lang w:eastAsia="zh-TW"/>
        </w:rPr>
        <w:t xml:space="preserve">Taiwan (e-mail: </w:t>
      </w:r>
      <w:r w:rsidR="004161F8">
        <w:t>rickylee@mail.ntust.edu.tw</w:t>
      </w:r>
      <w:r w:rsidR="004161F8">
        <w:rPr>
          <w:rFonts w:hint="eastAsia"/>
          <w:lang w:eastAsia="zh-TW"/>
        </w:rPr>
        <w:t>).</w:t>
      </w:r>
    </w:p>
    <w:p w14:paraId="1683A22E" w14:textId="2D5032EF" w:rsidR="00915242" w:rsidRPr="00E00A80" w:rsidRDefault="00915242" w:rsidP="002152F9">
      <w:pPr>
        <w:rPr>
          <w:sz w:val="16"/>
          <w:szCs w:val="16"/>
        </w:rPr>
      </w:pPr>
    </w:p>
    <w:p w14:paraId="0A572754" w14:textId="2052066A" w:rsidR="0082312D" w:rsidRPr="0082312D" w:rsidRDefault="008369D3" w:rsidP="0082312D">
      <w:pPr>
        <w:pStyle w:val="2"/>
      </w:pPr>
      <w:r>
        <w:rPr>
          <w:noProof/>
          <w:lang w:eastAsia="zh-TW"/>
        </w:rPr>
        <w:lastRenderedPageBreak/>
        <mc:AlternateContent>
          <mc:Choice Requires="wps">
            <w:drawing>
              <wp:anchor distT="0" distB="0" distL="114300" distR="114300" simplePos="0" relativeHeight="251680772" behindDoc="0" locked="0" layoutInCell="1" allowOverlap="1" wp14:anchorId="2114231D" wp14:editId="05CCC5A3">
                <wp:simplePos x="0" y="0"/>
                <wp:positionH relativeFrom="margin">
                  <wp:posOffset>3207224</wp:posOffset>
                </wp:positionH>
                <wp:positionV relativeFrom="margin">
                  <wp:align>top</wp:align>
                </wp:positionV>
                <wp:extent cx="3121025" cy="1818933"/>
                <wp:effectExtent l="0" t="0" r="3175" b="0"/>
                <wp:wrapSquare wrapText="bothSides"/>
                <wp:docPr id="1432969319"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1025" cy="1818933"/>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736C423D" w14:textId="2B67BBFF" w:rsidR="00E74A80" w:rsidRDefault="00A7678F" w:rsidP="00E74A80">
                            <w:pPr>
                              <w:pStyle w:val="a4"/>
                              <w:ind w:firstLine="0"/>
                              <w:jc w:val="center"/>
                            </w:pPr>
                            <w:r>
                              <w:rPr>
                                <w:noProof/>
                              </w:rPr>
                              <w:drawing>
                                <wp:inline distT="0" distB="0" distL="0" distR="0" wp14:anchorId="45A3EDCB" wp14:editId="6901BCA9">
                                  <wp:extent cx="1626372" cy="2284419"/>
                                  <wp:effectExtent l="0" t="5080" r="6985" b="6985"/>
                                  <wp:docPr id="481575181" name="圖片 481575181" descr="一張含有 電子產品, 電子元件,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2755" name="圖片 28" descr="一張含有 電子產品, 電子元件, 電子工程, 電路元件 的圖片&#10;&#10;自動產生的描述"/>
                                          <pic:cNvPicPr/>
                                        </pic:nvPicPr>
                                        <pic:blipFill>
                                          <a:blip r:embed="rId13"/>
                                          <a:stretch>
                                            <a:fillRect/>
                                          </a:stretch>
                                        </pic:blipFill>
                                        <pic:spPr>
                                          <a:xfrm rot="16200000">
                                            <a:off x="0" y="0"/>
                                            <a:ext cx="1635503" cy="2297244"/>
                                          </a:xfrm>
                                          <a:prstGeom prst="rect">
                                            <a:avLst/>
                                          </a:prstGeom>
                                        </pic:spPr>
                                      </pic:pic>
                                    </a:graphicData>
                                  </a:graphic>
                                </wp:inline>
                              </w:drawing>
                            </w:r>
                          </w:p>
                          <w:p w14:paraId="1B36093C" w14:textId="3A2E0944" w:rsidR="00E74A80" w:rsidRDefault="00E74A80" w:rsidP="00E74A80">
                            <w:pPr>
                              <w:pStyle w:val="a4"/>
                              <w:ind w:firstLine="0"/>
                            </w:pPr>
                            <w:r>
                              <w:t xml:space="preserve">Fig. </w:t>
                            </w:r>
                            <w:r w:rsidR="008369D3">
                              <w:t>5</w:t>
                            </w:r>
                            <w:r>
                              <w:t xml:space="preserve">.  </w:t>
                            </w:r>
                            <w:r w:rsidR="00A7678F">
                              <w:t>Arduino Uno</w:t>
                            </w:r>
                          </w:p>
                          <w:p w14:paraId="030D0C02" w14:textId="77777777" w:rsidR="00E74A80" w:rsidRDefault="00E74A80" w:rsidP="00E74A80">
                            <w:pPr>
                              <w:pStyle w:val="a4"/>
                              <w:ind w:firstLine="0"/>
                            </w:pPr>
                          </w:p>
                          <w:p w14:paraId="26924799" w14:textId="77777777" w:rsidR="00E74A80" w:rsidRDefault="00E74A80" w:rsidP="00E74A80">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4231D" id="文字方塊 4" o:spid="_x0000_s1027" type="#_x0000_t202" style="position:absolute;left:0;text-align:left;margin-left:252.55pt;margin-top:0;width:245.75pt;height:143.2pt;z-index:251680772;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" stroked="f">
                <v:textbox inset="0,0,0,0">
                  <w:txbxContent>
                    <w:p w14:paraId="736C423D" w14:textId="2B67BBFF" w:rsidR="00E74A80" w:rsidRDefault="00A7678F" w:rsidP="00E74A80">
                      <w:pPr>
                        <w:pStyle w:val="a4"/>
                        <w:ind w:firstLine="0"/>
                        <w:jc w:val="center"/>
                      </w:pPr>
                      <w:r>
                        <w:rPr>
                          <w:noProof/>
                        </w:rPr>
                        <w:drawing>
                          <wp:inline distT="0" distB="0" distL="0" distR="0" wp14:anchorId="45A3EDCB" wp14:editId="6901BCA9">
                            <wp:extent cx="1626372" cy="2284419"/>
                            <wp:effectExtent l="0" t="5080" r="6985" b="6985"/>
                            <wp:docPr id="481575181" name="圖片 481575181" descr="一張含有 電子產品, 電子元件,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2755" name="圖片 28" descr="一張含有 電子產品, 電子元件, 電子工程, 電路元件 的圖片&#10;&#10;自動產生的描述"/>
                                    <pic:cNvPicPr/>
                                  </pic:nvPicPr>
                                  <pic:blipFill>
                                    <a:blip r:embed="rId14"/>
                                    <a:stretch>
                                      <a:fillRect/>
                                    </a:stretch>
                                  </pic:blipFill>
                                  <pic:spPr>
                                    <a:xfrm rot="16200000">
                                      <a:off x="0" y="0"/>
                                      <a:ext cx="1635503" cy="2297244"/>
                                    </a:xfrm>
                                    <a:prstGeom prst="rect">
                                      <a:avLst/>
                                    </a:prstGeom>
                                  </pic:spPr>
                                </pic:pic>
                              </a:graphicData>
                            </a:graphic>
                          </wp:inline>
                        </w:drawing>
                      </w:r>
                    </w:p>
                    <w:p w14:paraId="1B36093C" w14:textId="3A2E0944" w:rsidR="00E74A80" w:rsidRDefault="00E74A80" w:rsidP="00E74A80">
                      <w:pPr>
                        <w:pStyle w:val="a4"/>
                        <w:ind w:firstLine="0"/>
                      </w:pPr>
                      <w:r>
                        <w:t xml:space="preserve">Fig. </w:t>
                      </w:r>
                      <w:r w:rsidR="008369D3">
                        <w:t>5</w:t>
                      </w:r>
                      <w:r>
                        <w:t xml:space="preserve">.  </w:t>
                      </w:r>
                      <w:r w:rsidR="00A7678F">
                        <w:t>Arduino Uno</w:t>
                      </w:r>
                    </w:p>
                    <w:p w14:paraId="030D0C02" w14:textId="77777777" w:rsidR="00E74A80" w:rsidRDefault="00E74A80" w:rsidP="00E74A80">
                      <w:pPr>
                        <w:pStyle w:val="a4"/>
                        <w:ind w:firstLine="0"/>
                      </w:pPr>
                    </w:p>
                    <w:p w14:paraId="26924799" w14:textId="77777777" w:rsidR="00E74A80" w:rsidRDefault="00E74A80" w:rsidP="00E74A80">
                      <w:pPr>
                        <w:pStyle w:val="a4"/>
                        <w:ind w:firstLine="0"/>
                        <w:rPr>
                          <w:lang w:eastAsia="zh-TW"/>
                        </w:rPr>
                      </w:pPr>
                    </w:p>
                  </w:txbxContent>
                </v:textbox>
                <w10:wrap type="square" anchorx="margin" anchory="margin"/>
              </v:shape>
            </w:pict>
          </mc:Fallback>
        </mc:AlternateContent>
      </w:r>
      <w:commentRangeStart w:id="12"/>
      <w:r w:rsidR="00025701">
        <w:t>Hardware</w:t>
      </w:r>
    </w:p>
    <w:p w14:paraId="36F23ABD" w14:textId="75ABB4F8" w:rsidR="00530905" w:rsidRDefault="00367C9F" w:rsidP="00530905">
      <w:pPr>
        <w:pStyle w:val="3"/>
        <w:jc w:val="both"/>
        <w:rPr>
          <w:rFonts w:ascii="Times" w:hAnsi="Times" w:cs="Verdana"/>
          <w:iCs w:val="0"/>
          <w:color w:val="000000"/>
          <w:lang w:eastAsia="zh-TW"/>
        </w:rPr>
      </w:pPr>
      <w:r>
        <w:rPr>
          <w:rFonts w:ascii="新細明體" w:eastAsia="新細明體" w:hAnsi="新細明體" w:cs="新細明體"/>
          <w:noProof/>
          <w:sz w:val="24"/>
          <w:szCs w:val="24"/>
          <w:lang w:eastAsia="zh-TW"/>
        </w:rPr>
        <mc:AlternateContent>
          <mc:Choice Requires="wps">
            <w:drawing>
              <wp:anchor distT="0" distB="0" distL="114300" distR="114300" simplePos="0" relativeHeight="251719684" behindDoc="0" locked="0" layoutInCell="1" allowOverlap="1" wp14:anchorId="574A84C8" wp14:editId="08EE452E">
                <wp:simplePos x="0" y="0"/>
                <wp:positionH relativeFrom="column">
                  <wp:posOffset>2293219</wp:posOffset>
                </wp:positionH>
                <wp:positionV relativeFrom="paragraph">
                  <wp:posOffset>1924986</wp:posOffset>
                </wp:positionV>
                <wp:extent cx="667753" cy="240631"/>
                <wp:effectExtent l="0" t="0" r="0" b="7620"/>
                <wp:wrapNone/>
                <wp:docPr id="129735851" name="文字方塊 54"/>
                <wp:cNvGraphicFramePr/>
                <a:graphic xmlns:a="http://schemas.openxmlformats.org/drawingml/2006/main">
                  <a:graphicData uri="http://schemas.microsoft.com/office/word/2010/wordprocessingShape">
                    <wps:wsp>
                      <wps:cNvSpPr txBox="1"/>
                      <wps:spPr>
                        <a:xfrm>
                          <a:off x="0" y="0"/>
                          <a:ext cx="667753" cy="240631"/>
                        </a:xfrm>
                        <a:prstGeom prst="rect">
                          <a:avLst/>
                        </a:prstGeom>
                        <a:noFill/>
                        <a:ln w="6350">
                          <a:noFill/>
                        </a:ln>
                      </wps:spPr>
                      <wps:txbx>
                        <w:txbxContent>
                          <w:p w14:paraId="2C4CFFA9" w14:textId="73101F0A" w:rsidR="00367C9F" w:rsidRPr="00367C9F" w:rsidRDefault="00367C9F">
                            <w:pPr>
                              <w:rPr>
                                <w:b/>
                                <w:bCs/>
                                <w:color w:val="FF0000"/>
                                <w:sz w:val="24"/>
                                <w:szCs w:val="24"/>
                                <w:lang w:eastAsia="zh-TW"/>
                              </w:rPr>
                            </w:pPr>
                            <w:r w:rsidRPr="00367C9F">
                              <w:rPr>
                                <w:b/>
                                <w:bCs/>
                                <w:color w:val="FF0000"/>
                                <w:sz w:val="24"/>
                                <w:szCs w:val="24"/>
                                <w:lang w:eastAsia="zh-TW"/>
                              </w:rPr>
                              <w:t>Joint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A84C8" id="文字方塊 54" o:spid="_x0000_s1028" type="#_x0000_t202" style="position:absolute;left:0;text-align:left;margin-left:180.55pt;margin-top:151.55pt;width:52.6pt;height:18.95pt;z-index:2517196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9aGQIAADI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" filled="f" stroked="f" strokeweight=".5pt">
                <v:textbox>
                  <w:txbxContent>
                    <w:p w14:paraId="2C4CFFA9" w14:textId="73101F0A" w:rsidR="00367C9F" w:rsidRPr="00367C9F" w:rsidRDefault="00367C9F">
                      <w:pPr>
                        <w:rPr>
                          <w:b/>
                          <w:bCs/>
                          <w:color w:val="FF0000"/>
                          <w:sz w:val="24"/>
                          <w:szCs w:val="24"/>
                          <w:lang w:eastAsia="zh-TW"/>
                        </w:rPr>
                      </w:pPr>
                      <w:r w:rsidRPr="00367C9F">
                        <w:rPr>
                          <w:b/>
                          <w:bCs/>
                          <w:color w:val="FF0000"/>
                          <w:sz w:val="24"/>
                          <w:szCs w:val="24"/>
                          <w:lang w:eastAsia="zh-TW"/>
                        </w:rPr>
                        <w:t>Joint 1</w:t>
                      </w:r>
                    </w:p>
                  </w:txbxContent>
                </v:textbox>
              </v:shape>
            </w:pict>
          </mc:Fallback>
        </mc:AlternateContent>
      </w:r>
      <w:r>
        <w:rPr>
          <w:rFonts w:ascii="新細明體" w:eastAsia="新細明體" w:hAnsi="新細明體" w:cs="新細明體"/>
          <w:noProof/>
          <w:sz w:val="24"/>
          <w:szCs w:val="24"/>
          <w:lang w:eastAsia="zh-TW"/>
        </w:rPr>
        <mc:AlternateContent>
          <mc:Choice Requires="wps">
            <w:drawing>
              <wp:anchor distT="0" distB="0" distL="114300" distR="114300" simplePos="0" relativeHeight="251718660" behindDoc="0" locked="0" layoutInCell="1" allowOverlap="1" wp14:anchorId="083D9552" wp14:editId="0B061999">
                <wp:simplePos x="0" y="0"/>
                <wp:positionH relativeFrom="column">
                  <wp:posOffset>2388469</wp:posOffset>
                </wp:positionH>
                <wp:positionV relativeFrom="paragraph">
                  <wp:posOffset>1468053</wp:posOffset>
                </wp:positionV>
                <wp:extent cx="992605" cy="246179"/>
                <wp:effectExtent l="0" t="0" r="0" b="1905"/>
                <wp:wrapNone/>
                <wp:docPr id="482418803" name="文字方塊 53"/>
                <wp:cNvGraphicFramePr/>
                <a:graphic xmlns:a="http://schemas.openxmlformats.org/drawingml/2006/main">
                  <a:graphicData uri="http://schemas.microsoft.com/office/word/2010/wordprocessingShape">
                    <wps:wsp>
                      <wps:cNvSpPr txBox="1"/>
                      <wps:spPr>
                        <a:xfrm>
                          <a:off x="0" y="0"/>
                          <a:ext cx="992605" cy="246179"/>
                        </a:xfrm>
                        <a:prstGeom prst="rect">
                          <a:avLst/>
                        </a:prstGeom>
                        <a:noFill/>
                        <a:ln w="6350">
                          <a:noFill/>
                        </a:ln>
                      </wps:spPr>
                      <wps:txbx>
                        <w:txbxContent>
                          <w:p w14:paraId="22B50C61" w14:textId="121678C0" w:rsidR="00367C9F" w:rsidRPr="00367C9F" w:rsidRDefault="00367C9F">
                            <w:pPr>
                              <w:rPr>
                                <w:color w:val="FF0000"/>
                                <w:sz w:val="24"/>
                                <w:szCs w:val="24"/>
                                <w:lang w:eastAsia="zh-TW"/>
                              </w:rPr>
                            </w:pPr>
                            <w:r w:rsidRPr="00367C9F">
                              <w:rPr>
                                <w:b/>
                                <w:bCs/>
                                <w:color w:val="FF0000"/>
                                <w:sz w:val="24"/>
                                <w:szCs w:val="24"/>
                                <w:lang w:eastAsia="zh-TW"/>
                              </w:rPr>
                              <w:t>Joint</w:t>
                            </w:r>
                            <w:r w:rsidRPr="00367C9F">
                              <w:rPr>
                                <w:color w:val="FF0000"/>
                                <w:sz w:val="24"/>
                                <w:szCs w:val="24"/>
                                <w:lang w:eastAsia="zh-TW"/>
                              </w:rPr>
                              <w:t xml:space="preserve"> </w:t>
                            </w:r>
                            <w:r>
                              <w:rPr>
                                <w:b/>
                                <w:bCs/>
                                <w:color w:val="FF0000"/>
                                <w:sz w:val="24"/>
                                <w:szCs w:val="24"/>
                                <w:lang w:eastAsia="zh-T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D9552" id="文字方塊 53" o:spid="_x0000_s1029" type="#_x0000_t202" style="position:absolute;left:0;text-align:left;margin-left:188.05pt;margin-top:115.6pt;width:78.15pt;height:19.4pt;z-index:2517186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MxGwIAADI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" filled="f" stroked="f" strokeweight=".5pt">
                <v:textbox>
                  <w:txbxContent>
                    <w:p w14:paraId="22B50C61" w14:textId="121678C0" w:rsidR="00367C9F" w:rsidRPr="00367C9F" w:rsidRDefault="00367C9F">
                      <w:pPr>
                        <w:rPr>
                          <w:color w:val="FF0000"/>
                          <w:sz w:val="24"/>
                          <w:szCs w:val="24"/>
                          <w:lang w:eastAsia="zh-TW"/>
                        </w:rPr>
                      </w:pPr>
                      <w:r w:rsidRPr="00367C9F">
                        <w:rPr>
                          <w:b/>
                          <w:bCs/>
                          <w:color w:val="FF0000"/>
                          <w:sz w:val="24"/>
                          <w:szCs w:val="24"/>
                          <w:lang w:eastAsia="zh-TW"/>
                        </w:rPr>
                        <w:t>Joint</w:t>
                      </w:r>
                      <w:r w:rsidRPr="00367C9F">
                        <w:rPr>
                          <w:color w:val="FF0000"/>
                          <w:sz w:val="24"/>
                          <w:szCs w:val="24"/>
                          <w:lang w:eastAsia="zh-TW"/>
                        </w:rPr>
                        <w:t xml:space="preserve"> </w:t>
                      </w:r>
                      <w:r>
                        <w:rPr>
                          <w:b/>
                          <w:bCs/>
                          <w:color w:val="FF0000"/>
                          <w:sz w:val="24"/>
                          <w:szCs w:val="24"/>
                          <w:lang w:eastAsia="zh-TW"/>
                        </w:rPr>
                        <w:t>2</w:t>
                      </w:r>
                    </w:p>
                  </w:txbxContent>
                </v:textbox>
              </v:shape>
            </w:pict>
          </mc:Fallback>
        </mc:AlternateContent>
      </w:r>
      <w:r>
        <w:rPr>
          <w:rFonts w:ascii="新細明體" w:eastAsia="新細明體" w:hAnsi="新細明體" w:cs="新細明體"/>
          <w:noProof/>
          <w:sz w:val="24"/>
          <w:szCs w:val="24"/>
          <w:lang w:eastAsia="zh-TW"/>
        </w:rPr>
        <mc:AlternateContent>
          <mc:Choice Requires="wps">
            <w:drawing>
              <wp:anchor distT="0" distB="0" distL="114300" distR="114300" simplePos="0" relativeHeight="251717636" behindDoc="0" locked="0" layoutInCell="1" allowOverlap="1" wp14:anchorId="7D2C2671" wp14:editId="75AE2316">
                <wp:simplePos x="0" y="0"/>
                <wp:positionH relativeFrom="column">
                  <wp:posOffset>2443581</wp:posOffset>
                </wp:positionH>
                <wp:positionV relativeFrom="paragraph">
                  <wp:posOffset>1173012</wp:posOffset>
                </wp:positionV>
                <wp:extent cx="745958" cy="378894"/>
                <wp:effectExtent l="0" t="0" r="0" b="2540"/>
                <wp:wrapNone/>
                <wp:docPr id="1400188719" name="文字方塊 52"/>
                <wp:cNvGraphicFramePr/>
                <a:graphic xmlns:a="http://schemas.openxmlformats.org/drawingml/2006/main">
                  <a:graphicData uri="http://schemas.microsoft.com/office/word/2010/wordprocessingShape">
                    <wps:wsp>
                      <wps:cNvSpPr txBox="1"/>
                      <wps:spPr>
                        <a:xfrm>
                          <a:off x="0" y="0"/>
                          <a:ext cx="745958" cy="378894"/>
                        </a:xfrm>
                        <a:prstGeom prst="rect">
                          <a:avLst/>
                        </a:prstGeom>
                        <a:noFill/>
                        <a:ln w="6350">
                          <a:noFill/>
                        </a:ln>
                      </wps:spPr>
                      <wps:txbx>
                        <w:txbxContent>
                          <w:p w14:paraId="7F2CABAE" w14:textId="6B28DADE" w:rsidR="00367C9F" w:rsidRDefault="00367C9F">
                            <w:pPr>
                              <w:rPr>
                                <w:lang w:eastAsia="zh-TW"/>
                              </w:rPr>
                            </w:pPr>
                            <w:r w:rsidRPr="00367C9F">
                              <w:rPr>
                                <w:b/>
                                <w:bCs/>
                                <w:color w:val="FF0000"/>
                                <w:sz w:val="24"/>
                                <w:szCs w:val="24"/>
                                <w:lang w:eastAsia="zh-TW"/>
                              </w:rPr>
                              <w:t>Joint</w:t>
                            </w:r>
                            <w:r w:rsidRPr="00367C9F">
                              <w:rPr>
                                <w:color w:val="FF0000"/>
                                <w:lang w:eastAsia="zh-TW"/>
                              </w:rPr>
                              <w:t xml:space="preserve"> </w:t>
                            </w:r>
                            <w:r w:rsidRPr="00367C9F">
                              <w:rPr>
                                <w:color w:val="FF0000"/>
                                <w:sz w:val="24"/>
                                <w:szCs w:val="24"/>
                                <w:lang w:eastAsia="zh-TW"/>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C2671" id="文字方塊 52" o:spid="_x0000_s1030" type="#_x0000_t202" style="position:absolute;left:0;text-align:left;margin-left:192.4pt;margin-top:92.35pt;width:58.75pt;height:29.85pt;z-index:2517176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" filled="f" stroked="f" strokeweight=".5pt">
                <v:textbox>
                  <w:txbxContent>
                    <w:p w14:paraId="7F2CABAE" w14:textId="6B28DADE" w:rsidR="00367C9F" w:rsidRDefault="00367C9F">
                      <w:pPr>
                        <w:rPr>
                          <w:lang w:eastAsia="zh-TW"/>
                        </w:rPr>
                      </w:pPr>
                      <w:r w:rsidRPr="00367C9F">
                        <w:rPr>
                          <w:b/>
                          <w:bCs/>
                          <w:color w:val="FF0000"/>
                          <w:sz w:val="24"/>
                          <w:szCs w:val="24"/>
                          <w:lang w:eastAsia="zh-TW"/>
                        </w:rPr>
                        <w:t>Joint</w:t>
                      </w:r>
                      <w:r w:rsidRPr="00367C9F">
                        <w:rPr>
                          <w:color w:val="FF0000"/>
                          <w:lang w:eastAsia="zh-TW"/>
                        </w:rPr>
                        <w:t xml:space="preserve"> </w:t>
                      </w:r>
                      <w:r w:rsidRPr="00367C9F">
                        <w:rPr>
                          <w:color w:val="FF0000"/>
                          <w:sz w:val="24"/>
                          <w:szCs w:val="24"/>
                          <w:lang w:eastAsia="zh-TW"/>
                        </w:rPr>
                        <w:t>4</w:t>
                      </w:r>
                    </w:p>
                  </w:txbxContent>
                </v:textbox>
              </v:shape>
            </w:pict>
          </mc:Fallback>
        </mc:AlternateContent>
      </w:r>
      <w:r w:rsidR="00D921FD">
        <w:rPr>
          <w:rFonts w:ascii="新細明體" w:eastAsia="新細明體" w:hAnsi="新細明體" w:cs="新細明體"/>
          <w:noProof/>
          <w:sz w:val="24"/>
          <w:szCs w:val="24"/>
          <w:lang w:eastAsia="zh-TW"/>
        </w:rPr>
        <mc:AlternateContent>
          <mc:Choice Requires="wps">
            <w:drawing>
              <wp:anchor distT="0" distB="0" distL="114300" distR="114300" simplePos="0" relativeHeight="251716612" behindDoc="0" locked="0" layoutInCell="1" allowOverlap="1" wp14:anchorId="75BE8299" wp14:editId="0B47EF7B">
                <wp:simplePos x="0" y="0"/>
                <wp:positionH relativeFrom="column">
                  <wp:posOffset>2070634</wp:posOffset>
                </wp:positionH>
                <wp:positionV relativeFrom="paragraph">
                  <wp:posOffset>240565</wp:posOffset>
                </wp:positionV>
                <wp:extent cx="770021" cy="240230"/>
                <wp:effectExtent l="0" t="0" r="0" b="7620"/>
                <wp:wrapNone/>
                <wp:docPr id="1081798246" name="文字方塊 51"/>
                <wp:cNvGraphicFramePr/>
                <a:graphic xmlns:a="http://schemas.openxmlformats.org/drawingml/2006/main">
                  <a:graphicData uri="http://schemas.microsoft.com/office/word/2010/wordprocessingShape">
                    <wps:wsp>
                      <wps:cNvSpPr txBox="1"/>
                      <wps:spPr>
                        <a:xfrm>
                          <a:off x="0" y="0"/>
                          <a:ext cx="770021" cy="240230"/>
                        </a:xfrm>
                        <a:prstGeom prst="rect">
                          <a:avLst/>
                        </a:prstGeom>
                        <a:noFill/>
                        <a:ln w="6350">
                          <a:noFill/>
                        </a:ln>
                      </wps:spPr>
                      <wps:txbx>
                        <w:txbxContent>
                          <w:p w14:paraId="249F0469" w14:textId="3116FEC7" w:rsidR="00D921FD" w:rsidRPr="00367C9F" w:rsidRDefault="00367C9F">
                            <w:pPr>
                              <w:rPr>
                                <w:b/>
                                <w:bCs/>
                                <w:color w:val="FF0000"/>
                                <w:sz w:val="24"/>
                                <w:szCs w:val="24"/>
                                <w:lang w:eastAsia="zh-TW"/>
                              </w:rPr>
                            </w:pPr>
                            <w:r w:rsidRPr="00367C9F">
                              <w:rPr>
                                <w:b/>
                                <w:bCs/>
                                <w:color w:val="FF0000"/>
                                <w:sz w:val="24"/>
                                <w:szCs w:val="24"/>
                                <w:lang w:eastAsia="zh-TW"/>
                              </w:rPr>
                              <w:t>J</w:t>
                            </w:r>
                            <w:r w:rsidR="00D921FD" w:rsidRPr="00367C9F">
                              <w:rPr>
                                <w:b/>
                                <w:bCs/>
                                <w:color w:val="FF0000"/>
                                <w:sz w:val="24"/>
                                <w:szCs w:val="24"/>
                                <w:lang w:eastAsia="zh-TW"/>
                              </w:rPr>
                              <w:t>oint</w:t>
                            </w:r>
                            <w:r w:rsidRPr="00367C9F">
                              <w:rPr>
                                <w:b/>
                                <w:bCs/>
                                <w:color w:val="FF0000"/>
                                <w:sz w:val="24"/>
                                <w:szCs w:val="24"/>
                                <w:lang w:eastAsia="zh-TW"/>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E8299" id="文字方塊 51" o:spid="_x0000_s1031" type="#_x0000_t202" style="position:absolute;left:0;text-align:left;margin-left:163.05pt;margin-top:18.95pt;width:60.65pt;height:18.9pt;z-index:251716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" filled="f" stroked="f" strokeweight=".5pt">
                <v:textbox>
                  <w:txbxContent>
                    <w:p w14:paraId="249F0469" w14:textId="3116FEC7" w:rsidR="00D921FD" w:rsidRPr="00367C9F" w:rsidRDefault="00367C9F">
                      <w:pPr>
                        <w:rPr>
                          <w:b/>
                          <w:bCs/>
                          <w:color w:val="FF0000"/>
                          <w:sz w:val="24"/>
                          <w:szCs w:val="24"/>
                          <w:lang w:eastAsia="zh-TW"/>
                        </w:rPr>
                      </w:pPr>
                      <w:r w:rsidRPr="00367C9F">
                        <w:rPr>
                          <w:b/>
                          <w:bCs/>
                          <w:color w:val="FF0000"/>
                          <w:sz w:val="24"/>
                          <w:szCs w:val="24"/>
                          <w:lang w:eastAsia="zh-TW"/>
                        </w:rPr>
                        <w:t>J</w:t>
                      </w:r>
                      <w:r w:rsidR="00D921FD" w:rsidRPr="00367C9F">
                        <w:rPr>
                          <w:b/>
                          <w:bCs/>
                          <w:color w:val="FF0000"/>
                          <w:sz w:val="24"/>
                          <w:szCs w:val="24"/>
                          <w:lang w:eastAsia="zh-TW"/>
                        </w:rPr>
                        <w:t>oint</w:t>
                      </w:r>
                      <w:r w:rsidRPr="00367C9F">
                        <w:rPr>
                          <w:b/>
                          <w:bCs/>
                          <w:color w:val="FF0000"/>
                          <w:sz w:val="24"/>
                          <w:szCs w:val="24"/>
                          <w:lang w:eastAsia="zh-TW"/>
                        </w:rPr>
                        <w:t xml:space="preserve"> 3</w:t>
                      </w:r>
                    </w:p>
                  </w:txbxContent>
                </v:textbox>
              </v:shape>
            </w:pict>
          </mc:Fallback>
        </mc:AlternateContent>
      </w:r>
      <w:r w:rsidR="00D921FD">
        <w:rPr>
          <w:rFonts w:ascii="新細明體" w:eastAsia="新細明體" w:hAnsi="新細明體" w:cs="新細明體"/>
          <w:noProof/>
          <w:sz w:val="24"/>
          <w:szCs w:val="24"/>
          <w:lang w:eastAsia="zh-TW"/>
        </w:rPr>
        <mc:AlternateContent>
          <mc:Choice Requires="wps">
            <w:drawing>
              <wp:anchor distT="0" distB="0" distL="114300" distR="114300" simplePos="0" relativeHeight="251713540" behindDoc="0" locked="0" layoutInCell="1" allowOverlap="1" wp14:anchorId="0AB82A92" wp14:editId="54D2E473">
                <wp:simplePos x="0" y="0"/>
                <wp:positionH relativeFrom="column">
                  <wp:posOffset>1174282</wp:posOffset>
                </wp:positionH>
                <wp:positionV relativeFrom="paragraph">
                  <wp:posOffset>1467786</wp:posOffset>
                </wp:positionV>
                <wp:extent cx="391026" cy="234616"/>
                <wp:effectExtent l="0" t="0" r="28575" b="32385"/>
                <wp:wrapNone/>
                <wp:docPr id="123207134" name="直線接點 49"/>
                <wp:cNvGraphicFramePr/>
                <a:graphic xmlns:a="http://schemas.openxmlformats.org/drawingml/2006/main">
                  <a:graphicData uri="http://schemas.microsoft.com/office/word/2010/wordprocessingShape">
                    <wps:wsp>
                      <wps:cNvCnPr/>
                      <wps:spPr>
                        <a:xfrm flipH="1" flipV="1">
                          <a:off x="0" y="0"/>
                          <a:ext cx="391026" cy="2346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7FAD9" id="直線接點 49" o:spid="_x0000_s1026" style="position:absolute;flip:x y;z-index:251713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5pt,115.55pt" to="123.2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" strokecolor="black [3200]" strokeweight="1.5pt">
                <v:stroke joinstyle="miter"/>
              </v:line>
            </w:pict>
          </mc:Fallback>
        </mc:AlternateContent>
      </w:r>
      <w:r w:rsidR="00D921FD">
        <w:rPr>
          <w:rFonts w:ascii="新細明體" w:eastAsia="新細明體" w:hAnsi="新細明體" w:cs="新細明體"/>
          <w:noProof/>
          <w:sz w:val="24"/>
          <w:szCs w:val="24"/>
          <w:lang w:eastAsia="zh-TW"/>
        </w:rPr>
        <mc:AlternateContent>
          <mc:Choice Requires="wps">
            <w:drawing>
              <wp:anchor distT="0" distB="0" distL="114300" distR="114300" simplePos="0" relativeHeight="251711492" behindDoc="0" locked="0" layoutInCell="1" allowOverlap="1" wp14:anchorId="0D78455D" wp14:editId="0A98FA52">
                <wp:simplePos x="0" y="0"/>
                <wp:positionH relativeFrom="column">
                  <wp:posOffset>1541245</wp:posOffset>
                </wp:positionH>
                <wp:positionV relativeFrom="paragraph">
                  <wp:posOffset>1696386</wp:posOffset>
                </wp:positionV>
                <wp:extent cx="1329490" cy="18047"/>
                <wp:effectExtent l="0" t="0" r="23495" b="20320"/>
                <wp:wrapNone/>
                <wp:docPr id="538299666" name="直線接點 49"/>
                <wp:cNvGraphicFramePr/>
                <a:graphic xmlns:a="http://schemas.openxmlformats.org/drawingml/2006/main">
                  <a:graphicData uri="http://schemas.microsoft.com/office/word/2010/wordprocessingShape">
                    <wps:wsp>
                      <wps:cNvCnPr/>
                      <wps:spPr>
                        <a:xfrm>
                          <a:off x="0" y="0"/>
                          <a:ext cx="1329490" cy="1804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6EA5E" id="直線接點 49" o:spid="_x0000_s1026" style="position:absolute;z-index:251711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35pt,133.55pt" to="226.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" strokecolor="black [3200]" strokeweight="1.5pt">
                <v:stroke joinstyle="miter"/>
              </v:line>
            </w:pict>
          </mc:Fallback>
        </mc:AlternateContent>
      </w:r>
      <w:r w:rsidR="00D921FD">
        <w:rPr>
          <w:rFonts w:ascii="新細明體" w:eastAsia="新細明體" w:hAnsi="新細明體" w:cs="新細明體"/>
          <w:noProof/>
          <w:sz w:val="24"/>
          <w:szCs w:val="24"/>
          <w:lang w:eastAsia="zh-TW"/>
        </w:rPr>
        <mc:AlternateContent>
          <mc:Choice Requires="wps">
            <w:drawing>
              <wp:anchor distT="0" distB="0" distL="114300" distR="114300" simplePos="0" relativeHeight="251715588" behindDoc="0" locked="0" layoutInCell="1" allowOverlap="1" wp14:anchorId="6B748A60" wp14:editId="2EFA6172">
                <wp:simplePos x="0" y="0"/>
                <wp:positionH relativeFrom="column">
                  <wp:posOffset>1072013</wp:posOffset>
                </wp:positionH>
                <wp:positionV relativeFrom="paragraph">
                  <wp:posOffset>2183666</wp:posOffset>
                </wp:positionV>
                <wp:extent cx="1726531" cy="6016"/>
                <wp:effectExtent l="0" t="0" r="26670" b="32385"/>
                <wp:wrapNone/>
                <wp:docPr id="561520106" name="直線接點 49"/>
                <wp:cNvGraphicFramePr/>
                <a:graphic xmlns:a="http://schemas.openxmlformats.org/drawingml/2006/main">
                  <a:graphicData uri="http://schemas.microsoft.com/office/word/2010/wordprocessingShape">
                    <wps:wsp>
                      <wps:cNvCnPr/>
                      <wps:spPr>
                        <a:xfrm flipV="1">
                          <a:off x="0" y="0"/>
                          <a:ext cx="1726531" cy="601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C64E6" id="直線接點 49" o:spid="_x0000_s1026" style="position:absolute;flip:y;z-index:251715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pt,171.95pt" to="220.35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" strokecolor="black [3200]" strokeweight="1.5pt">
                <v:stroke joinstyle="miter"/>
              </v:line>
            </w:pict>
          </mc:Fallback>
        </mc:AlternateContent>
      </w:r>
      <w:r w:rsidR="00D921FD">
        <w:rPr>
          <w:rFonts w:ascii="新細明體" w:eastAsia="新細明體" w:hAnsi="新細明體" w:cs="新細明體"/>
          <w:noProof/>
          <w:sz w:val="24"/>
          <w:szCs w:val="24"/>
          <w:lang w:eastAsia="zh-TW"/>
        </w:rPr>
        <mc:AlternateContent>
          <mc:Choice Requires="wps">
            <w:drawing>
              <wp:anchor distT="0" distB="0" distL="114300" distR="114300" simplePos="0" relativeHeight="251709444" behindDoc="0" locked="0" layoutInCell="1" allowOverlap="1" wp14:anchorId="024EA124" wp14:editId="0C11CE36">
                <wp:simplePos x="0" y="0"/>
                <wp:positionH relativeFrom="column">
                  <wp:posOffset>2000250</wp:posOffset>
                </wp:positionH>
                <wp:positionV relativeFrom="paragraph">
                  <wp:posOffset>1409132</wp:posOffset>
                </wp:positionV>
                <wp:extent cx="908384" cy="6317"/>
                <wp:effectExtent l="0" t="0" r="25400" b="32385"/>
                <wp:wrapNone/>
                <wp:docPr id="256389316" name="直線接點 49"/>
                <wp:cNvGraphicFramePr/>
                <a:graphic xmlns:a="http://schemas.openxmlformats.org/drawingml/2006/main">
                  <a:graphicData uri="http://schemas.microsoft.com/office/word/2010/wordprocessingShape">
                    <wps:wsp>
                      <wps:cNvCnPr/>
                      <wps:spPr>
                        <a:xfrm>
                          <a:off x="0" y="0"/>
                          <a:ext cx="908384" cy="63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DAABC" id="直線接點 49" o:spid="_x0000_s1026" style="position:absolute;z-index:251709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110.95pt" to="229.0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" strokecolor="black [3200]" strokeweight="1.5pt">
                <v:stroke joinstyle="miter"/>
              </v:line>
            </w:pict>
          </mc:Fallback>
        </mc:AlternateContent>
      </w:r>
      <w:r w:rsidR="00D921FD">
        <w:rPr>
          <w:rFonts w:ascii="新細明體" w:eastAsia="新細明體" w:hAnsi="新細明體" w:cs="新細明體"/>
          <w:noProof/>
          <w:sz w:val="24"/>
          <w:szCs w:val="24"/>
          <w:lang w:eastAsia="zh-TW"/>
        </w:rPr>
        <mc:AlternateContent>
          <mc:Choice Requires="wps">
            <w:drawing>
              <wp:anchor distT="0" distB="0" distL="114300" distR="114300" simplePos="0" relativeHeight="251707396" behindDoc="0" locked="0" layoutInCell="1" allowOverlap="1" wp14:anchorId="5CFDD0FF" wp14:editId="6803CDC5">
                <wp:simplePos x="0" y="0"/>
                <wp:positionH relativeFrom="column">
                  <wp:posOffset>1805940</wp:posOffset>
                </wp:positionH>
                <wp:positionV relativeFrom="paragraph">
                  <wp:posOffset>516989</wp:posOffset>
                </wp:positionV>
                <wp:extent cx="908384" cy="6317"/>
                <wp:effectExtent l="0" t="0" r="25400" b="32385"/>
                <wp:wrapNone/>
                <wp:docPr id="1329366697" name="直線接點 49"/>
                <wp:cNvGraphicFramePr/>
                <a:graphic xmlns:a="http://schemas.openxmlformats.org/drawingml/2006/main">
                  <a:graphicData uri="http://schemas.microsoft.com/office/word/2010/wordprocessingShape">
                    <wps:wsp>
                      <wps:cNvCnPr/>
                      <wps:spPr>
                        <a:xfrm>
                          <a:off x="0" y="0"/>
                          <a:ext cx="908384" cy="631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43268" id="直線接點 49" o:spid="_x0000_s1026" style="position:absolute;z-index:251707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pt,40.7pt" to="213.7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" strokecolor="black [3200]" strokeweight="1.5pt">
                <v:stroke joinstyle="miter"/>
              </v:line>
            </w:pict>
          </mc:Fallback>
        </mc:AlternateContent>
      </w:r>
      <w:r w:rsidR="00A521E6">
        <w:rPr>
          <w:rFonts w:ascii="新細明體" w:eastAsia="新細明體" w:hAnsi="新細明體" w:cs="新細明體"/>
          <w:noProof/>
          <w:sz w:val="24"/>
          <w:szCs w:val="24"/>
          <w:lang w:eastAsia="zh-TW"/>
        </w:rPr>
        <mc:AlternateContent>
          <mc:Choice Requires="wps">
            <w:drawing>
              <wp:anchor distT="0" distB="0" distL="114300" distR="114300" simplePos="0" relativeHeight="251660292" behindDoc="0" locked="0" layoutInCell="1" allowOverlap="1" wp14:anchorId="4939C7A2" wp14:editId="4B6E2344">
                <wp:simplePos x="0" y="0"/>
                <wp:positionH relativeFrom="margin">
                  <wp:align>left</wp:align>
                </wp:positionH>
                <wp:positionV relativeFrom="margin">
                  <wp:posOffset>417586</wp:posOffset>
                </wp:positionV>
                <wp:extent cx="3032125" cy="2565400"/>
                <wp:effectExtent l="0" t="0" r="0" b="6350"/>
                <wp:wrapSquare wrapText="bothSides"/>
                <wp:docPr id="206462989"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125" cy="25654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1CDC923F" w14:textId="296AC354" w:rsidR="002A728D" w:rsidRDefault="006A72B5" w:rsidP="006A72B5">
                            <w:pPr>
                              <w:pStyle w:val="a4"/>
                              <w:ind w:firstLine="0"/>
                              <w:jc w:val="center"/>
                              <w:rPr>
                                <w:lang w:eastAsia="zh-TW"/>
                              </w:rPr>
                            </w:pPr>
                            <w:bookmarkStart w:id="13" w:name="_Hlk153365144"/>
                            <w:bookmarkEnd w:id="13"/>
                            <w:r>
                              <w:rPr>
                                <w:noProof/>
                              </w:rPr>
                              <w:drawing>
                                <wp:inline distT="0" distB="0" distL="0" distR="0" wp14:anchorId="55602245" wp14:editId="20F8B556">
                                  <wp:extent cx="2131407" cy="2344849"/>
                                  <wp:effectExtent l="0" t="0" r="2540" b="0"/>
                                  <wp:docPr id="1629026446" name="圖片 1629026446" descr="一張含有 室內, 藍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401" name="圖片 5" descr="一張含有 室內, 藍色 的圖片&#10;&#10;自動產生的描述"/>
                                          <pic:cNvPicPr/>
                                        </pic:nvPicPr>
                                        <pic:blipFill>
                                          <a:blip r:embed="rId15"/>
                                          <a:stretch>
                                            <a:fillRect/>
                                          </a:stretch>
                                        </pic:blipFill>
                                        <pic:spPr>
                                          <a:xfrm>
                                            <a:off x="0" y="0"/>
                                            <a:ext cx="2154755" cy="2370535"/>
                                          </a:xfrm>
                                          <a:prstGeom prst="rect">
                                            <a:avLst/>
                                          </a:prstGeom>
                                        </pic:spPr>
                                      </pic:pic>
                                    </a:graphicData>
                                  </a:graphic>
                                </wp:inline>
                              </w:drawing>
                            </w:r>
                          </w:p>
                          <w:p w14:paraId="2D3997A5" w14:textId="1EB2C685" w:rsidR="002A728D" w:rsidRDefault="002A728D" w:rsidP="002A728D">
                            <w:pPr>
                              <w:pStyle w:val="a4"/>
                              <w:ind w:firstLine="0"/>
                              <w:rPr>
                                <w:lang w:eastAsia="zh-TW"/>
                              </w:rPr>
                            </w:pPr>
                            <w:r>
                              <w:t xml:space="preserve">Fig. </w:t>
                            </w:r>
                            <w:r w:rsidR="00670EDE">
                              <w:t>2</w:t>
                            </w:r>
                            <w:r>
                              <w:t xml:space="preserve">.  </w:t>
                            </w:r>
                            <w:r w:rsidR="006A72B5">
                              <w:t>R</w:t>
                            </w:r>
                            <w:r w:rsidR="006A72B5">
                              <w:rPr>
                                <w:rFonts w:hint="eastAsia"/>
                                <w:lang w:eastAsia="zh-TW"/>
                              </w:rPr>
                              <w:t>o</w:t>
                            </w:r>
                            <w:r w:rsidR="006A72B5">
                              <w:rPr>
                                <w:lang w:eastAsia="zh-TW"/>
                              </w:rPr>
                              <w:t>bot</w:t>
                            </w:r>
                            <w:r w:rsidR="00D53346">
                              <w:rPr>
                                <w:lang w:eastAsia="zh-TW"/>
                              </w:rPr>
                              <w:t xml:space="preserve"> Manipulator</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39C7A2" id="_x0000_s1032" type="#_x0000_t202" style="position:absolute;left:0;text-align:left;margin-left:0;margin-top:32.9pt;width:238.75pt;height:202pt;z-index:2516602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" stroked="f">
                <v:textbox inset="0,0,0,0">
                  <w:txbxContent>
                    <w:p w14:paraId="1CDC923F" w14:textId="296AC354" w:rsidR="002A728D" w:rsidRDefault="006A72B5" w:rsidP="006A72B5">
                      <w:pPr>
                        <w:pStyle w:val="a4"/>
                        <w:ind w:firstLine="0"/>
                        <w:jc w:val="center"/>
                        <w:rPr>
                          <w:lang w:eastAsia="zh-TW"/>
                        </w:rPr>
                      </w:pPr>
                      <w:bookmarkStart w:id="14" w:name="_Hlk153365144"/>
                      <w:bookmarkEnd w:id="14"/>
                      <w:r>
                        <w:rPr>
                          <w:noProof/>
                        </w:rPr>
                        <w:drawing>
                          <wp:inline distT="0" distB="0" distL="0" distR="0" wp14:anchorId="55602245" wp14:editId="20F8B556">
                            <wp:extent cx="2131407" cy="2344849"/>
                            <wp:effectExtent l="0" t="0" r="2540" b="0"/>
                            <wp:docPr id="1629026446" name="圖片 1629026446" descr="一張含有 室內, 藍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401" name="圖片 5" descr="一張含有 室內, 藍色 的圖片&#10;&#10;自動產生的描述"/>
                                    <pic:cNvPicPr/>
                                  </pic:nvPicPr>
                                  <pic:blipFill>
                                    <a:blip r:embed="rId16"/>
                                    <a:stretch>
                                      <a:fillRect/>
                                    </a:stretch>
                                  </pic:blipFill>
                                  <pic:spPr>
                                    <a:xfrm>
                                      <a:off x="0" y="0"/>
                                      <a:ext cx="2154755" cy="2370535"/>
                                    </a:xfrm>
                                    <a:prstGeom prst="rect">
                                      <a:avLst/>
                                    </a:prstGeom>
                                  </pic:spPr>
                                </pic:pic>
                              </a:graphicData>
                            </a:graphic>
                          </wp:inline>
                        </w:drawing>
                      </w:r>
                    </w:p>
                    <w:p w14:paraId="2D3997A5" w14:textId="1EB2C685" w:rsidR="002A728D" w:rsidRDefault="002A728D" w:rsidP="002A728D">
                      <w:pPr>
                        <w:pStyle w:val="a4"/>
                        <w:ind w:firstLine="0"/>
                        <w:rPr>
                          <w:lang w:eastAsia="zh-TW"/>
                        </w:rPr>
                      </w:pPr>
                      <w:r>
                        <w:t xml:space="preserve">Fig. </w:t>
                      </w:r>
                      <w:r w:rsidR="00670EDE">
                        <w:t>2</w:t>
                      </w:r>
                      <w:r>
                        <w:t xml:space="preserve">.  </w:t>
                      </w:r>
                      <w:r w:rsidR="006A72B5">
                        <w:t>R</w:t>
                      </w:r>
                      <w:r w:rsidR="006A72B5">
                        <w:rPr>
                          <w:rFonts w:hint="eastAsia"/>
                          <w:lang w:eastAsia="zh-TW"/>
                        </w:rPr>
                        <w:t>o</w:t>
                      </w:r>
                      <w:r w:rsidR="006A72B5">
                        <w:rPr>
                          <w:lang w:eastAsia="zh-TW"/>
                        </w:rPr>
                        <w:t>bot</w:t>
                      </w:r>
                      <w:r w:rsidR="00D53346">
                        <w:rPr>
                          <w:lang w:eastAsia="zh-TW"/>
                        </w:rPr>
                        <w:t xml:space="preserve"> Manipulator</w:t>
                      </w:r>
                    </w:p>
                  </w:txbxContent>
                </v:textbox>
                <w10:wrap type="square" anchorx="margin" anchory="margin"/>
              </v:shape>
            </w:pict>
          </mc:Fallback>
        </mc:AlternateContent>
      </w:r>
      <w:r w:rsidR="0056105B">
        <w:rPr>
          <w:rFonts w:ascii="Times" w:hAnsi="Times" w:cs="Verdana" w:hint="eastAsia"/>
          <w:iCs w:val="0"/>
          <w:color w:val="000000"/>
          <w:lang w:eastAsia="zh-TW"/>
        </w:rPr>
        <w:t>R</w:t>
      </w:r>
      <w:r w:rsidR="0056105B">
        <w:rPr>
          <w:rFonts w:ascii="Times" w:hAnsi="Times" w:cs="Verdana"/>
          <w:iCs w:val="0"/>
          <w:color w:val="000000"/>
          <w:lang w:eastAsia="zh-TW"/>
        </w:rPr>
        <w:t>obot Arm</w:t>
      </w:r>
    </w:p>
    <w:p w14:paraId="09930D78" w14:textId="347E158B" w:rsidR="007455F6" w:rsidRDefault="007455F6" w:rsidP="00B0365D">
      <w:pPr>
        <w:pStyle w:val="3"/>
        <w:numPr>
          <w:ilvl w:val="0"/>
          <w:numId w:val="0"/>
        </w:numPr>
        <w:ind w:left="288"/>
        <w:jc w:val="both"/>
        <w:rPr>
          <w:rStyle w:val="BodyText2"/>
          <w:rFonts w:ascii="Times" w:hAnsi="Times"/>
          <w:i w:val="0"/>
          <w:sz w:val="20"/>
          <w:szCs w:val="20"/>
        </w:rPr>
      </w:pPr>
      <w:r>
        <w:rPr>
          <w:rFonts w:hint="eastAsia"/>
          <w:lang w:eastAsia="zh-TW"/>
        </w:rPr>
        <w:t xml:space="preserve"> </w:t>
      </w:r>
      <w:r>
        <w:rPr>
          <w:lang w:eastAsia="zh-TW"/>
        </w:rPr>
        <w:t xml:space="preserve">     </w:t>
      </w:r>
      <w:r w:rsidRPr="00B0365D">
        <w:rPr>
          <w:rStyle w:val="BodyText2"/>
          <w:rFonts w:ascii="Times" w:hAnsi="Times"/>
          <w:i w:val="0"/>
          <w:sz w:val="20"/>
          <w:szCs w:val="20"/>
        </w:rPr>
        <w:t xml:space="preserve">The design of the robotic arm is based on the </w:t>
      </w:r>
      <w:r w:rsidR="00172795">
        <w:rPr>
          <w:rStyle w:val="BodyText2"/>
          <w:rFonts w:ascii="Times" w:hAnsi="Times"/>
          <w:i w:val="0"/>
          <w:sz w:val="20"/>
          <w:szCs w:val="20"/>
        </w:rPr>
        <w:t xml:space="preserve">six </w:t>
      </w:r>
      <w:r w:rsidR="00172795">
        <w:rPr>
          <w:rStyle w:val="BodyText2"/>
          <w:rFonts w:ascii="Times" w:hAnsi="Times"/>
          <w:i w:val="0"/>
          <w:sz w:val="20"/>
          <w:szCs w:val="20"/>
          <w:lang w:eastAsia="zh-TW"/>
        </w:rPr>
        <w:t>degrees of freedom</w:t>
      </w:r>
      <w:r w:rsidRPr="00B0365D">
        <w:rPr>
          <w:rStyle w:val="BodyText2"/>
          <w:rFonts w:ascii="Times" w:hAnsi="Times"/>
          <w:i w:val="0"/>
          <w:sz w:val="20"/>
          <w:szCs w:val="20"/>
        </w:rPr>
        <w:t>, with modifications and enhancements incorporated to accommodate our specific ideas.</w:t>
      </w:r>
    </w:p>
    <w:p w14:paraId="7EC5811A" w14:textId="6900C851" w:rsidR="00920A93" w:rsidRDefault="00E874B0" w:rsidP="00920A93">
      <w:pPr>
        <w:pStyle w:val="3"/>
        <w:numPr>
          <w:ilvl w:val="0"/>
          <w:numId w:val="0"/>
        </w:numPr>
        <w:jc w:val="both"/>
        <w:rPr>
          <w:rStyle w:val="20"/>
          <w:i/>
        </w:rPr>
      </w:pPr>
      <w:r>
        <w:rPr>
          <w:lang w:eastAsia="zh-TW"/>
        </w:rPr>
        <w:t xml:space="preserve">Circuit </w:t>
      </w:r>
      <w:r w:rsidR="008C523C">
        <w:rPr>
          <w:lang w:eastAsia="zh-TW"/>
        </w:rPr>
        <w:t>Diagram</w:t>
      </w:r>
    </w:p>
    <w:p w14:paraId="20FEAC3C" w14:textId="78E0BFE4" w:rsidR="00134548" w:rsidRDefault="008369D3" w:rsidP="00134548">
      <w:r>
        <w:rPr>
          <w:noProof/>
          <w:lang w:eastAsia="zh-TW"/>
        </w:rPr>
        <mc:AlternateContent>
          <mc:Choice Requires="wps">
            <w:drawing>
              <wp:anchor distT="0" distB="0" distL="114300" distR="114300" simplePos="0" relativeHeight="251682820" behindDoc="0" locked="0" layoutInCell="1" allowOverlap="1" wp14:anchorId="17C66577" wp14:editId="3A84370B">
                <wp:simplePos x="0" y="0"/>
                <wp:positionH relativeFrom="margin">
                  <wp:align>left</wp:align>
                </wp:positionH>
                <wp:positionV relativeFrom="margin">
                  <wp:posOffset>3867150</wp:posOffset>
                </wp:positionV>
                <wp:extent cx="2815590" cy="1671320"/>
                <wp:effectExtent l="0" t="0" r="3810" b="5080"/>
                <wp:wrapSquare wrapText="bothSides"/>
                <wp:docPr id="1987063843"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5590" cy="1671638"/>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1BC6A960" w14:textId="4B9C8D64" w:rsidR="008369D3" w:rsidRDefault="008369D3" w:rsidP="008369D3">
                            <w:pPr>
                              <w:pStyle w:val="a4"/>
                              <w:ind w:firstLine="0"/>
                              <w:jc w:val="center"/>
                            </w:pPr>
                            <w:r>
                              <w:rPr>
                                <w:noProof/>
                              </w:rPr>
                              <w:drawing>
                                <wp:inline distT="0" distB="0" distL="0" distR="0" wp14:anchorId="4FE925A5" wp14:editId="35EA2ECD">
                                  <wp:extent cx="2593182" cy="1443911"/>
                                  <wp:effectExtent l="0" t="0" r="0" b="4445"/>
                                  <wp:docPr id="1489105124" name="圖片 1489105124" descr="一張含有 電子工程, 被動元件, 電路元件, 電子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5249" name="圖片 31" descr="一張含有 電子工程, 被動元件, 電路元件, 電子元件 的圖片&#10;&#10;自動產生的描述"/>
                                          <pic:cNvPicPr/>
                                        </pic:nvPicPr>
                                        <pic:blipFill>
                                          <a:blip r:embed="rId17"/>
                                          <a:stretch>
                                            <a:fillRect/>
                                          </a:stretch>
                                        </pic:blipFill>
                                        <pic:spPr>
                                          <a:xfrm>
                                            <a:off x="0" y="0"/>
                                            <a:ext cx="2614702" cy="1455894"/>
                                          </a:xfrm>
                                          <a:prstGeom prst="rect">
                                            <a:avLst/>
                                          </a:prstGeom>
                                        </pic:spPr>
                                      </pic:pic>
                                    </a:graphicData>
                                  </a:graphic>
                                </wp:inline>
                              </w:drawing>
                            </w:r>
                          </w:p>
                          <w:p w14:paraId="2F5C9354" w14:textId="3D7D268B" w:rsidR="008369D3" w:rsidRDefault="008369D3" w:rsidP="008369D3">
                            <w:pPr>
                              <w:pStyle w:val="a4"/>
                              <w:ind w:firstLine="0"/>
                            </w:pPr>
                            <w:r>
                              <w:t>Fig. 3.  Circuit</w:t>
                            </w:r>
                          </w:p>
                          <w:p w14:paraId="0D8CD3FC" w14:textId="77777777" w:rsidR="008369D3" w:rsidRDefault="008369D3" w:rsidP="008369D3">
                            <w:pPr>
                              <w:pStyle w:val="a4"/>
                              <w:ind w:firstLine="0"/>
                            </w:pPr>
                          </w:p>
                          <w:p w14:paraId="6EAD358C" w14:textId="77777777" w:rsidR="008369D3" w:rsidRDefault="008369D3" w:rsidP="008369D3">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66577" id="_x0000_s1033" type="#_x0000_t202" style="position:absolute;margin-left:0;margin-top:304.5pt;width:221.7pt;height:131.6pt;z-index:2516828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" stroked="f">
                <v:textbox inset="0,0,0,0">
                  <w:txbxContent>
                    <w:p w14:paraId="1BC6A960" w14:textId="4B9C8D64" w:rsidR="008369D3" w:rsidRDefault="008369D3" w:rsidP="008369D3">
                      <w:pPr>
                        <w:pStyle w:val="a4"/>
                        <w:ind w:firstLine="0"/>
                        <w:jc w:val="center"/>
                      </w:pPr>
                      <w:r>
                        <w:rPr>
                          <w:noProof/>
                        </w:rPr>
                        <w:drawing>
                          <wp:inline distT="0" distB="0" distL="0" distR="0" wp14:anchorId="4FE925A5" wp14:editId="35EA2ECD">
                            <wp:extent cx="2593182" cy="1443911"/>
                            <wp:effectExtent l="0" t="0" r="0" b="4445"/>
                            <wp:docPr id="1489105124" name="圖片 1489105124" descr="一張含有 電子工程, 被動元件, 電路元件, 電子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85249" name="圖片 31" descr="一張含有 電子工程, 被動元件, 電路元件, 電子元件 的圖片&#10;&#10;自動產生的描述"/>
                                    <pic:cNvPicPr/>
                                  </pic:nvPicPr>
                                  <pic:blipFill>
                                    <a:blip r:embed="rId18"/>
                                    <a:stretch>
                                      <a:fillRect/>
                                    </a:stretch>
                                  </pic:blipFill>
                                  <pic:spPr>
                                    <a:xfrm>
                                      <a:off x="0" y="0"/>
                                      <a:ext cx="2614702" cy="1455894"/>
                                    </a:xfrm>
                                    <a:prstGeom prst="rect">
                                      <a:avLst/>
                                    </a:prstGeom>
                                  </pic:spPr>
                                </pic:pic>
                              </a:graphicData>
                            </a:graphic>
                          </wp:inline>
                        </w:drawing>
                      </w:r>
                    </w:p>
                    <w:p w14:paraId="2F5C9354" w14:textId="3D7D268B" w:rsidR="008369D3" w:rsidRDefault="008369D3" w:rsidP="008369D3">
                      <w:pPr>
                        <w:pStyle w:val="a4"/>
                        <w:ind w:firstLine="0"/>
                      </w:pPr>
                      <w:r>
                        <w:t>Fig. 3.  Circuit</w:t>
                      </w:r>
                    </w:p>
                    <w:p w14:paraId="0D8CD3FC" w14:textId="77777777" w:rsidR="008369D3" w:rsidRDefault="008369D3" w:rsidP="008369D3">
                      <w:pPr>
                        <w:pStyle w:val="a4"/>
                        <w:ind w:firstLine="0"/>
                      </w:pPr>
                    </w:p>
                    <w:p w14:paraId="6EAD358C" w14:textId="77777777" w:rsidR="008369D3" w:rsidRDefault="008369D3" w:rsidP="008369D3">
                      <w:pPr>
                        <w:pStyle w:val="a4"/>
                        <w:ind w:firstLine="0"/>
                        <w:rPr>
                          <w:lang w:eastAsia="zh-TW"/>
                        </w:rPr>
                      </w:pPr>
                    </w:p>
                  </w:txbxContent>
                </v:textbox>
                <w10:wrap type="square" anchorx="margin" anchory="margin"/>
              </v:shape>
            </w:pict>
          </mc:Fallback>
        </mc:AlternateContent>
      </w:r>
    </w:p>
    <w:p w14:paraId="6BE4BFF4" w14:textId="222B60CB" w:rsidR="00134548" w:rsidRPr="00134548" w:rsidRDefault="00134548" w:rsidP="00134548"/>
    <w:p w14:paraId="324F5B83" w14:textId="5D17F1B7" w:rsidR="0008438F" w:rsidRDefault="0008438F" w:rsidP="00276083">
      <w:pPr>
        <w:rPr>
          <w:lang w:eastAsia="zh-TW"/>
        </w:rPr>
      </w:pPr>
    </w:p>
    <w:p w14:paraId="529E8952" w14:textId="4C87092B" w:rsidR="00920A93" w:rsidRDefault="00920A93" w:rsidP="00276083">
      <w:pPr>
        <w:rPr>
          <w:lang w:eastAsia="zh-TW"/>
        </w:rPr>
      </w:pPr>
    </w:p>
    <w:p w14:paraId="5159002A" w14:textId="58BB3801" w:rsidR="00920A93" w:rsidRDefault="00920A93" w:rsidP="00276083">
      <w:pPr>
        <w:rPr>
          <w:lang w:eastAsia="zh-TW"/>
        </w:rPr>
      </w:pPr>
    </w:p>
    <w:p w14:paraId="23F997F2" w14:textId="3A8087AB" w:rsidR="008369D3" w:rsidRDefault="008369D3" w:rsidP="00276083">
      <w:pPr>
        <w:rPr>
          <w:lang w:eastAsia="zh-TW"/>
        </w:rPr>
      </w:pPr>
    </w:p>
    <w:p w14:paraId="6EE50245" w14:textId="5E21A0EF" w:rsidR="008369D3" w:rsidRDefault="008369D3" w:rsidP="00276083">
      <w:pPr>
        <w:rPr>
          <w:lang w:eastAsia="zh-TW"/>
        </w:rPr>
      </w:pPr>
    </w:p>
    <w:p w14:paraId="0B6E19B2" w14:textId="0B0CA45F" w:rsidR="008369D3" w:rsidRDefault="008369D3" w:rsidP="00276083">
      <w:pPr>
        <w:rPr>
          <w:lang w:eastAsia="zh-TW"/>
        </w:rPr>
      </w:pPr>
    </w:p>
    <w:p w14:paraId="3BC87DC2" w14:textId="51A1CC3B" w:rsidR="008369D3" w:rsidRDefault="008369D3" w:rsidP="00276083">
      <w:pPr>
        <w:rPr>
          <w:lang w:eastAsia="zh-TW"/>
        </w:rPr>
      </w:pPr>
    </w:p>
    <w:p w14:paraId="66969E0F" w14:textId="7CE2109A" w:rsidR="008369D3" w:rsidRDefault="008369D3" w:rsidP="00276083">
      <w:pPr>
        <w:rPr>
          <w:lang w:eastAsia="zh-TW"/>
        </w:rPr>
      </w:pPr>
    </w:p>
    <w:p w14:paraId="4F3D5F87" w14:textId="67977535" w:rsidR="008369D3" w:rsidRDefault="008369D3" w:rsidP="00276083">
      <w:pPr>
        <w:rPr>
          <w:lang w:eastAsia="zh-TW"/>
        </w:rPr>
      </w:pPr>
    </w:p>
    <w:p w14:paraId="467AAAE7" w14:textId="3C05D204" w:rsidR="008369D3" w:rsidRDefault="008369D3" w:rsidP="00276083">
      <w:pPr>
        <w:rPr>
          <w:lang w:eastAsia="zh-TW"/>
        </w:rPr>
      </w:pPr>
    </w:p>
    <w:p w14:paraId="43707E47" w14:textId="27F34E0B" w:rsidR="008369D3" w:rsidRPr="00276083" w:rsidRDefault="008369D3" w:rsidP="00276083">
      <w:pPr>
        <w:rPr>
          <w:lang w:eastAsia="zh-TW"/>
        </w:rPr>
      </w:pPr>
    </w:p>
    <w:p w14:paraId="5F09EA8C" w14:textId="77777777" w:rsidR="00951935" w:rsidRDefault="00951935" w:rsidP="007913B1">
      <w:pPr>
        <w:pStyle w:val="3"/>
        <w:numPr>
          <w:ilvl w:val="0"/>
          <w:numId w:val="0"/>
        </w:numPr>
        <w:jc w:val="both"/>
        <w:rPr>
          <w:lang w:eastAsia="zh-TW"/>
        </w:rPr>
      </w:pPr>
    </w:p>
    <w:p w14:paraId="5D1FD1A8" w14:textId="1FE9951B" w:rsidR="00290B64" w:rsidRDefault="007913B1" w:rsidP="007913B1">
      <w:pPr>
        <w:pStyle w:val="3"/>
        <w:numPr>
          <w:ilvl w:val="0"/>
          <w:numId w:val="0"/>
        </w:numPr>
        <w:jc w:val="both"/>
        <w:rPr>
          <w:rStyle w:val="20"/>
          <w:i/>
        </w:rPr>
      </w:pPr>
      <w:r>
        <w:rPr>
          <w:rFonts w:hint="eastAsia"/>
          <w:lang w:eastAsia="zh-TW"/>
        </w:rPr>
        <w:t>We</w:t>
      </w:r>
      <w:r>
        <w:rPr>
          <w:lang w:eastAsia="zh-TW"/>
        </w:rPr>
        <w:t>b</w:t>
      </w:r>
      <w:r w:rsidR="00915242">
        <w:rPr>
          <w:rStyle w:val="20"/>
          <w:i/>
        </w:rPr>
        <w:t xml:space="preserve"> Cam</w:t>
      </w:r>
      <w:r w:rsidR="00980DC2">
        <w:rPr>
          <w:rStyle w:val="20"/>
          <w:i/>
        </w:rPr>
        <w:t>era</w:t>
      </w:r>
    </w:p>
    <w:p w14:paraId="3A1A0178" w14:textId="5ED415EF" w:rsidR="003C1310" w:rsidRPr="003C1310" w:rsidRDefault="008369D3" w:rsidP="003C1310">
      <w:r>
        <w:rPr>
          <w:noProof/>
          <w:lang w:eastAsia="zh-TW"/>
        </w:rPr>
        <mc:AlternateContent>
          <mc:Choice Requires="wps">
            <w:drawing>
              <wp:anchor distT="0" distB="0" distL="114300" distR="114300" simplePos="0" relativeHeight="251673604" behindDoc="0" locked="0" layoutInCell="1" allowOverlap="1" wp14:anchorId="451A07AE" wp14:editId="778315A5">
                <wp:simplePos x="0" y="0"/>
                <wp:positionH relativeFrom="column">
                  <wp:posOffset>8793</wp:posOffset>
                </wp:positionH>
                <wp:positionV relativeFrom="margin">
                  <wp:posOffset>5980235</wp:posOffset>
                </wp:positionV>
                <wp:extent cx="2808605" cy="1565275"/>
                <wp:effectExtent l="0" t="0" r="0" b="0"/>
                <wp:wrapSquare wrapText="bothSides"/>
                <wp:docPr id="1994741993"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5652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32AEB993" w14:textId="690293DA" w:rsidR="00166199" w:rsidRDefault="00670EDE" w:rsidP="00166199">
                            <w:pPr>
                              <w:pStyle w:val="a4"/>
                              <w:ind w:firstLine="0"/>
                              <w:jc w:val="center"/>
                            </w:pPr>
                            <w:r>
                              <w:rPr>
                                <w:noProof/>
                              </w:rPr>
                              <w:drawing>
                                <wp:inline distT="0" distB="0" distL="0" distR="0" wp14:anchorId="22EF000B" wp14:editId="395D2EF0">
                                  <wp:extent cx="1927477" cy="1361440"/>
                                  <wp:effectExtent l="0" t="0" r="0" b="0"/>
                                  <wp:docPr id="786181284" name="圖片 786181284" descr="一張含有 小工具, 電子裝置, 地板,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18878" name="圖片 14" descr="一張含有 小工具, 電子裝置, 地板, 室內 的圖片&#10;&#10;自動產生的描述"/>
                                          <pic:cNvPicPr/>
                                        </pic:nvPicPr>
                                        <pic:blipFill rotWithShape="1">
                                          <a:blip r:embed="rId19"/>
                                          <a:srcRect l="11481" t="25611" r="19835" b="9700"/>
                                          <a:stretch/>
                                        </pic:blipFill>
                                        <pic:spPr bwMode="auto">
                                          <a:xfrm>
                                            <a:off x="0" y="0"/>
                                            <a:ext cx="1929067" cy="1362563"/>
                                          </a:xfrm>
                                          <a:prstGeom prst="rect">
                                            <a:avLst/>
                                          </a:prstGeom>
                                          <a:ln>
                                            <a:noFill/>
                                          </a:ln>
                                          <a:extLst>
                                            <a:ext uri="{53640926-AAD7-44D8-BBD7-CCE9431645EC}">
                                              <a14:shadowObscured xmlns:a14="http://schemas.microsoft.com/office/drawing/2010/main"/>
                                            </a:ext>
                                          </a:extLst>
                                        </pic:spPr>
                                      </pic:pic>
                                    </a:graphicData>
                                  </a:graphic>
                                </wp:inline>
                              </w:drawing>
                            </w:r>
                          </w:p>
                          <w:p w14:paraId="74120F0C" w14:textId="7E3E0C9B" w:rsidR="00166199" w:rsidRDefault="00166199" w:rsidP="00166199">
                            <w:pPr>
                              <w:pStyle w:val="a4"/>
                              <w:ind w:firstLine="0"/>
                            </w:pPr>
                            <w:r>
                              <w:t xml:space="preserve">Fig. </w:t>
                            </w:r>
                            <w:r w:rsidR="008369D3">
                              <w:t>4</w:t>
                            </w:r>
                            <w:r>
                              <w:t xml:space="preserve">.  </w:t>
                            </w:r>
                            <w:r w:rsidR="00670EDE">
                              <w:t xml:space="preserve">Web </w:t>
                            </w:r>
                            <w:r w:rsidR="007913B1">
                              <w:t>C</w:t>
                            </w:r>
                            <w:r w:rsidR="00670EDE">
                              <w:t>amera</w:t>
                            </w:r>
                          </w:p>
                          <w:p w14:paraId="324A8B91" w14:textId="77777777" w:rsidR="00290B64" w:rsidRDefault="00290B64" w:rsidP="00166199">
                            <w:pPr>
                              <w:pStyle w:val="a4"/>
                              <w:ind w:firstLine="0"/>
                            </w:pPr>
                          </w:p>
                          <w:p w14:paraId="05CA25B9" w14:textId="77777777" w:rsidR="00290B64" w:rsidRDefault="00290B64" w:rsidP="00166199">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A07AE" id="_x0000_s1034" type="#_x0000_t202" style="position:absolute;margin-left:.7pt;margin-top:470.9pt;width:221.15pt;height:123.25pt;z-index:2516736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" stroked="f">
                <v:textbox inset="0,0,0,0">
                  <w:txbxContent>
                    <w:p w14:paraId="32AEB993" w14:textId="690293DA" w:rsidR="00166199" w:rsidRDefault="00670EDE" w:rsidP="00166199">
                      <w:pPr>
                        <w:pStyle w:val="a4"/>
                        <w:ind w:firstLine="0"/>
                        <w:jc w:val="center"/>
                      </w:pPr>
                      <w:r>
                        <w:rPr>
                          <w:noProof/>
                        </w:rPr>
                        <w:drawing>
                          <wp:inline distT="0" distB="0" distL="0" distR="0" wp14:anchorId="22EF000B" wp14:editId="395D2EF0">
                            <wp:extent cx="1927477" cy="1361440"/>
                            <wp:effectExtent l="0" t="0" r="0" b="0"/>
                            <wp:docPr id="786181284" name="圖片 786181284" descr="一張含有 小工具, 電子裝置, 地板,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18878" name="圖片 14" descr="一張含有 小工具, 電子裝置, 地板, 室內 的圖片&#10;&#10;自動產生的描述"/>
                                    <pic:cNvPicPr/>
                                  </pic:nvPicPr>
                                  <pic:blipFill rotWithShape="1">
                                    <a:blip r:embed="rId20"/>
                                    <a:srcRect l="11481" t="25611" r="19835" b="9700"/>
                                    <a:stretch/>
                                  </pic:blipFill>
                                  <pic:spPr bwMode="auto">
                                    <a:xfrm>
                                      <a:off x="0" y="0"/>
                                      <a:ext cx="1929067" cy="1362563"/>
                                    </a:xfrm>
                                    <a:prstGeom prst="rect">
                                      <a:avLst/>
                                    </a:prstGeom>
                                    <a:ln>
                                      <a:noFill/>
                                    </a:ln>
                                    <a:extLst>
                                      <a:ext uri="{53640926-AAD7-44D8-BBD7-CCE9431645EC}">
                                        <a14:shadowObscured xmlns:a14="http://schemas.microsoft.com/office/drawing/2010/main"/>
                                      </a:ext>
                                    </a:extLst>
                                  </pic:spPr>
                                </pic:pic>
                              </a:graphicData>
                            </a:graphic>
                          </wp:inline>
                        </w:drawing>
                      </w:r>
                    </w:p>
                    <w:p w14:paraId="74120F0C" w14:textId="7E3E0C9B" w:rsidR="00166199" w:rsidRDefault="00166199" w:rsidP="00166199">
                      <w:pPr>
                        <w:pStyle w:val="a4"/>
                        <w:ind w:firstLine="0"/>
                      </w:pPr>
                      <w:r>
                        <w:t xml:space="preserve">Fig. </w:t>
                      </w:r>
                      <w:r w:rsidR="008369D3">
                        <w:t>4</w:t>
                      </w:r>
                      <w:r>
                        <w:t xml:space="preserve">.  </w:t>
                      </w:r>
                      <w:r w:rsidR="00670EDE">
                        <w:t xml:space="preserve">Web </w:t>
                      </w:r>
                      <w:r w:rsidR="007913B1">
                        <w:t>C</w:t>
                      </w:r>
                      <w:r w:rsidR="00670EDE">
                        <w:t>amera</w:t>
                      </w:r>
                    </w:p>
                    <w:p w14:paraId="324A8B91" w14:textId="77777777" w:rsidR="00290B64" w:rsidRDefault="00290B64" w:rsidP="00166199">
                      <w:pPr>
                        <w:pStyle w:val="a4"/>
                        <w:ind w:firstLine="0"/>
                      </w:pPr>
                    </w:p>
                    <w:p w14:paraId="05CA25B9" w14:textId="77777777" w:rsidR="00290B64" w:rsidRDefault="00290B64" w:rsidP="00166199">
                      <w:pPr>
                        <w:pStyle w:val="a4"/>
                        <w:ind w:firstLine="0"/>
                        <w:rPr>
                          <w:lang w:eastAsia="zh-TW"/>
                        </w:rPr>
                      </w:pPr>
                    </w:p>
                  </w:txbxContent>
                </v:textbox>
                <w10:wrap type="square" anchory="margin"/>
              </v:shape>
            </w:pict>
          </mc:Fallback>
        </mc:AlternateContent>
      </w:r>
    </w:p>
    <w:p w14:paraId="4E9ABAD3" w14:textId="70316C5E" w:rsidR="0056105B" w:rsidRDefault="00A04588" w:rsidP="00A04588">
      <w:pPr>
        <w:ind w:firstLine="202"/>
        <w:jc w:val="both"/>
        <w:rPr>
          <w:rStyle w:val="BodyText2"/>
          <w:rFonts w:ascii="Times" w:hAnsi="Times"/>
          <w:iCs/>
          <w:sz w:val="20"/>
          <w:szCs w:val="20"/>
        </w:rPr>
      </w:pPr>
      <w:r w:rsidRPr="00A04588">
        <w:rPr>
          <w:rStyle w:val="BodyText2"/>
          <w:rFonts w:ascii="Times" w:hAnsi="Times"/>
          <w:iCs/>
          <w:sz w:val="20"/>
          <w:szCs w:val="20"/>
        </w:rPr>
        <w:t xml:space="preserve">The </w:t>
      </w:r>
      <w:r w:rsidR="00F33C7C">
        <w:rPr>
          <w:rStyle w:val="BodyText2"/>
          <w:rFonts w:ascii="Times" w:hAnsi="Times"/>
          <w:iCs/>
          <w:sz w:val="20"/>
          <w:szCs w:val="20"/>
        </w:rPr>
        <w:t>Web</w:t>
      </w:r>
      <w:r w:rsidRPr="00A04588">
        <w:rPr>
          <w:rStyle w:val="BodyText2"/>
          <w:rFonts w:ascii="Times" w:hAnsi="Times"/>
          <w:iCs/>
          <w:sz w:val="20"/>
          <w:szCs w:val="20"/>
        </w:rPr>
        <w:t xml:space="preserve"> Camera</w:t>
      </w:r>
      <w:r w:rsidR="00F33C7C" w:rsidRPr="00A04588">
        <w:rPr>
          <w:rStyle w:val="BodyText2"/>
          <w:rFonts w:ascii="Times" w:hAnsi="Times"/>
          <w:iCs/>
          <w:sz w:val="20"/>
          <w:szCs w:val="20"/>
        </w:rPr>
        <w:t xml:space="preserve"> is extensively employed for</w:t>
      </w:r>
      <w:r w:rsidR="00920A93">
        <w:rPr>
          <w:rStyle w:val="BodyText2"/>
          <w:rFonts w:ascii="Times" w:hAnsi="Times"/>
          <w:iCs/>
          <w:sz w:val="20"/>
          <w:szCs w:val="20"/>
        </w:rPr>
        <w:t xml:space="preserve"> </w:t>
      </w:r>
      <w:r w:rsidR="007F51A6">
        <w:rPr>
          <w:rStyle w:val="BodyText2"/>
          <w:rFonts w:ascii="Times" w:hAnsi="Times"/>
          <w:iCs/>
          <w:sz w:val="20"/>
          <w:szCs w:val="20"/>
        </w:rPr>
        <w:t xml:space="preserve">vision </w:t>
      </w:r>
      <w:r w:rsidR="00920A93">
        <w:rPr>
          <w:rStyle w:val="BodyText2"/>
          <w:rFonts w:ascii="Times" w:hAnsi="Times"/>
          <w:iCs/>
          <w:sz w:val="20"/>
          <w:szCs w:val="20"/>
        </w:rPr>
        <w:t>sensing</w:t>
      </w:r>
      <w:r w:rsidR="007F51A6">
        <w:rPr>
          <w:rStyle w:val="BodyText2"/>
          <w:rFonts w:ascii="Times" w:hAnsi="Times"/>
          <w:iCs/>
          <w:sz w:val="20"/>
          <w:szCs w:val="20"/>
        </w:rPr>
        <w:t xml:space="preserve"> </w:t>
      </w:r>
      <w:r w:rsidR="00F33C7C">
        <w:rPr>
          <w:rStyle w:val="BodyText2"/>
          <w:rFonts w:ascii="Times" w:hAnsi="Times"/>
          <w:iCs/>
          <w:sz w:val="20"/>
          <w:szCs w:val="20"/>
        </w:rPr>
        <w:t>tracking</w:t>
      </w:r>
      <w:r w:rsidRPr="00A04588">
        <w:rPr>
          <w:rStyle w:val="BodyText2"/>
          <w:rFonts w:ascii="Times" w:hAnsi="Times"/>
          <w:iCs/>
          <w:sz w:val="20"/>
          <w:szCs w:val="20"/>
        </w:rPr>
        <w:t xml:space="preserve"> capabilities</w:t>
      </w:r>
      <w:r w:rsidR="007F51A6" w:rsidRPr="00A04588">
        <w:rPr>
          <w:rStyle w:val="BodyText2"/>
          <w:rFonts w:ascii="Times" w:hAnsi="Times"/>
          <w:iCs/>
          <w:sz w:val="20"/>
          <w:szCs w:val="20"/>
        </w:rPr>
        <w:t xml:space="preserve"> </w:t>
      </w:r>
      <w:r w:rsidR="007F51A6">
        <w:rPr>
          <w:rStyle w:val="BodyText2"/>
          <w:rFonts w:ascii="Times" w:hAnsi="Times"/>
          <w:iCs/>
          <w:sz w:val="20"/>
          <w:szCs w:val="20"/>
        </w:rPr>
        <w:t>a</w:t>
      </w:r>
      <w:r w:rsidR="007F51A6" w:rsidRPr="00A04588">
        <w:rPr>
          <w:rStyle w:val="BodyText2"/>
          <w:rFonts w:ascii="Times" w:hAnsi="Times"/>
          <w:iCs/>
          <w:sz w:val="20"/>
          <w:szCs w:val="20"/>
        </w:rPr>
        <w:t>nd recognition</w:t>
      </w:r>
      <w:r w:rsidR="007F51A6">
        <w:rPr>
          <w:rStyle w:val="BodyText2"/>
          <w:rFonts w:ascii="Times" w:hAnsi="Times"/>
          <w:iCs/>
          <w:sz w:val="20"/>
          <w:szCs w:val="20"/>
        </w:rPr>
        <w:t xml:space="preserve"> in our project</w:t>
      </w:r>
      <w:r w:rsidR="007F51A6" w:rsidRPr="00A04588">
        <w:rPr>
          <w:rStyle w:val="BodyText2"/>
          <w:rFonts w:ascii="Times" w:hAnsi="Times"/>
          <w:iCs/>
          <w:sz w:val="20"/>
          <w:szCs w:val="20"/>
        </w:rPr>
        <w:t>.</w:t>
      </w:r>
    </w:p>
    <w:p w14:paraId="4D2A02C4" w14:textId="0638AC2B" w:rsidR="003C1310" w:rsidRPr="00A04588" w:rsidRDefault="003C1310" w:rsidP="00A04588">
      <w:pPr>
        <w:ind w:firstLine="202"/>
        <w:jc w:val="both"/>
        <w:rPr>
          <w:rStyle w:val="BodyText2"/>
          <w:rFonts w:ascii="Times" w:hAnsi="Times"/>
          <w:iCs/>
          <w:sz w:val="20"/>
          <w:szCs w:val="20"/>
        </w:rPr>
      </w:pPr>
    </w:p>
    <w:p w14:paraId="6BF954DE" w14:textId="4375FC04" w:rsidR="00070FE8" w:rsidRDefault="00DB29AE" w:rsidP="00070FE8">
      <w:pPr>
        <w:pStyle w:val="3"/>
        <w:jc w:val="both"/>
        <w:rPr>
          <w:rStyle w:val="20"/>
          <w:i/>
          <w:lang w:eastAsia="zh-TW"/>
        </w:rPr>
      </w:pPr>
      <w:r>
        <w:rPr>
          <w:noProof/>
          <w:lang w:eastAsia="zh-TW"/>
        </w:rPr>
        <mc:AlternateContent>
          <mc:Choice Requires="wps">
            <w:drawing>
              <wp:anchor distT="0" distB="0" distL="114300" distR="114300" simplePos="0" relativeHeight="251677700" behindDoc="1" locked="0" layoutInCell="1" allowOverlap="1" wp14:anchorId="0FF4A293" wp14:editId="3ACF3AA3">
                <wp:simplePos x="0" y="0"/>
                <wp:positionH relativeFrom="margin">
                  <wp:posOffset>3625850</wp:posOffset>
                </wp:positionH>
                <wp:positionV relativeFrom="margin">
                  <wp:posOffset>6490335</wp:posOffset>
                </wp:positionV>
                <wp:extent cx="2961640" cy="2206625"/>
                <wp:effectExtent l="0" t="0" r="0" b="3175"/>
                <wp:wrapTight wrapText="bothSides">
                  <wp:wrapPolygon edited="0">
                    <wp:start x="0" y="0"/>
                    <wp:lineTo x="0" y="21445"/>
                    <wp:lineTo x="21396" y="21445"/>
                    <wp:lineTo x="21396" y="0"/>
                    <wp:lineTo x="0" y="0"/>
                  </wp:wrapPolygon>
                </wp:wrapTight>
                <wp:docPr id="912294096"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220662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58B8184F" w14:textId="651764AE" w:rsidR="003C1310" w:rsidRDefault="004161F8" w:rsidP="003C1310">
                            <w:pPr>
                              <w:pStyle w:val="a4"/>
                              <w:ind w:firstLine="0"/>
                              <w:jc w:val="center"/>
                            </w:pPr>
                            <w:r w:rsidRPr="00017439">
                              <w:rPr>
                                <w:noProof/>
                                <w:lang w:eastAsia="zh-TW"/>
                              </w:rPr>
                              <w:drawing>
                                <wp:inline distT="0" distB="0" distL="0" distR="0" wp14:anchorId="4D7E495E" wp14:editId="17A267C5">
                                  <wp:extent cx="3177540" cy="1793630"/>
                                  <wp:effectExtent l="0" t="0" r="3810" b="0"/>
                                  <wp:docPr id="1567616271" name="圖片 1567616271" descr="一張含有 文字, 圖表, 螢幕擷取畫面,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94451" name="圖片 1" descr="一張含有 文字, 圖表, 螢幕擷取畫面, 圓形 的圖片&#10;&#10;自動產生的描述"/>
                                          <pic:cNvPicPr/>
                                        </pic:nvPicPr>
                                        <pic:blipFill>
                                          <a:blip r:embed="rId21"/>
                                          <a:stretch>
                                            <a:fillRect/>
                                          </a:stretch>
                                        </pic:blipFill>
                                        <pic:spPr>
                                          <a:xfrm>
                                            <a:off x="0" y="0"/>
                                            <a:ext cx="3234576" cy="1825825"/>
                                          </a:xfrm>
                                          <a:prstGeom prst="rect">
                                            <a:avLst/>
                                          </a:prstGeom>
                                        </pic:spPr>
                                      </pic:pic>
                                    </a:graphicData>
                                  </a:graphic>
                                </wp:inline>
                              </w:drawing>
                            </w:r>
                          </w:p>
                          <w:p w14:paraId="298981A4" w14:textId="486E25AE" w:rsidR="003C1310" w:rsidRDefault="003C1310" w:rsidP="003C1310">
                            <w:pPr>
                              <w:pStyle w:val="a4"/>
                              <w:ind w:firstLine="0"/>
                            </w:pPr>
                            <w:r>
                              <w:t xml:space="preserve">Fig. </w:t>
                            </w:r>
                            <w:r w:rsidR="008369D3">
                              <w:t>7</w:t>
                            </w:r>
                            <w:r>
                              <w:t>.  HSV Color Space</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4A293" id="_x0000_s1035" type="#_x0000_t202" style="position:absolute;left:0;text-align:left;margin-left:285.5pt;margin-top:511.05pt;width:233.2pt;height:173.75pt;z-index:-2516387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" stroked="f">
                <v:textbox inset="0,0,0,0">
                  <w:txbxContent>
                    <w:p w14:paraId="58B8184F" w14:textId="651764AE" w:rsidR="003C1310" w:rsidRDefault="004161F8" w:rsidP="003C1310">
                      <w:pPr>
                        <w:pStyle w:val="a4"/>
                        <w:ind w:firstLine="0"/>
                        <w:jc w:val="center"/>
                      </w:pPr>
                      <w:r w:rsidRPr="00017439">
                        <w:rPr>
                          <w:noProof/>
                          <w:lang w:eastAsia="zh-TW"/>
                        </w:rPr>
                        <w:drawing>
                          <wp:inline distT="0" distB="0" distL="0" distR="0" wp14:anchorId="4D7E495E" wp14:editId="17A267C5">
                            <wp:extent cx="3177540" cy="1793630"/>
                            <wp:effectExtent l="0" t="0" r="3810" b="0"/>
                            <wp:docPr id="1567616271" name="圖片 1567616271" descr="一張含有 文字, 圖表, 螢幕擷取畫面,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94451" name="圖片 1" descr="一張含有 文字, 圖表, 螢幕擷取畫面, 圓形 的圖片&#10;&#10;自動產生的描述"/>
                                    <pic:cNvPicPr/>
                                  </pic:nvPicPr>
                                  <pic:blipFill>
                                    <a:blip r:embed="rId22"/>
                                    <a:stretch>
                                      <a:fillRect/>
                                    </a:stretch>
                                  </pic:blipFill>
                                  <pic:spPr>
                                    <a:xfrm>
                                      <a:off x="0" y="0"/>
                                      <a:ext cx="3234576" cy="1825825"/>
                                    </a:xfrm>
                                    <a:prstGeom prst="rect">
                                      <a:avLst/>
                                    </a:prstGeom>
                                  </pic:spPr>
                                </pic:pic>
                              </a:graphicData>
                            </a:graphic>
                          </wp:inline>
                        </w:drawing>
                      </w:r>
                    </w:p>
                    <w:p w14:paraId="298981A4" w14:textId="486E25AE" w:rsidR="003C1310" w:rsidRDefault="003C1310" w:rsidP="003C1310">
                      <w:pPr>
                        <w:pStyle w:val="a4"/>
                        <w:ind w:firstLine="0"/>
                      </w:pPr>
                      <w:r>
                        <w:t xml:space="preserve">Fig. </w:t>
                      </w:r>
                      <w:r w:rsidR="008369D3">
                        <w:t>7</w:t>
                      </w:r>
                      <w:r>
                        <w:t>.  HSV Color Space</w:t>
                      </w:r>
                    </w:p>
                  </w:txbxContent>
                </v:textbox>
                <w10:wrap type="tight" anchorx="margin" anchory="margin"/>
              </v:shape>
            </w:pict>
          </mc:Fallback>
        </mc:AlternateContent>
      </w:r>
      <w:r w:rsidR="00B0365D">
        <w:rPr>
          <w:rStyle w:val="20"/>
          <w:rFonts w:hint="eastAsia"/>
          <w:i/>
          <w:lang w:eastAsia="zh-TW"/>
        </w:rPr>
        <w:t>A</w:t>
      </w:r>
      <w:r w:rsidR="00B0365D">
        <w:rPr>
          <w:rStyle w:val="20"/>
          <w:i/>
          <w:lang w:eastAsia="zh-TW"/>
        </w:rPr>
        <w:t>rduino Uno</w:t>
      </w:r>
    </w:p>
    <w:p w14:paraId="0C90C189" w14:textId="1D879C55" w:rsidR="003C1310" w:rsidRPr="003C1310" w:rsidRDefault="003C1310" w:rsidP="003C1310">
      <w:pPr>
        <w:rPr>
          <w:lang w:eastAsia="zh-TW"/>
        </w:rPr>
      </w:pPr>
    </w:p>
    <w:p w14:paraId="65E36979" w14:textId="66CF4987" w:rsidR="00B0365D" w:rsidRPr="00BA77AF" w:rsidRDefault="00BA77AF" w:rsidP="00BA77AF">
      <w:pPr>
        <w:ind w:firstLine="202"/>
        <w:jc w:val="both"/>
        <w:rPr>
          <w:rStyle w:val="BodyText2"/>
          <w:rFonts w:ascii="Times" w:hAnsi="Times"/>
          <w:iCs/>
          <w:sz w:val="20"/>
          <w:szCs w:val="20"/>
        </w:rPr>
      </w:pPr>
      <w:r w:rsidRPr="00BA77AF">
        <w:rPr>
          <w:rStyle w:val="BodyText2"/>
          <w:rFonts w:ascii="Times" w:hAnsi="Times"/>
          <w:iCs/>
          <w:sz w:val="20"/>
          <w:szCs w:val="20"/>
        </w:rPr>
        <w:t xml:space="preserve"> </w:t>
      </w:r>
      <w:r w:rsidR="00070FE8">
        <w:rPr>
          <w:rStyle w:val="BodyText2"/>
          <w:rFonts w:ascii="Times" w:hAnsi="Times"/>
          <w:iCs/>
          <w:sz w:val="20"/>
          <w:szCs w:val="20"/>
        </w:rPr>
        <w:t>T</w:t>
      </w:r>
      <w:r w:rsidRPr="00BA77AF">
        <w:rPr>
          <w:rStyle w:val="BodyText2"/>
          <w:rFonts w:ascii="Times" w:hAnsi="Times"/>
          <w:iCs/>
          <w:sz w:val="20"/>
          <w:szCs w:val="20"/>
        </w:rPr>
        <w:t xml:space="preserve">he Arduino Uno microcontroller, equipped with 14 versatile digital input/output pins suitable for a wide range of applications. Furthermore, it offers 6 analog input pins for the precise reading of analog voltage levels from sensors and devices. It can be programmed to perform tasks using the open-source Arduino IDE. In the context of this project, the microcontroller is responsible for reading the serial signal from </w:t>
      </w:r>
      <w:proofErr w:type="spellStart"/>
      <w:r w:rsidRPr="00BA77AF">
        <w:rPr>
          <w:rStyle w:val="BodyText2"/>
          <w:rFonts w:ascii="Times" w:hAnsi="Times"/>
          <w:iCs/>
          <w:sz w:val="20"/>
          <w:szCs w:val="20"/>
        </w:rPr>
        <w:t>MediaPipe</w:t>
      </w:r>
      <w:proofErr w:type="spellEnd"/>
      <w:r w:rsidRPr="00BA77AF">
        <w:rPr>
          <w:rStyle w:val="BodyText2"/>
          <w:rFonts w:ascii="Times" w:hAnsi="Times"/>
          <w:iCs/>
          <w:sz w:val="20"/>
          <w:szCs w:val="20"/>
        </w:rPr>
        <w:t xml:space="preserve"> and subsequently controlling the servo motors.</w:t>
      </w:r>
      <w:commentRangeEnd w:id="12"/>
      <w:r w:rsidR="0098411A">
        <w:rPr>
          <w:rStyle w:val="af1"/>
        </w:rPr>
        <w:commentReference w:id="12"/>
      </w:r>
    </w:p>
    <w:p w14:paraId="0871A700" w14:textId="2CB68420" w:rsidR="00B523F6" w:rsidRDefault="003E6A71" w:rsidP="00B523F6">
      <w:pPr>
        <w:pStyle w:val="2"/>
      </w:pPr>
      <w:commentRangeStart w:id="14"/>
      <w:r>
        <w:rPr>
          <w:rFonts w:hint="eastAsia"/>
          <w:lang w:eastAsia="zh-TW"/>
        </w:rPr>
        <w:t>I</w:t>
      </w:r>
      <w:r>
        <w:rPr>
          <w:lang w:eastAsia="zh-TW"/>
        </w:rPr>
        <w:t>mage Processing</w:t>
      </w:r>
    </w:p>
    <w:p w14:paraId="2C658BFA" w14:textId="287615D3" w:rsidR="00685F1C" w:rsidRPr="00D268BC" w:rsidRDefault="00D268BC" w:rsidP="00D268BC">
      <w:pPr>
        <w:jc w:val="center"/>
      </w:pPr>
      <w:r>
        <w:rPr>
          <w:rFonts w:hint="eastAsia"/>
          <w:noProof/>
          <w:lang w:eastAsia="zh-TW"/>
        </w:rPr>
        <mc:AlternateContent>
          <mc:Choice Requires="wps">
            <w:drawing>
              <wp:inline distT="0" distB="0" distL="0" distR="0" wp14:anchorId="5D6895FE" wp14:editId="2DAE5238">
                <wp:extent cx="3307556" cy="2807494"/>
                <wp:effectExtent l="0" t="0" r="0" b="0"/>
                <wp:docPr id="1820999065" name="文字方塊 26"/>
                <wp:cNvGraphicFramePr/>
                <a:graphic xmlns:a="http://schemas.openxmlformats.org/drawingml/2006/main">
                  <a:graphicData uri="http://schemas.microsoft.com/office/word/2010/wordprocessingShape">
                    <wps:wsp>
                      <wps:cNvSpPr txBox="1"/>
                      <wps:spPr>
                        <a:xfrm>
                          <a:off x="0" y="0"/>
                          <a:ext cx="3307556" cy="2807494"/>
                        </a:xfrm>
                        <a:prstGeom prst="rect">
                          <a:avLst/>
                        </a:prstGeom>
                        <a:noFill/>
                        <a:ln w="6350">
                          <a:noFill/>
                        </a:ln>
                      </wps:spPr>
                      <wps:txbx>
                        <w:txbxContent>
                          <w:p w14:paraId="7CA5471D" w14:textId="5A9A5D24" w:rsidR="00D268BC" w:rsidRDefault="00D268BC" w:rsidP="00D268BC">
                            <w:pPr>
                              <w:jc w:val="center"/>
                            </w:pPr>
                            <w:r>
                              <w:rPr>
                                <w:noProof/>
                              </w:rPr>
                              <w:drawing>
                                <wp:inline distT="0" distB="0" distL="0" distR="0" wp14:anchorId="6EF41B19" wp14:editId="028E16C8">
                                  <wp:extent cx="1417143" cy="2571750"/>
                                  <wp:effectExtent l="0" t="0" r="0" b="0"/>
                                  <wp:docPr id="1248297206" name="圖片 1248297206" descr="一張含有 文字, 圖表,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5953" name="圖片 27" descr="一張含有 文字, 圖表, 螢幕擷取畫面, 字型 的圖片&#10;&#10;自動產生的描述"/>
                                          <pic:cNvPicPr/>
                                        </pic:nvPicPr>
                                        <pic:blipFill>
                                          <a:blip r:embed="rId23"/>
                                          <a:stretch>
                                            <a:fillRect/>
                                          </a:stretch>
                                        </pic:blipFill>
                                        <pic:spPr>
                                          <a:xfrm>
                                            <a:off x="0" y="0"/>
                                            <a:ext cx="1424811" cy="2585666"/>
                                          </a:xfrm>
                                          <a:prstGeom prst="rect">
                                            <a:avLst/>
                                          </a:prstGeom>
                                        </pic:spPr>
                                      </pic:pic>
                                    </a:graphicData>
                                  </a:graphic>
                                </wp:inline>
                              </w:drawing>
                            </w:r>
                          </w:p>
                          <w:p w14:paraId="30C30D43" w14:textId="67A8FAA8" w:rsidR="00D268BC" w:rsidRDefault="00D268BC" w:rsidP="00D268BC">
                            <w:r w:rsidRPr="19C61490">
                              <w:rPr>
                                <w:sz w:val="16"/>
                                <w:szCs w:val="16"/>
                                <w:lang w:eastAsia="zh-TW"/>
                              </w:rPr>
                              <w:t>Fig.</w:t>
                            </w:r>
                            <w:r w:rsidR="008369D3">
                              <w:rPr>
                                <w:sz w:val="16"/>
                                <w:szCs w:val="16"/>
                                <w:lang w:eastAsia="zh-TW"/>
                              </w:rPr>
                              <w:t xml:space="preserve">6. </w:t>
                            </w:r>
                            <w:r>
                              <w:tab/>
                            </w:r>
                            <w:r>
                              <w:rPr>
                                <w:sz w:val="16"/>
                                <w:szCs w:val="16"/>
                              </w:rPr>
                              <w:t>Image Processing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6895FE" id="文字方塊 26" o:spid="_x0000_s1036" type="#_x0000_t202" style="width:260.45pt;height:22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X6GwIAADU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" filled="f" stroked="f" strokeweight=".5pt">
                <v:textbox>
                  <w:txbxContent>
                    <w:p w14:paraId="7CA5471D" w14:textId="5A9A5D24" w:rsidR="00D268BC" w:rsidRDefault="00D268BC" w:rsidP="00D268BC">
                      <w:pPr>
                        <w:jc w:val="center"/>
                      </w:pPr>
                      <w:r>
                        <w:rPr>
                          <w:noProof/>
                        </w:rPr>
                        <w:drawing>
                          <wp:inline distT="0" distB="0" distL="0" distR="0" wp14:anchorId="6EF41B19" wp14:editId="028E16C8">
                            <wp:extent cx="1417143" cy="2571750"/>
                            <wp:effectExtent l="0" t="0" r="0" b="0"/>
                            <wp:docPr id="1248297206" name="圖片 1248297206" descr="一張含有 文字, 圖表,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5953" name="圖片 27" descr="一張含有 文字, 圖表, 螢幕擷取畫面, 字型 的圖片&#10;&#10;自動產生的描述"/>
                                    <pic:cNvPicPr/>
                                  </pic:nvPicPr>
                                  <pic:blipFill>
                                    <a:blip r:embed="rId24"/>
                                    <a:stretch>
                                      <a:fillRect/>
                                    </a:stretch>
                                  </pic:blipFill>
                                  <pic:spPr>
                                    <a:xfrm>
                                      <a:off x="0" y="0"/>
                                      <a:ext cx="1424811" cy="2585666"/>
                                    </a:xfrm>
                                    <a:prstGeom prst="rect">
                                      <a:avLst/>
                                    </a:prstGeom>
                                  </pic:spPr>
                                </pic:pic>
                              </a:graphicData>
                            </a:graphic>
                          </wp:inline>
                        </w:drawing>
                      </w:r>
                    </w:p>
                    <w:p w14:paraId="30C30D43" w14:textId="67A8FAA8" w:rsidR="00D268BC" w:rsidRDefault="00D268BC" w:rsidP="00D268BC">
                      <w:r w:rsidRPr="19C61490">
                        <w:rPr>
                          <w:sz w:val="16"/>
                          <w:szCs w:val="16"/>
                          <w:lang w:eastAsia="zh-TW"/>
                        </w:rPr>
                        <w:t>Fig.</w:t>
                      </w:r>
                      <w:r w:rsidR="008369D3">
                        <w:rPr>
                          <w:sz w:val="16"/>
                          <w:szCs w:val="16"/>
                          <w:lang w:eastAsia="zh-TW"/>
                        </w:rPr>
                        <w:t xml:space="preserve">6. </w:t>
                      </w:r>
                      <w:r>
                        <w:tab/>
                      </w:r>
                      <w:r>
                        <w:rPr>
                          <w:sz w:val="16"/>
                          <w:szCs w:val="16"/>
                        </w:rPr>
                        <w:t>Image Processing Architecture</w:t>
                      </w:r>
                    </w:p>
                  </w:txbxContent>
                </v:textbox>
                <w10:anchorlock/>
              </v:shape>
            </w:pict>
          </mc:Fallback>
        </mc:AlternateContent>
      </w:r>
    </w:p>
    <w:p w14:paraId="65805B65" w14:textId="5C577983" w:rsidR="00EC79BA" w:rsidRDefault="00EC79BA" w:rsidP="00F361D9">
      <w:pPr>
        <w:rPr>
          <w:sz w:val="16"/>
          <w:szCs w:val="16"/>
        </w:rPr>
      </w:pPr>
    </w:p>
    <w:p w14:paraId="66853BE9" w14:textId="23602136" w:rsidR="00E97B99" w:rsidRDefault="00EC79BA" w:rsidP="00EC79BA">
      <w:pPr>
        <w:pStyle w:val="Equation"/>
        <w:ind w:firstLineChars="100" w:firstLine="200"/>
        <w:rPr>
          <w:color w:val="000000"/>
        </w:rPr>
      </w:pPr>
      <w:r>
        <w:rPr>
          <w:color w:val="000000"/>
        </w:rPr>
        <w:t xml:space="preserve">The image processing module is comprised of two integral components. Firstly, it encompasses the conversion of the RGB color space into the HSV color space, facilitating a seamless transition in color representation. Once this conversion is </w:t>
      </w:r>
      <w:r>
        <w:rPr>
          <w:color w:val="000000"/>
        </w:rPr>
        <w:lastRenderedPageBreak/>
        <w:t>accomplished, the image undergoes meticulous Histogram Equalization (HE) processing, enhancing its overall visual quality and contrast. Ultimately, the module yields an impeccably refined video as its output, ready for presentation or further analysis. </w:t>
      </w:r>
    </w:p>
    <w:p w14:paraId="19C6B260" w14:textId="2817E48C" w:rsidR="00017439" w:rsidRPr="009F0FC1" w:rsidRDefault="006D5200" w:rsidP="003C1310">
      <w:pPr>
        <w:pStyle w:val="3"/>
        <w:jc w:val="both"/>
        <w:rPr>
          <w:rFonts w:ascii="Times" w:hAnsi="Times" w:cs="Verdana"/>
          <w:iCs w:val="0"/>
          <w:color w:val="000000"/>
          <w:lang w:eastAsia="zh-TW"/>
        </w:rPr>
      </w:pPr>
      <w:r>
        <w:rPr>
          <w:rFonts w:ascii="Times" w:hAnsi="Times" w:cs="Verdana"/>
          <w:iCs w:val="0"/>
          <w:color w:val="000000"/>
          <w:lang w:eastAsia="zh-TW"/>
        </w:rPr>
        <w:t>R</w:t>
      </w:r>
      <w:r w:rsidR="00633990">
        <w:rPr>
          <w:rFonts w:ascii="Times" w:hAnsi="Times" w:cs="Verdana"/>
          <w:iCs w:val="0"/>
          <w:color w:val="000000"/>
          <w:lang w:eastAsia="zh-TW"/>
        </w:rPr>
        <w:t xml:space="preserve">GB to </w:t>
      </w:r>
      <w:r w:rsidR="00BE4534">
        <w:rPr>
          <w:rFonts w:ascii="Times" w:hAnsi="Times" w:cs="Verdana" w:hint="eastAsia"/>
          <w:iCs w:val="0"/>
          <w:color w:val="000000"/>
          <w:lang w:eastAsia="zh-TW"/>
        </w:rPr>
        <w:t>HSV</w:t>
      </w:r>
    </w:p>
    <w:p w14:paraId="3DC81C56" w14:textId="497D19BD" w:rsidR="00DF75DC" w:rsidRDefault="001452BE" w:rsidP="00457C4B">
      <w:pPr>
        <w:pStyle w:val="3"/>
        <w:numPr>
          <w:ilvl w:val="0"/>
          <w:numId w:val="0"/>
        </w:numPr>
        <w:ind w:left="288" w:firstLine="116"/>
        <w:jc w:val="both"/>
        <w:rPr>
          <w:rStyle w:val="BodyText2"/>
          <w:rFonts w:ascii="Times" w:hAnsi="Times"/>
          <w:i w:val="0"/>
          <w:sz w:val="20"/>
          <w:szCs w:val="20"/>
        </w:rPr>
      </w:pPr>
      <w:r w:rsidRPr="001452BE">
        <w:rPr>
          <w:rStyle w:val="BodyText2"/>
          <w:rFonts w:ascii="Times" w:hAnsi="Times"/>
          <w:i w:val="0"/>
          <w:sz w:val="20"/>
          <w:szCs w:val="20"/>
        </w:rPr>
        <w:t xml:space="preserve">The HSV color space, as seen in Figure </w:t>
      </w:r>
      <w:r w:rsidR="00E74A80">
        <w:rPr>
          <w:rStyle w:val="BodyText2"/>
          <w:rFonts w:ascii="Times" w:hAnsi="Times"/>
          <w:i w:val="0"/>
          <w:sz w:val="20"/>
          <w:szCs w:val="20"/>
        </w:rPr>
        <w:t>6</w:t>
      </w:r>
      <w:r w:rsidRPr="001452BE">
        <w:rPr>
          <w:rStyle w:val="BodyText2"/>
          <w:rFonts w:ascii="Times" w:hAnsi="Times"/>
          <w:i w:val="0"/>
          <w:sz w:val="20"/>
          <w:szCs w:val="20"/>
        </w:rPr>
        <w:t>, is depicted as a hexane and consists of three parameters: Hue (H), Saturation (S), and Value (V)</w:t>
      </w:r>
      <w:r>
        <w:rPr>
          <w:rStyle w:val="BodyText2"/>
          <w:rFonts w:ascii="Times" w:hAnsi="Times"/>
          <w:i w:val="0"/>
          <w:sz w:val="20"/>
          <w:szCs w:val="20"/>
        </w:rPr>
        <w:t>.</w:t>
      </w:r>
      <w:r w:rsidR="00D51969" w:rsidRPr="00D51969">
        <w:rPr>
          <w:rStyle w:val="BodyText2"/>
          <w:rFonts w:ascii="Times" w:hAnsi="Times"/>
          <w:i w:val="0"/>
          <w:sz w:val="20"/>
          <w:szCs w:val="20"/>
        </w:rPr>
        <w:t xml:space="preserve"> Hue (H) measures color in degrees from 0° to 360°</w:t>
      </w:r>
      <w:r w:rsidR="00577934">
        <w:rPr>
          <w:rStyle w:val="BodyText2"/>
          <w:rFonts w:ascii="Times" w:hAnsi="Times" w:hint="eastAsia"/>
          <w:i w:val="0"/>
          <w:sz w:val="20"/>
          <w:szCs w:val="20"/>
          <w:lang w:eastAsia="zh-TW"/>
        </w:rPr>
        <w:t>.</w:t>
      </w:r>
      <w:r w:rsidR="00577934" w:rsidRPr="00577934">
        <w:rPr>
          <w:rStyle w:val="BodyText2"/>
          <w:rFonts w:ascii="Times" w:hAnsi="Times"/>
          <w:i w:val="0"/>
          <w:sz w:val="20"/>
          <w:szCs w:val="20"/>
        </w:rPr>
        <w:t xml:space="preserve"> Saturation (S) indicates how closely a color resembles a spectral hue. A color can be thought of as a mix of a spectral hue with white.</w:t>
      </w:r>
      <w:r w:rsidR="00711033" w:rsidRPr="00C91E64">
        <w:rPr>
          <w:rStyle w:val="BodyText2"/>
          <w:rFonts w:ascii="Times" w:hAnsi="Times"/>
          <w:i w:val="0"/>
          <w:sz w:val="20"/>
          <w:szCs w:val="20"/>
        </w:rPr>
        <w:t xml:space="preserve"> Value (V) measures a color's brightness.</w:t>
      </w:r>
      <w:r w:rsidR="00C91E64">
        <w:rPr>
          <w:rStyle w:val="BodyText2"/>
          <w:rFonts w:ascii="Times" w:hAnsi="Times"/>
          <w:i w:val="0"/>
          <w:sz w:val="20"/>
          <w:szCs w:val="20"/>
        </w:rPr>
        <w:t xml:space="preserve"> I</w:t>
      </w:r>
      <w:r w:rsidR="00C91E64" w:rsidRPr="00C91E64">
        <w:rPr>
          <w:rStyle w:val="BodyText2"/>
          <w:rFonts w:ascii="Times" w:hAnsi="Times"/>
          <w:i w:val="0"/>
          <w:sz w:val="20"/>
          <w:szCs w:val="20"/>
        </w:rPr>
        <w:t>t ranges from 0% to 100%.</w:t>
      </w:r>
      <w:r w:rsidR="00286DF1">
        <w:rPr>
          <w:rStyle w:val="BodyText2"/>
          <w:rFonts w:ascii="Times" w:hAnsi="Times"/>
          <w:i w:val="0"/>
          <w:sz w:val="20"/>
          <w:szCs w:val="20"/>
        </w:rPr>
        <w:t xml:space="preserve"> </w:t>
      </w:r>
    </w:p>
    <w:p w14:paraId="1EDB7804" w14:textId="187EB97F" w:rsidR="00AC0D31" w:rsidRDefault="00DE44AD" w:rsidP="00457C4B">
      <w:pPr>
        <w:ind w:left="288"/>
        <w:jc w:val="both"/>
      </w:pPr>
      <w:r>
        <w:t xml:space="preserve">The conversion </w:t>
      </w:r>
      <w:r w:rsidR="00FF4E07">
        <w:t>to HSV color model from RGB color space is given as follow</w:t>
      </w:r>
      <w:r w:rsidR="001B1596">
        <w:t>s:</w:t>
      </w:r>
      <w:r w:rsidR="003C1310" w:rsidRPr="003C1310">
        <w:rPr>
          <w:noProof/>
          <w:lang w:eastAsia="zh-TW"/>
        </w:rPr>
        <w:t xml:space="preserve"> </w:t>
      </w:r>
    </w:p>
    <w:p w14:paraId="715327E8" w14:textId="307A3402" w:rsidR="00315F44" w:rsidRDefault="00315F44" w:rsidP="00D37F90">
      <w:pPr>
        <w:rPr>
          <w:lang w:eastAsia="zh-TW"/>
        </w:rPr>
      </w:pPr>
    </w:p>
    <w:p w14:paraId="79984923" w14:textId="7C8DBEF7" w:rsidR="00B81454" w:rsidRDefault="00B81454" w:rsidP="00B81454">
      <w:pPr>
        <w:pStyle w:val="MTDisplayEquation"/>
      </w:pPr>
      <w:r>
        <w:tab/>
      </w:r>
      <w:bookmarkStart w:id="15" w:name="MTBlankEqn"/>
      <w:r w:rsidRPr="003F4D5D">
        <w:rPr>
          <w:position w:val="-46"/>
        </w:rPr>
        <w:object w:dxaOrig="1320" w:dyaOrig="1080" w14:anchorId="5B29F3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54pt" o:ole="">
            <v:imagedata r:id="rId25" o:title=""/>
          </v:shape>
          <o:OLEObject Type="Embed" ProgID="Equation.DSMT4" ShapeID="_x0000_i1025" DrawAspect="Content" ObjectID="_1764038825" r:id="rId26"/>
        </w:object>
      </w:r>
      <w:bookmarkEnd w:id="15"/>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60478">
          <w:rPr>
            <w:noProof/>
          </w:rPr>
          <w:instrText>1</w:instrText>
        </w:r>
      </w:fldSimple>
      <w:r>
        <w:instrText>)</w:instrText>
      </w:r>
      <w:r>
        <w:fldChar w:fldCharType="end"/>
      </w:r>
    </w:p>
    <w:p w14:paraId="1E0458FE" w14:textId="68A9C49C" w:rsidR="003F4D5D" w:rsidRPr="001831B3" w:rsidRDefault="003F4D5D" w:rsidP="00D37F90">
      <w:pPr>
        <w:rPr>
          <w:lang w:eastAsia="zh-TW"/>
        </w:rPr>
      </w:pPr>
    </w:p>
    <w:p w14:paraId="6BB52A38" w14:textId="2FE6A4E2" w:rsidR="001831B3" w:rsidRDefault="004E10DB" w:rsidP="00AC0D31">
      <w:pPr>
        <w:ind w:left="288"/>
        <w:rPr>
          <w:lang w:eastAsia="zh-TW"/>
        </w:rPr>
      </w:pPr>
      <w:r>
        <w:rPr>
          <w:lang w:eastAsia="zh-TW"/>
        </w:rPr>
        <w:t xml:space="preserve"> </w:t>
      </w:r>
      <w:r w:rsidR="00F10FBB">
        <w:rPr>
          <w:lang w:eastAsia="zh-TW"/>
        </w:rPr>
        <w:tab/>
      </w:r>
      <w:r w:rsidR="00C67A9D">
        <w:rPr>
          <w:lang w:eastAsia="zh-TW"/>
        </w:rPr>
        <w:t>N</w:t>
      </w:r>
      <w:r>
        <w:rPr>
          <w:lang w:eastAsia="zh-TW"/>
        </w:rPr>
        <w:t>or</w:t>
      </w:r>
      <w:r w:rsidR="00CB1821">
        <w:rPr>
          <w:lang w:eastAsia="zh-TW"/>
        </w:rPr>
        <w:t>malize the value of each</w:t>
      </w:r>
      <w:r w:rsidR="003C4A29">
        <w:rPr>
          <w:lang w:eastAsia="zh-TW"/>
        </w:rPr>
        <w:t xml:space="preserve"> RGB</w:t>
      </w:r>
      <w:r w:rsidR="00CB1821">
        <w:rPr>
          <w:lang w:eastAsia="zh-TW"/>
        </w:rPr>
        <w:t xml:space="preserve"> channel:</w:t>
      </w:r>
    </w:p>
    <w:p w14:paraId="61E7E59F" w14:textId="107C4FE6" w:rsidR="00315F44" w:rsidRDefault="00315F44" w:rsidP="00D37F90">
      <w:pPr>
        <w:rPr>
          <w:lang w:eastAsia="zh-TW"/>
        </w:rPr>
      </w:pPr>
    </w:p>
    <w:p w14:paraId="57DB4749" w14:textId="2F777CF1" w:rsidR="00EE7983" w:rsidRDefault="00EE7983" w:rsidP="00EE7983">
      <w:pPr>
        <w:pStyle w:val="MTDisplayEquation"/>
      </w:pPr>
      <w:r>
        <w:tab/>
      </w:r>
      <w:r w:rsidR="00727EA3" w:rsidRPr="00EE7983">
        <w:rPr>
          <w:position w:val="-46"/>
        </w:rPr>
        <w:object w:dxaOrig="1240" w:dyaOrig="1060" w14:anchorId="0C11EE5E">
          <v:shape id="_x0000_i1026" type="#_x0000_t75" style="width:62pt;height:53.35pt" o:ole="">
            <v:imagedata r:id="rId27" o:title=""/>
          </v:shape>
          <o:OLEObject Type="Embed" ProgID="Equation.DSMT4" ShapeID="_x0000_i1026" DrawAspect="Content" ObjectID="_1764038826"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60478">
          <w:rPr>
            <w:noProof/>
          </w:rPr>
          <w:instrText>2</w:instrText>
        </w:r>
      </w:fldSimple>
      <w:r>
        <w:instrText>)</w:instrText>
      </w:r>
      <w:r>
        <w:fldChar w:fldCharType="end"/>
      </w:r>
    </w:p>
    <w:p w14:paraId="228A139B" w14:textId="301BA0C0" w:rsidR="003C4A29" w:rsidRDefault="00C67A9D" w:rsidP="00F10FBB">
      <w:pPr>
        <w:ind w:left="288" w:firstLine="116"/>
        <w:rPr>
          <w:lang w:eastAsia="zh-TW"/>
        </w:rPr>
      </w:pPr>
      <w:r>
        <w:rPr>
          <w:rFonts w:hint="eastAsia"/>
          <w:lang w:eastAsia="zh-TW"/>
        </w:rPr>
        <w:t>T</w:t>
      </w:r>
      <w:r>
        <w:rPr>
          <w:lang w:eastAsia="zh-TW"/>
        </w:rPr>
        <w:t xml:space="preserve">hen, calculate the </w:t>
      </w:r>
      <w:r w:rsidR="00B450CA">
        <w:rPr>
          <w:lang w:eastAsia="zh-TW"/>
        </w:rPr>
        <w:t>H, S, V value:</w:t>
      </w:r>
    </w:p>
    <w:p w14:paraId="5E6608BF" w14:textId="29C3E9B0" w:rsidR="00F43868" w:rsidRDefault="00F43868" w:rsidP="00D37F90"/>
    <w:p w14:paraId="0EE0D48D" w14:textId="5A1F4C4E" w:rsidR="00F43868" w:rsidRDefault="00F43868" w:rsidP="00F43868">
      <w:pPr>
        <w:pStyle w:val="MTDisplayEquation"/>
      </w:pPr>
      <w:r>
        <w:tab/>
      </w:r>
      <w:r w:rsidR="004A6072" w:rsidRPr="00F43868">
        <w:rPr>
          <w:position w:val="-14"/>
        </w:rPr>
        <w:object w:dxaOrig="1939" w:dyaOrig="400" w14:anchorId="5BE8C8E5">
          <v:shape id="_x0000_i1027" type="#_x0000_t75" style="width:95.35pt;height:20pt" o:ole="">
            <v:imagedata r:id="rId29" o:title=""/>
          </v:shape>
          <o:OLEObject Type="Embed" ProgID="Equation.DSMT4" ShapeID="_x0000_i1027" DrawAspect="Content" ObjectID="_1764038827"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60478">
          <w:rPr>
            <w:noProof/>
          </w:rPr>
          <w:instrText>3</w:instrText>
        </w:r>
      </w:fldSimple>
      <w:r>
        <w:instrText>)</w:instrText>
      </w:r>
      <w:r>
        <w:fldChar w:fldCharType="end"/>
      </w:r>
    </w:p>
    <w:p w14:paraId="4F7DC41B" w14:textId="65F49215" w:rsidR="0075732B" w:rsidRDefault="0075732B" w:rsidP="00D37F90"/>
    <w:p w14:paraId="351FAB68" w14:textId="09C988AF" w:rsidR="009C3E53" w:rsidRPr="00315F44" w:rsidRDefault="009C3E53" w:rsidP="009C3E53">
      <w:pPr>
        <w:pStyle w:val="MTDisplayEquation"/>
      </w:pPr>
      <w:r>
        <w:tab/>
      </w:r>
      <w:r w:rsidR="00D37F90" w:rsidRPr="00F93044">
        <w:rPr>
          <w:position w:val="-46"/>
        </w:rPr>
        <w:object w:dxaOrig="3820" w:dyaOrig="1040" w14:anchorId="5AFC9B94">
          <v:shape id="_x0000_i1028" type="#_x0000_t75" style="width:191.35pt;height:52pt" o:ole="">
            <v:imagedata r:id="rId31" o:title=""/>
          </v:shape>
          <o:OLEObject Type="Embed" ProgID="Equation.DSMT4" ShapeID="_x0000_i1028" DrawAspect="Content" ObjectID="_1764038828" r:id="rId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60478">
          <w:rPr>
            <w:noProof/>
          </w:rPr>
          <w:instrText>4</w:instrText>
        </w:r>
      </w:fldSimple>
      <w:r>
        <w:instrText>)</w:instrText>
      </w:r>
      <w:r>
        <w:fldChar w:fldCharType="end"/>
      </w:r>
    </w:p>
    <w:p w14:paraId="5B4DEB9D" w14:textId="1251081C" w:rsidR="004A2EE7" w:rsidRDefault="004A2EE7" w:rsidP="00B971C2"/>
    <w:p w14:paraId="05F31509" w14:textId="47A0D419" w:rsidR="00360478" w:rsidRPr="00315F44" w:rsidRDefault="00360478" w:rsidP="00360478">
      <w:pPr>
        <w:pStyle w:val="MTDisplayEquation"/>
      </w:pPr>
      <w:r>
        <w:tab/>
      </w:r>
      <w:r w:rsidR="003F44A9" w:rsidRPr="00360478">
        <w:rPr>
          <w:position w:val="-52"/>
        </w:rPr>
        <w:object w:dxaOrig="4980" w:dyaOrig="1160" w14:anchorId="49B0C448">
          <v:shape id="_x0000_i1029" type="#_x0000_t75" style="width:195.35pt;height:45.35pt" o:ole="">
            <v:imagedata r:id="rId33" o:title=""/>
          </v:shape>
          <o:OLEObject Type="Embed" ProgID="Equation.DSMT4" ShapeID="_x0000_i1029" DrawAspect="Content" ObjectID="_1764038829" r:id="rId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Pr>
            <w:noProof/>
          </w:rPr>
          <w:instrText>5</w:instrText>
        </w:r>
      </w:fldSimple>
      <w:r>
        <w:instrText>)</w:instrText>
      </w:r>
      <w:r>
        <w:fldChar w:fldCharType="end"/>
      </w:r>
    </w:p>
    <w:p w14:paraId="17C7A251" w14:textId="7B5C87E1" w:rsidR="001452BE" w:rsidRPr="00AC0D31" w:rsidRDefault="00105BDD" w:rsidP="000069B1">
      <w:pPr>
        <w:ind w:left="288" w:firstLine="116"/>
        <w:jc w:val="both"/>
        <w:rPr>
          <w:rStyle w:val="BodyText2"/>
          <w:rFonts w:ascii="Times New Roman" w:hAnsi="Times New Roman" w:cs="Times New Roman"/>
          <w:color w:val="auto"/>
          <w:sz w:val="20"/>
          <w:szCs w:val="20"/>
        </w:rPr>
      </w:pPr>
      <w:r w:rsidRPr="007E4517">
        <w:t>In image processing, the HSV color space is frequently used as it closely aligns with people's perceptual experience of color, more so than the RGB color space</w:t>
      </w:r>
      <w:r w:rsidRPr="00105BDD">
        <w:rPr>
          <w:rStyle w:val="BodyText2"/>
          <w:rFonts w:ascii="Times" w:hAnsi="Times"/>
          <w:i/>
          <w:sz w:val="20"/>
          <w:szCs w:val="20"/>
        </w:rPr>
        <w:t>.</w:t>
      </w:r>
    </w:p>
    <w:p w14:paraId="0BCA6289" w14:textId="0869E109" w:rsidR="00F85F6F" w:rsidRDefault="00F85F6F" w:rsidP="00F85F6F">
      <w:pPr>
        <w:pStyle w:val="3"/>
        <w:jc w:val="both"/>
        <w:rPr>
          <w:rStyle w:val="20"/>
          <w:i/>
        </w:rPr>
      </w:pPr>
      <w:r>
        <w:rPr>
          <w:rStyle w:val="20"/>
          <w:i/>
          <w:lang w:eastAsia="zh-TW"/>
        </w:rPr>
        <w:t xml:space="preserve">Histogram </w:t>
      </w:r>
      <w:r w:rsidR="00845404">
        <w:rPr>
          <w:rStyle w:val="20"/>
          <w:i/>
          <w:lang w:eastAsia="zh-TW"/>
        </w:rPr>
        <w:t>Equalization</w:t>
      </w:r>
    </w:p>
    <w:p w14:paraId="318E67A9" w14:textId="6EA4CEA4" w:rsidR="00E97402" w:rsidRDefault="000009CF" w:rsidP="000009CF">
      <w:pPr>
        <w:pStyle w:val="Web"/>
        <w:spacing w:before="0" w:beforeAutospacing="0" w:after="0" w:afterAutospacing="0"/>
        <w:ind w:firstLine="202"/>
        <w:jc w:val="both"/>
        <w:rPr>
          <w:rFonts w:ascii="Times New Roman" w:eastAsiaTheme="minorEastAsia" w:hAnsi="Times New Roman" w:cs="Times New Roman"/>
          <w:sz w:val="20"/>
          <w:szCs w:val="20"/>
          <w:lang w:eastAsia="en-US"/>
        </w:rPr>
      </w:pPr>
      <w:r w:rsidRPr="000009CF">
        <w:rPr>
          <w:rFonts w:ascii="Times New Roman" w:eastAsiaTheme="minorEastAsia" w:hAnsi="Times New Roman" w:cs="Times New Roman"/>
          <w:sz w:val="20"/>
          <w:szCs w:val="20"/>
          <w:lang w:eastAsia="en-US"/>
        </w:rPr>
        <w:t>Due to computer vision techniques used for detecting and tracking hand movement and gesture changes, the process is susceptible to external lighting conditions. To address this, we employ image preprocessing through histogram equalization, which stretches the pixel intensity distribution range to enhance image contrast, improve regional contrast, and capture finer image details affected by visual recognition, influenced by external environmental lighting.</w:t>
      </w:r>
      <w:commentRangeEnd w:id="14"/>
      <w:r w:rsidR="002D5047">
        <w:rPr>
          <w:rStyle w:val="af1"/>
          <w:rFonts w:ascii="Times New Roman" w:eastAsiaTheme="minorEastAsia" w:hAnsi="Times New Roman" w:cs="Times New Roman"/>
          <w:lang w:eastAsia="en-US"/>
        </w:rPr>
        <w:commentReference w:id="14"/>
      </w:r>
    </w:p>
    <w:p w14:paraId="52A46FEC" w14:textId="214F5C3A" w:rsidR="000009CF" w:rsidRDefault="00C569AB" w:rsidP="000009CF">
      <w:pPr>
        <w:pStyle w:val="2"/>
      </w:pPr>
      <w:commentRangeStart w:id="16"/>
      <w:r>
        <w:rPr>
          <w:rFonts w:hint="eastAsia"/>
          <w:lang w:eastAsia="zh-TW"/>
        </w:rPr>
        <w:t>G</w:t>
      </w:r>
      <w:r>
        <w:rPr>
          <w:lang w:eastAsia="zh-TW"/>
        </w:rPr>
        <w:t>e</w:t>
      </w:r>
      <w:r w:rsidR="00263669">
        <w:rPr>
          <w:lang w:eastAsia="zh-TW"/>
        </w:rPr>
        <w:t>sture Recognition Algorithm (</w:t>
      </w:r>
      <w:proofErr w:type="spellStart"/>
      <w:r w:rsidR="00263669">
        <w:rPr>
          <w:lang w:eastAsia="zh-TW"/>
        </w:rPr>
        <w:t>MediaPipe</w:t>
      </w:r>
      <w:proofErr w:type="spellEnd"/>
      <w:r w:rsidR="00263669">
        <w:rPr>
          <w:lang w:eastAsia="zh-TW"/>
        </w:rPr>
        <w:t>)</w:t>
      </w:r>
    </w:p>
    <w:p w14:paraId="73CE77F1" w14:textId="50D93735" w:rsidR="000009CF" w:rsidRPr="000009CF" w:rsidRDefault="00762389" w:rsidP="005B25FA">
      <w:pPr>
        <w:pStyle w:val="3"/>
        <w:numPr>
          <w:ilvl w:val="0"/>
          <w:numId w:val="0"/>
        </w:numPr>
        <w:ind w:firstLine="48"/>
        <w:jc w:val="both"/>
        <w:rPr>
          <w:i w:val="0"/>
          <w:iCs w:val="0"/>
          <w:lang w:eastAsia="zh-TW"/>
        </w:rPr>
      </w:pPr>
      <w:r w:rsidRPr="00762389">
        <w:rPr>
          <w:rStyle w:val="20"/>
          <w:lang w:eastAsia="zh-TW"/>
        </w:rPr>
        <w:t xml:space="preserve">In our pursuit of hand gesture recognition for robotic control, we identified the computer vision library </w:t>
      </w:r>
      <w:proofErr w:type="spellStart"/>
      <w:r w:rsidRPr="00762389">
        <w:rPr>
          <w:rStyle w:val="20"/>
          <w:lang w:eastAsia="zh-TW"/>
        </w:rPr>
        <w:t>MediaPipe</w:t>
      </w:r>
      <w:proofErr w:type="spellEnd"/>
      <w:r w:rsidRPr="00762389">
        <w:rPr>
          <w:rStyle w:val="20"/>
          <w:lang w:eastAsia="zh-TW"/>
        </w:rPr>
        <w:t xml:space="preserve"> as an optimal framework. </w:t>
      </w:r>
      <w:proofErr w:type="spellStart"/>
      <w:r w:rsidRPr="00762389">
        <w:rPr>
          <w:rStyle w:val="20"/>
          <w:lang w:eastAsia="zh-TW"/>
        </w:rPr>
        <w:t>MediaPipe</w:t>
      </w:r>
      <w:proofErr w:type="spellEnd"/>
      <w:r w:rsidRPr="00762389">
        <w:rPr>
          <w:rStyle w:val="20"/>
          <w:lang w:eastAsia="zh-TW"/>
        </w:rPr>
        <w:t xml:space="preserve"> offers real-time hand tracking, </w:t>
      </w:r>
      <w:r w:rsidRPr="00762389">
        <w:rPr>
          <w:rStyle w:val="20"/>
          <w:lang w:eastAsia="zh-TW"/>
        </w:rPr>
        <w:t xml:space="preserve">which is essential for ensuring the robotic arm's immediate response to user gestures. Its proficiency in hand tracking is enabled by its use of machine learning, especially pre-trained models. Having been trained on comprehensive datasets focused on hand movements, these models bring the advantage of minimal computation time for highly robust and accurate hand tracking. More specifically, it employs hand landmarks detection, which can be utilized for customized gesture recognition. Its limitations are mainly shown in overlapping gestures or when the hand is partially obscured. </w:t>
      </w:r>
      <w:proofErr w:type="spellStart"/>
      <w:r w:rsidRPr="00762389">
        <w:rPr>
          <w:rStyle w:val="20"/>
          <w:lang w:eastAsia="zh-TW"/>
        </w:rPr>
        <w:t>MediaPipe</w:t>
      </w:r>
      <w:proofErr w:type="spellEnd"/>
      <w:r w:rsidRPr="00762389">
        <w:rPr>
          <w:rStyle w:val="20"/>
          <w:lang w:eastAsia="zh-TW"/>
        </w:rPr>
        <w:t xml:space="preserve">, being </w:t>
      </w:r>
      <w:r w:rsidR="00BC7F6F" w:rsidRPr="00762389">
        <w:rPr>
          <w:rStyle w:val="20"/>
          <w:lang w:eastAsia="zh-TW"/>
        </w:rPr>
        <w:t>open source</w:t>
      </w:r>
      <w:r w:rsidRPr="00762389">
        <w:rPr>
          <w:rStyle w:val="20"/>
          <w:lang w:eastAsia="zh-TW"/>
        </w:rPr>
        <w:t>, continually evolves with contributions from developers globally, ensuring our approach remains contemporary. Furthermore, its lightweight design is tailored for efficient computational use, ideal for embedded systems</w:t>
      </w:r>
      <w:r w:rsidR="00A12F84">
        <w:rPr>
          <w:rStyle w:val="20"/>
          <w:lang w:eastAsia="zh-TW"/>
        </w:rPr>
        <w:t>.</w:t>
      </w:r>
      <w:r w:rsidR="005B25FA" w:rsidRPr="005B25FA">
        <w:rPr>
          <w:rFonts w:ascii="Segoe UI" w:hAnsi="Segoe UI" w:cs="Segoe UI"/>
          <w:color w:val="D1D5DB"/>
          <w:shd w:val="clear" w:color="auto" w:fill="444654"/>
        </w:rPr>
        <w:t xml:space="preserve"> </w:t>
      </w:r>
      <w:r w:rsidR="005B25FA" w:rsidRPr="005B25FA">
        <w:rPr>
          <w:rStyle w:val="20"/>
          <w:lang w:eastAsia="zh-TW"/>
        </w:rPr>
        <w:t xml:space="preserve">After image processing, the information will be utilized through </w:t>
      </w:r>
      <w:proofErr w:type="spellStart"/>
      <w:r w:rsidR="005B25FA" w:rsidRPr="005B25FA">
        <w:rPr>
          <w:rStyle w:val="20"/>
          <w:lang w:eastAsia="zh-TW"/>
        </w:rPr>
        <w:t>MediaPipe</w:t>
      </w:r>
      <w:proofErr w:type="spellEnd"/>
      <w:r w:rsidR="005B25FA" w:rsidRPr="005B25FA">
        <w:rPr>
          <w:rStyle w:val="20"/>
          <w:lang w:eastAsia="zh-TW"/>
        </w:rPr>
        <w:t xml:space="preserve"> to detect and track hand posture and gestures. Subsequently, it will generate a skeleton of a palm with 21 landmarks, each associated with three-dimensional coordinates (x, y, z). We will use the detected palm's distance to control the Z-axis variation of the robotic </w:t>
      </w:r>
      <w:proofErr w:type="gramStart"/>
      <w:r w:rsidR="005B25FA" w:rsidRPr="005B25FA">
        <w:rPr>
          <w:rStyle w:val="20"/>
          <w:lang w:eastAsia="zh-TW"/>
        </w:rPr>
        <w:t>arm, and</w:t>
      </w:r>
      <w:proofErr w:type="gramEnd"/>
      <w:r w:rsidR="005B25FA" w:rsidRPr="005B25FA">
        <w:rPr>
          <w:rStyle w:val="20"/>
          <w:lang w:eastAsia="zh-TW"/>
        </w:rPr>
        <w:t xml:space="preserve"> employ the x and y coordinates to calculate finger bending angles. Additionally, we will establish threshold angles to control the gripper's opening and closing. Finally, the information will be transmitted via serial communication to an Arduino Uno for motor control of the robotic arm</w:t>
      </w:r>
      <w:r w:rsidR="005B25FA" w:rsidRPr="001B3F18">
        <w:rPr>
          <w:rStyle w:val="20"/>
          <w:lang w:eastAsia="zh-TW"/>
        </w:rPr>
        <w:t>.</w:t>
      </w:r>
      <w:commentRangeEnd w:id="16"/>
      <w:r w:rsidR="005649EF">
        <w:rPr>
          <w:rStyle w:val="af1"/>
          <w:i w:val="0"/>
          <w:iCs w:val="0"/>
        </w:rPr>
        <w:commentReference w:id="16"/>
      </w:r>
    </w:p>
    <w:p w14:paraId="0A76DE2F" w14:textId="762E5D6A" w:rsidR="005168D9" w:rsidRDefault="001F5A2F" w:rsidP="005168D9">
      <w:pPr>
        <w:pStyle w:val="1"/>
        <w:rPr>
          <w:lang w:eastAsia="zh-TW"/>
        </w:rPr>
      </w:pPr>
      <w:r>
        <w:rPr>
          <w:rFonts w:hint="eastAsia"/>
          <w:lang w:eastAsia="zh-TW"/>
        </w:rPr>
        <w:t>R</w:t>
      </w:r>
      <w:r>
        <w:rPr>
          <w:lang w:eastAsia="zh-TW"/>
        </w:rPr>
        <w:t>esult</w:t>
      </w:r>
    </w:p>
    <w:p w14:paraId="2162559F" w14:textId="51E44AF6" w:rsidR="001F5A2F" w:rsidRDefault="005168D9" w:rsidP="005168D9">
      <w:pPr>
        <w:ind w:firstLine="202"/>
        <w:jc w:val="both"/>
        <w:rPr>
          <w:lang w:eastAsia="zh-TW"/>
        </w:rPr>
      </w:pPr>
      <w:r>
        <w:rPr>
          <w:lang w:eastAsia="zh-TW"/>
        </w:rPr>
        <w:t xml:space="preserve">For Gesture Recognition control, we leverage the </w:t>
      </w:r>
      <w:proofErr w:type="spellStart"/>
      <w:r>
        <w:rPr>
          <w:lang w:eastAsia="zh-TW"/>
        </w:rPr>
        <w:t>Mediapipe</w:t>
      </w:r>
      <w:proofErr w:type="spellEnd"/>
      <w:r>
        <w:rPr>
          <w:lang w:eastAsia="zh-TW"/>
        </w:rPr>
        <w:t xml:space="preserve"> landmarks to precisely calculate the distance between specific points on the index finger, enabling us to determine the optimal angle for controlling the servo motor. </w:t>
      </w:r>
      <w:r w:rsidR="00FA16F0">
        <w:rPr>
          <w:lang w:eastAsia="zh-TW"/>
        </w:rPr>
        <w:t>Due to the motor</w:t>
      </w:r>
      <w:r w:rsidR="00FF7BA6">
        <w:rPr>
          <w:lang w:eastAsia="zh-TW"/>
        </w:rPr>
        <w:t xml:space="preserve">’s angle limitation. We </w:t>
      </w:r>
      <w:r w:rsidR="00E96D71">
        <w:rPr>
          <w:lang w:eastAsia="zh-TW"/>
        </w:rPr>
        <w:t>set boundary</w:t>
      </w:r>
      <w:r w:rsidR="00FF7BA6">
        <w:rPr>
          <w:lang w:eastAsia="zh-TW"/>
        </w:rPr>
        <w:t xml:space="preserve"> for each </w:t>
      </w:r>
      <w:proofErr w:type="gramStart"/>
      <w:r w:rsidR="00FF7BA6">
        <w:rPr>
          <w:lang w:eastAsia="zh-TW"/>
        </w:rPr>
        <w:t>motors</w:t>
      </w:r>
      <w:proofErr w:type="gramEnd"/>
      <w:r w:rsidR="00FF7BA6">
        <w:rPr>
          <w:lang w:eastAsia="zh-TW"/>
        </w:rPr>
        <w:t xml:space="preserve">. </w:t>
      </w:r>
      <w:r>
        <w:rPr>
          <w:lang w:eastAsia="zh-TW"/>
        </w:rPr>
        <w:t xml:space="preserve">There </w:t>
      </w:r>
      <w:r w:rsidR="004F7CC3">
        <w:rPr>
          <w:lang w:eastAsia="zh-TW"/>
        </w:rPr>
        <w:t>are four parts for c</w:t>
      </w:r>
      <w:r w:rsidR="00C0667B">
        <w:rPr>
          <w:lang w:eastAsia="zh-TW"/>
        </w:rPr>
        <w:t>ontrol</w:t>
      </w:r>
      <w:r w:rsidR="00145397">
        <w:rPr>
          <w:rFonts w:hint="eastAsia"/>
          <w:lang w:eastAsia="zh-TW"/>
        </w:rPr>
        <w:t>：</w:t>
      </w:r>
    </w:p>
    <w:p w14:paraId="5E8CF34B" w14:textId="736231D3" w:rsidR="00145397" w:rsidRPr="009F0FC1" w:rsidRDefault="00760DF3" w:rsidP="00145397">
      <w:pPr>
        <w:pStyle w:val="3"/>
        <w:jc w:val="both"/>
        <w:rPr>
          <w:rFonts w:ascii="Times" w:hAnsi="Times" w:cs="Verdana"/>
          <w:iCs w:val="0"/>
          <w:color w:val="000000"/>
          <w:lang w:eastAsia="zh-TW"/>
        </w:rPr>
      </w:pPr>
      <w:r>
        <w:rPr>
          <w:rFonts w:ascii="Times" w:hAnsi="Times" w:cs="Verdana" w:hint="eastAsia"/>
          <w:iCs w:val="0"/>
          <w:color w:val="000000"/>
          <w:lang w:eastAsia="zh-TW"/>
        </w:rPr>
        <w:t>X</w:t>
      </w:r>
      <w:r>
        <w:rPr>
          <w:rFonts w:ascii="Times" w:hAnsi="Times" w:cs="Verdana"/>
          <w:iCs w:val="0"/>
          <w:color w:val="000000"/>
          <w:lang w:eastAsia="zh-TW"/>
        </w:rPr>
        <w:t>-axis</w:t>
      </w:r>
    </w:p>
    <w:p w14:paraId="72573BC1" w14:textId="47A99E62" w:rsidR="00E85720" w:rsidRDefault="00460FA5" w:rsidP="006B781D">
      <w:pPr>
        <w:ind w:firstLine="202"/>
        <w:jc w:val="both"/>
        <w:rPr>
          <w:lang w:eastAsia="zh-TW"/>
        </w:rPr>
      </w:pPr>
      <w:r w:rsidRPr="0092499B">
        <w:rPr>
          <w:lang w:eastAsia="zh-TW"/>
        </w:rPr>
        <w:t>In configuring the X-axis, we establish a boundary spanning from 0 to 360 degrees. By utilizing the wrist landmark in conjunction with the landmarks on the index finger, we intricately compute the palm size. Subsequently, we calculate the radians formed between the wrist and the index finger, seamlessly converting these radians into degrees. This final degree measurement, ranging from 0 to 360, is then mapped to precisely control the orientation of the first joint.</w:t>
      </w:r>
    </w:p>
    <w:p w14:paraId="6C3E9D17" w14:textId="27D5B947" w:rsidR="006B781D" w:rsidRDefault="00E40A1A" w:rsidP="006B781D">
      <w:pPr>
        <w:ind w:firstLine="202"/>
        <w:jc w:val="both"/>
        <w:rPr>
          <w:lang w:eastAsia="zh-TW"/>
        </w:rPr>
      </w:pPr>
      <w:r>
        <w:rPr>
          <w:noProof/>
          <w:lang w:eastAsia="zh-TW"/>
        </w:rPr>
        <mc:AlternateContent>
          <mc:Choice Requires="wps">
            <w:drawing>
              <wp:anchor distT="0" distB="0" distL="114300" distR="114300" simplePos="0" relativeHeight="251721732" behindDoc="0" locked="0" layoutInCell="1" allowOverlap="1" wp14:anchorId="5F28907A" wp14:editId="4DB5FD13">
                <wp:simplePos x="0" y="0"/>
                <wp:positionH relativeFrom="margin">
                  <wp:align>right</wp:align>
                </wp:positionH>
                <wp:positionV relativeFrom="paragraph">
                  <wp:posOffset>167005</wp:posOffset>
                </wp:positionV>
                <wp:extent cx="3192780" cy="1898650"/>
                <wp:effectExtent l="0" t="0" r="7620" b="6350"/>
                <wp:wrapSquare wrapText="bothSides"/>
                <wp:docPr id="1153433270"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18986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614E39B4" w14:textId="77777777" w:rsidR="00E40A1A" w:rsidRDefault="00E40A1A" w:rsidP="00E40A1A">
                            <w:pPr>
                              <w:pStyle w:val="a4"/>
                              <w:ind w:firstLine="0"/>
                              <w:jc w:val="center"/>
                              <w:rPr>
                                <w:noProof/>
                              </w:rPr>
                            </w:pPr>
                          </w:p>
                          <w:p w14:paraId="110890C6" w14:textId="77777777" w:rsidR="00E40A1A" w:rsidRDefault="00E40A1A" w:rsidP="00E40A1A">
                            <w:pPr>
                              <w:pStyle w:val="a4"/>
                              <w:ind w:firstLine="0"/>
                              <w:jc w:val="center"/>
                            </w:pPr>
                            <w:r>
                              <w:rPr>
                                <w:noProof/>
                              </w:rPr>
                              <w:drawing>
                                <wp:inline distT="0" distB="0" distL="0" distR="0" wp14:anchorId="179B2BEF" wp14:editId="36F132F6">
                                  <wp:extent cx="1901190" cy="1532467"/>
                                  <wp:effectExtent l="0" t="0" r="3810" b="0"/>
                                  <wp:docPr id="686509831" name="圖片 686509831" descr="一張含有 螢幕擷取畫面, 日光燈, 天花板,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1309" name="圖片 32" descr="一張含有 螢幕擷取畫面, 日光燈, 天花板, 行 的圖片&#10;&#10;自動產生的描述"/>
                                          <pic:cNvPicPr/>
                                        </pic:nvPicPr>
                                        <pic:blipFill rotWithShape="1">
                                          <a:blip r:embed="rId35"/>
                                          <a:srcRect l="1694" r="3214" b="2485"/>
                                          <a:stretch/>
                                        </pic:blipFill>
                                        <pic:spPr bwMode="auto">
                                          <a:xfrm>
                                            <a:off x="0" y="0"/>
                                            <a:ext cx="1905948" cy="1536302"/>
                                          </a:xfrm>
                                          <a:prstGeom prst="rect">
                                            <a:avLst/>
                                          </a:prstGeom>
                                          <a:ln>
                                            <a:noFill/>
                                          </a:ln>
                                          <a:extLst>
                                            <a:ext uri="{53640926-AAD7-44D8-BBD7-CCE9431645EC}">
                                              <a14:shadowObscured xmlns:a14="http://schemas.microsoft.com/office/drawing/2010/main"/>
                                            </a:ext>
                                          </a:extLst>
                                        </pic:spPr>
                                      </pic:pic>
                                    </a:graphicData>
                                  </a:graphic>
                                </wp:inline>
                              </w:drawing>
                            </w:r>
                          </w:p>
                          <w:p w14:paraId="10A6C25E" w14:textId="77777777" w:rsidR="00E40A1A" w:rsidRDefault="00E40A1A" w:rsidP="00E40A1A">
                            <w:pPr>
                              <w:pStyle w:val="a4"/>
                              <w:ind w:firstLine="0"/>
                            </w:pPr>
                            <w:r>
                              <w:t>Fig. 8.  Initial input</w:t>
                            </w:r>
                          </w:p>
                          <w:p w14:paraId="687B39BB" w14:textId="77777777" w:rsidR="00E40A1A" w:rsidRDefault="00E40A1A" w:rsidP="00E40A1A">
                            <w:pPr>
                              <w:pStyle w:val="a4"/>
                              <w:ind w:firstLine="0"/>
                            </w:pPr>
                          </w:p>
                          <w:p w14:paraId="5A62B3DE" w14:textId="77777777" w:rsidR="00E40A1A" w:rsidRDefault="00E40A1A" w:rsidP="00E40A1A">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8907A" id="_x0000_s1037" type="#_x0000_t202" style="position:absolute;left:0;text-align:left;margin-left:200.2pt;margin-top:13.15pt;width:251.4pt;height:149.5pt;z-index:2517217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" stroked="f">
                <v:textbox inset="0,0,0,0">
                  <w:txbxContent>
                    <w:p w14:paraId="614E39B4" w14:textId="77777777" w:rsidR="00E40A1A" w:rsidRDefault="00E40A1A" w:rsidP="00E40A1A">
                      <w:pPr>
                        <w:pStyle w:val="a4"/>
                        <w:ind w:firstLine="0"/>
                        <w:jc w:val="center"/>
                        <w:rPr>
                          <w:noProof/>
                        </w:rPr>
                      </w:pPr>
                    </w:p>
                    <w:p w14:paraId="110890C6" w14:textId="77777777" w:rsidR="00E40A1A" w:rsidRDefault="00E40A1A" w:rsidP="00E40A1A">
                      <w:pPr>
                        <w:pStyle w:val="a4"/>
                        <w:ind w:firstLine="0"/>
                        <w:jc w:val="center"/>
                      </w:pPr>
                      <w:r>
                        <w:rPr>
                          <w:noProof/>
                        </w:rPr>
                        <w:drawing>
                          <wp:inline distT="0" distB="0" distL="0" distR="0" wp14:anchorId="179B2BEF" wp14:editId="36F132F6">
                            <wp:extent cx="1901190" cy="1532467"/>
                            <wp:effectExtent l="0" t="0" r="3810" b="0"/>
                            <wp:docPr id="686509831" name="圖片 686509831" descr="一張含有 螢幕擷取畫面, 日光燈, 天花板,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1309" name="圖片 32" descr="一張含有 螢幕擷取畫面, 日光燈, 天花板, 行 的圖片&#10;&#10;自動產生的描述"/>
                                    <pic:cNvPicPr/>
                                  </pic:nvPicPr>
                                  <pic:blipFill rotWithShape="1">
                                    <a:blip r:embed="rId36"/>
                                    <a:srcRect l="1694" r="3214" b="2485"/>
                                    <a:stretch/>
                                  </pic:blipFill>
                                  <pic:spPr bwMode="auto">
                                    <a:xfrm>
                                      <a:off x="0" y="0"/>
                                      <a:ext cx="1905948" cy="1536302"/>
                                    </a:xfrm>
                                    <a:prstGeom prst="rect">
                                      <a:avLst/>
                                    </a:prstGeom>
                                    <a:ln>
                                      <a:noFill/>
                                    </a:ln>
                                    <a:extLst>
                                      <a:ext uri="{53640926-AAD7-44D8-BBD7-CCE9431645EC}">
                                        <a14:shadowObscured xmlns:a14="http://schemas.microsoft.com/office/drawing/2010/main"/>
                                      </a:ext>
                                    </a:extLst>
                                  </pic:spPr>
                                </pic:pic>
                              </a:graphicData>
                            </a:graphic>
                          </wp:inline>
                        </w:drawing>
                      </w:r>
                    </w:p>
                    <w:p w14:paraId="10A6C25E" w14:textId="77777777" w:rsidR="00E40A1A" w:rsidRDefault="00E40A1A" w:rsidP="00E40A1A">
                      <w:pPr>
                        <w:pStyle w:val="a4"/>
                        <w:ind w:firstLine="0"/>
                      </w:pPr>
                      <w:r>
                        <w:t>Fig. 8.  Initial input</w:t>
                      </w:r>
                    </w:p>
                    <w:p w14:paraId="687B39BB" w14:textId="77777777" w:rsidR="00E40A1A" w:rsidRDefault="00E40A1A" w:rsidP="00E40A1A">
                      <w:pPr>
                        <w:pStyle w:val="a4"/>
                        <w:ind w:firstLine="0"/>
                      </w:pPr>
                    </w:p>
                    <w:p w14:paraId="5A62B3DE" w14:textId="77777777" w:rsidR="00E40A1A" w:rsidRDefault="00E40A1A" w:rsidP="00E40A1A">
                      <w:pPr>
                        <w:pStyle w:val="a4"/>
                        <w:ind w:firstLine="0"/>
                        <w:rPr>
                          <w:lang w:eastAsia="zh-TW"/>
                        </w:rPr>
                      </w:pPr>
                    </w:p>
                  </w:txbxContent>
                </v:textbox>
                <w10:wrap type="square" anchorx="margin"/>
              </v:shape>
            </w:pict>
          </mc:Fallback>
        </mc:AlternateContent>
      </w:r>
    </w:p>
    <w:p w14:paraId="023F1067" w14:textId="6EFD249A" w:rsidR="00A40315" w:rsidRDefault="004F735E" w:rsidP="00A40315">
      <w:pPr>
        <w:pStyle w:val="3"/>
        <w:jc w:val="both"/>
        <w:rPr>
          <w:rFonts w:ascii="Times" w:hAnsi="Times" w:cs="Verdana"/>
          <w:iCs w:val="0"/>
          <w:color w:val="000000"/>
          <w:lang w:eastAsia="zh-TW"/>
        </w:rPr>
      </w:pPr>
      <w:r>
        <w:rPr>
          <w:noProof/>
          <w:lang w:eastAsia="zh-TW"/>
        </w:rPr>
        <w:lastRenderedPageBreak/>
        <mc:AlternateContent>
          <mc:Choice Requires="wps">
            <w:drawing>
              <wp:anchor distT="0" distB="0" distL="114300" distR="114300" simplePos="0" relativeHeight="251738116" behindDoc="0" locked="0" layoutInCell="1" allowOverlap="1" wp14:anchorId="3F45B32B" wp14:editId="728F6732">
                <wp:simplePos x="0" y="0"/>
                <wp:positionH relativeFrom="column">
                  <wp:posOffset>472440</wp:posOffset>
                </wp:positionH>
                <wp:positionV relativeFrom="paragraph">
                  <wp:posOffset>2185670</wp:posOffset>
                </wp:positionV>
                <wp:extent cx="222250" cy="222250"/>
                <wp:effectExtent l="0" t="0" r="25400" b="25400"/>
                <wp:wrapNone/>
                <wp:docPr id="948007076" name="橢圓 3"/>
                <wp:cNvGraphicFramePr/>
                <a:graphic xmlns:a="http://schemas.openxmlformats.org/drawingml/2006/main">
                  <a:graphicData uri="http://schemas.microsoft.com/office/word/2010/wordprocessingShape">
                    <wps:wsp>
                      <wps:cNvSpPr/>
                      <wps:spPr>
                        <a:xfrm>
                          <a:off x="0" y="0"/>
                          <a:ext cx="222250" cy="22225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DD3CF" id="橢圓 3" o:spid="_x0000_s1026" style="position:absolute;margin-left:37.2pt;margin-top:172.1pt;width:17.5pt;height:17.5pt;z-index:2517381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" filled="f" strokecolor="#ffc000" strokeweight="1pt">
                <v:stroke joinstyle="miter"/>
              </v:oval>
            </w:pict>
          </mc:Fallback>
        </mc:AlternateContent>
      </w:r>
      <w:r>
        <w:rPr>
          <w:noProof/>
          <w:lang w:eastAsia="zh-TW"/>
        </w:rPr>
        <mc:AlternateContent>
          <mc:Choice Requires="wps">
            <w:drawing>
              <wp:anchor distT="0" distB="0" distL="114300" distR="114300" simplePos="0" relativeHeight="251737092" behindDoc="0" locked="0" layoutInCell="1" allowOverlap="1" wp14:anchorId="519F04CC" wp14:editId="612D44F4">
                <wp:simplePos x="0" y="0"/>
                <wp:positionH relativeFrom="column">
                  <wp:posOffset>523240</wp:posOffset>
                </wp:positionH>
                <wp:positionV relativeFrom="paragraph">
                  <wp:posOffset>160020</wp:posOffset>
                </wp:positionV>
                <wp:extent cx="323850" cy="228600"/>
                <wp:effectExtent l="0" t="0" r="19050" b="19050"/>
                <wp:wrapNone/>
                <wp:docPr id="1354436644" name="橢圓 2"/>
                <wp:cNvGraphicFramePr/>
                <a:graphic xmlns:a="http://schemas.openxmlformats.org/drawingml/2006/main">
                  <a:graphicData uri="http://schemas.microsoft.com/office/word/2010/wordprocessingShape">
                    <wps:wsp>
                      <wps:cNvSpPr/>
                      <wps:spPr>
                        <a:xfrm>
                          <a:off x="0" y="0"/>
                          <a:ext cx="323850" cy="2286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965FB" id="橢圓 2" o:spid="_x0000_s1026" style="position:absolute;margin-left:41.2pt;margin-top:12.6pt;width:25.5pt;height:18pt;z-index:2517370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" filled="f" strokecolor="#ffc000" strokeweight="1pt">
                <v:stroke joinstyle="miter"/>
              </v:oval>
            </w:pict>
          </mc:Fallback>
        </mc:AlternateContent>
      </w:r>
      <w:r w:rsidR="00B70B9F">
        <w:rPr>
          <w:noProof/>
          <w:lang w:eastAsia="zh-TW"/>
        </w:rPr>
        <mc:AlternateContent>
          <mc:Choice Requires="wps">
            <w:drawing>
              <wp:anchor distT="0" distB="0" distL="114300" distR="114300" simplePos="0" relativeHeight="251725828" behindDoc="0" locked="0" layoutInCell="1" allowOverlap="1" wp14:anchorId="0CF50DF3" wp14:editId="5171419E">
                <wp:simplePos x="0" y="0"/>
                <wp:positionH relativeFrom="margin">
                  <wp:align>left</wp:align>
                </wp:positionH>
                <wp:positionV relativeFrom="paragraph">
                  <wp:posOffset>2009775</wp:posOffset>
                </wp:positionV>
                <wp:extent cx="2971800" cy="2044700"/>
                <wp:effectExtent l="0" t="0" r="0" b="0"/>
                <wp:wrapSquare wrapText="bothSides"/>
                <wp:docPr id="432916395"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0447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4454850B" w14:textId="77777777" w:rsidR="003A5984" w:rsidRDefault="003A5984" w:rsidP="003A5984">
                            <w:pPr>
                              <w:pStyle w:val="a4"/>
                              <w:ind w:firstLine="0"/>
                              <w:jc w:val="center"/>
                              <w:rPr>
                                <w:noProof/>
                              </w:rPr>
                            </w:pPr>
                          </w:p>
                          <w:p w14:paraId="7980CA3D" w14:textId="77777777" w:rsidR="003A5984" w:rsidRDefault="003A5984" w:rsidP="003A5984">
                            <w:pPr>
                              <w:pStyle w:val="a4"/>
                              <w:ind w:firstLine="0"/>
                              <w:jc w:val="center"/>
                            </w:pPr>
                            <w:r>
                              <w:rPr>
                                <w:noProof/>
                              </w:rPr>
                              <w:drawing>
                                <wp:inline distT="0" distB="0" distL="0" distR="0" wp14:anchorId="5187B2DE" wp14:editId="7E14EB2F">
                                  <wp:extent cx="2108200" cy="1661160"/>
                                  <wp:effectExtent l="0" t="0" r="6350" b="0"/>
                                  <wp:docPr id="1771556257" name="圖片 1771556257" descr="一張含有 文字, 螢幕擷取畫面, 多媒體軟體,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6249" name="圖片 34" descr="一張含有 文字, 螢幕擷取畫面, 多媒體軟體, 電腦 的圖片&#10;&#10;自動產生的描述"/>
                                          <pic:cNvPicPr/>
                                        </pic:nvPicPr>
                                        <pic:blipFill rotWithShape="1">
                                          <a:blip r:embed="rId37"/>
                                          <a:srcRect l="11468" t="2789" r="5847" b="7277"/>
                                          <a:stretch/>
                                        </pic:blipFill>
                                        <pic:spPr bwMode="auto">
                                          <a:xfrm>
                                            <a:off x="0" y="0"/>
                                            <a:ext cx="2118231" cy="1669064"/>
                                          </a:xfrm>
                                          <a:prstGeom prst="rect">
                                            <a:avLst/>
                                          </a:prstGeom>
                                          <a:ln>
                                            <a:noFill/>
                                          </a:ln>
                                          <a:extLst>
                                            <a:ext uri="{53640926-AAD7-44D8-BBD7-CCE9431645EC}">
                                              <a14:shadowObscured xmlns:a14="http://schemas.microsoft.com/office/drawing/2010/main"/>
                                            </a:ext>
                                          </a:extLst>
                                        </pic:spPr>
                                      </pic:pic>
                                    </a:graphicData>
                                  </a:graphic>
                                </wp:inline>
                              </w:drawing>
                            </w:r>
                          </w:p>
                          <w:p w14:paraId="5CDB7ECB" w14:textId="77777777" w:rsidR="003A5984" w:rsidRDefault="003A5984" w:rsidP="003A5984">
                            <w:pPr>
                              <w:pStyle w:val="a4"/>
                              <w:ind w:firstLine="0"/>
                            </w:pPr>
                            <w:r>
                              <w:t>Fig. 10.  Lower boundary for x-axis</w:t>
                            </w:r>
                          </w:p>
                          <w:p w14:paraId="6B9C1CAB" w14:textId="77777777" w:rsidR="003A5984" w:rsidRDefault="003A5984" w:rsidP="003A5984">
                            <w:pPr>
                              <w:pStyle w:val="a4"/>
                              <w:ind w:firstLine="0"/>
                            </w:pPr>
                          </w:p>
                          <w:p w14:paraId="5F04ADAD" w14:textId="77777777" w:rsidR="003A5984" w:rsidRDefault="003A5984" w:rsidP="003A5984">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50DF3" id="_x0000_s1038" type="#_x0000_t202" style="position:absolute;left:0;text-align:left;margin-left:0;margin-top:158.25pt;width:234pt;height:161pt;z-index:2517258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" stroked="f">
                <v:textbox inset="0,0,0,0">
                  <w:txbxContent>
                    <w:p w14:paraId="4454850B" w14:textId="77777777" w:rsidR="003A5984" w:rsidRDefault="003A5984" w:rsidP="003A5984">
                      <w:pPr>
                        <w:pStyle w:val="a4"/>
                        <w:ind w:firstLine="0"/>
                        <w:jc w:val="center"/>
                        <w:rPr>
                          <w:noProof/>
                        </w:rPr>
                      </w:pPr>
                    </w:p>
                    <w:p w14:paraId="7980CA3D" w14:textId="77777777" w:rsidR="003A5984" w:rsidRDefault="003A5984" w:rsidP="003A5984">
                      <w:pPr>
                        <w:pStyle w:val="a4"/>
                        <w:ind w:firstLine="0"/>
                        <w:jc w:val="center"/>
                      </w:pPr>
                      <w:r>
                        <w:rPr>
                          <w:noProof/>
                        </w:rPr>
                        <w:drawing>
                          <wp:inline distT="0" distB="0" distL="0" distR="0" wp14:anchorId="5187B2DE" wp14:editId="7E14EB2F">
                            <wp:extent cx="2108200" cy="1661160"/>
                            <wp:effectExtent l="0" t="0" r="6350" b="0"/>
                            <wp:docPr id="1771556257" name="圖片 1771556257" descr="一張含有 文字, 螢幕擷取畫面, 多媒體軟體,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6249" name="圖片 34" descr="一張含有 文字, 螢幕擷取畫面, 多媒體軟體, 電腦 的圖片&#10;&#10;自動產生的描述"/>
                                    <pic:cNvPicPr/>
                                  </pic:nvPicPr>
                                  <pic:blipFill rotWithShape="1">
                                    <a:blip r:embed="rId38"/>
                                    <a:srcRect l="11468" t="2789" r="5847" b="7277"/>
                                    <a:stretch/>
                                  </pic:blipFill>
                                  <pic:spPr bwMode="auto">
                                    <a:xfrm>
                                      <a:off x="0" y="0"/>
                                      <a:ext cx="2118231" cy="1669064"/>
                                    </a:xfrm>
                                    <a:prstGeom prst="rect">
                                      <a:avLst/>
                                    </a:prstGeom>
                                    <a:ln>
                                      <a:noFill/>
                                    </a:ln>
                                    <a:extLst>
                                      <a:ext uri="{53640926-AAD7-44D8-BBD7-CCE9431645EC}">
                                        <a14:shadowObscured xmlns:a14="http://schemas.microsoft.com/office/drawing/2010/main"/>
                                      </a:ext>
                                    </a:extLst>
                                  </pic:spPr>
                                </pic:pic>
                              </a:graphicData>
                            </a:graphic>
                          </wp:inline>
                        </w:drawing>
                      </w:r>
                    </w:p>
                    <w:p w14:paraId="5CDB7ECB" w14:textId="77777777" w:rsidR="003A5984" w:rsidRDefault="003A5984" w:rsidP="003A5984">
                      <w:pPr>
                        <w:pStyle w:val="a4"/>
                        <w:ind w:firstLine="0"/>
                      </w:pPr>
                      <w:r>
                        <w:t>Fig. 10.  Lower boundary for x-axis</w:t>
                      </w:r>
                    </w:p>
                    <w:p w14:paraId="6B9C1CAB" w14:textId="77777777" w:rsidR="003A5984" w:rsidRDefault="003A5984" w:rsidP="003A5984">
                      <w:pPr>
                        <w:pStyle w:val="a4"/>
                        <w:ind w:firstLine="0"/>
                      </w:pPr>
                    </w:p>
                    <w:p w14:paraId="5F04ADAD" w14:textId="77777777" w:rsidR="003A5984" w:rsidRDefault="003A5984" w:rsidP="003A5984">
                      <w:pPr>
                        <w:pStyle w:val="a4"/>
                        <w:ind w:firstLine="0"/>
                        <w:rPr>
                          <w:lang w:eastAsia="zh-TW"/>
                        </w:rPr>
                      </w:pPr>
                    </w:p>
                  </w:txbxContent>
                </v:textbox>
                <w10:wrap type="square" anchorx="margin"/>
              </v:shape>
            </w:pict>
          </mc:Fallback>
        </mc:AlternateContent>
      </w:r>
      <w:r w:rsidR="00460FA5">
        <w:rPr>
          <w:rFonts w:ascii="Times" w:hAnsi="Times" w:cs="Verdana"/>
          <w:iCs w:val="0"/>
          <w:color w:val="000000"/>
          <w:lang w:eastAsia="zh-TW"/>
        </w:rPr>
        <w:t>Y</w:t>
      </w:r>
      <w:r w:rsidR="008D670B">
        <w:rPr>
          <w:rFonts w:ascii="Times" w:hAnsi="Times" w:cs="Verdana"/>
          <w:iCs w:val="0"/>
          <w:color w:val="000000"/>
          <w:lang w:eastAsia="zh-TW"/>
        </w:rPr>
        <w:t>-axis</w:t>
      </w:r>
    </w:p>
    <w:p w14:paraId="10C676E7" w14:textId="23E33B0E" w:rsidR="007B4FBD" w:rsidRDefault="00A40315" w:rsidP="000D73FB">
      <w:pPr>
        <w:ind w:firstLine="202"/>
        <w:jc w:val="both"/>
        <w:rPr>
          <w:lang w:eastAsia="zh-TW"/>
        </w:rPr>
      </w:pPr>
      <w:r w:rsidRPr="00A40315">
        <w:rPr>
          <w:lang w:eastAsia="zh-TW"/>
        </w:rPr>
        <w:t>In our application, we utilize the Y-component of the landmarks on the wrist to control the motion along the Y-axis (joint 2).</w:t>
      </w:r>
      <w:r w:rsidR="00F0617E">
        <w:rPr>
          <w:lang w:eastAsia="zh-TW"/>
        </w:rPr>
        <w:t xml:space="preserve"> Then, map to 0 to 90 degrees for </w:t>
      </w:r>
      <w:r w:rsidR="007B4FBD">
        <w:rPr>
          <w:lang w:eastAsia="zh-TW"/>
        </w:rPr>
        <w:t>second motor output.</w:t>
      </w:r>
    </w:p>
    <w:p w14:paraId="1358D647" w14:textId="2CB2B31B" w:rsidR="00276F60" w:rsidRDefault="008A725A" w:rsidP="000D73FB">
      <w:pPr>
        <w:ind w:firstLine="202"/>
        <w:jc w:val="both"/>
        <w:rPr>
          <w:lang w:eastAsia="zh-TW"/>
        </w:rPr>
      </w:pPr>
      <w:r>
        <w:rPr>
          <w:noProof/>
          <w:lang w:eastAsia="zh-TW"/>
        </w:rPr>
        <mc:AlternateContent>
          <mc:Choice Requires="wps">
            <w:drawing>
              <wp:anchor distT="0" distB="0" distL="114300" distR="114300" simplePos="0" relativeHeight="251740164" behindDoc="0" locked="0" layoutInCell="1" allowOverlap="1" wp14:anchorId="5E8DD3B2" wp14:editId="0BDD8922">
                <wp:simplePos x="0" y="0"/>
                <wp:positionH relativeFrom="column">
                  <wp:posOffset>662940</wp:posOffset>
                </wp:positionH>
                <wp:positionV relativeFrom="paragraph">
                  <wp:posOffset>2106295</wp:posOffset>
                </wp:positionV>
                <wp:extent cx="266700" cy="234950"/>
                <wp:effectExtent l="0" t="0" r="19050" b="12700"/>
                <wp:wrapNone/>
                <wp:docPr id="986789759" name="橢圓 5"/>
                <wp:cNvGraphicFramePr/>
                <a:graphic xmlns:a="http://schemas.openxmlformats.org/drawingml/2006/main">
                  <a:graphicData uri="http://schemas.microsoft.com/office/word/2010/wordprocessingShape">
                    <wps:wsp>
                      <wps:cNvSpPr/>
                      <wps:spPr>
                        <a:xfrm>
                          <a:off x="0" y="0"/>
                          <a:ext cx="266700" cy="23495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EC7E56" id="橢圓 5" o:spid="_x0000_s1026" style="position:absolute;margin-left:52.2pt;margin-top:165.85pt;width:21pt;height:18.5pt;z-index:2517401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" filled="f" strokecolor="#ffc000" strokeweight="1pt">
                <v:stroke joinstyle="miter"/>
              </v:oval>
            </w:pict>
          </mc:Fallback>
        </mc:AlternateContent>
      </w:r>
      <w:r>
        <w:rPr>
          <w:noProof/>
          <w:lang w:eastAsia="zh-TW"/>
        </w:rPr>
        <mc:AlternateContent>
          <mc:Choice Requires="wps">
            <w:drawing>
              <wp:anchor distT="0" distB="0" distL="114300" distR="114300" simplePos="0" relativeHeight="251739140" behindDoc="0" locked="0" layoutInCell="1" allowOverlap="1" wp14:anchorId="4C946344" wp14:editId="240419AD">
                <wp:simplePos x="0" y="0"/>
                <wp:positionH relativeFrom="column">
                  <wp:posOffset>580390</wp:posOffset>
                </wp:positionH>
                <wp:positionV relativeFrom="paragraph">
                  <wp:posOffset>315595</wp:posOffset>
                </wp:positionV>
                <wp:extent cx="374650" cy="215900"/>
                <wp:effectExtent l="0" t="0" r="25400" b="12700"/>
                <wp:wrapNone/>
                <wp:docPr id="1867887104" name="橢圓 4"/>
                <wp:cNvGraphicFramePr/>
                <a:graphic xmlns:a="http://schemas.openxmlformats.org/drawingml/2006/main">
                  <a:graphicData uri="http://schemas.microsoft.com/office/word/2010/wordprocessingShape">
                    <wps:wsp>
                      <wps:cNvSpPr/>
                      <wps:spPr>
                        <a:xfrm>
                          <a:off x="0" y="0"/>
                          <a:ext cx="374650" cy="2159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7BC18D" id="橢圓 4" o:spid="_x0000_s1026" style="position:absolute;margin-left:45.7pt;margin-top:24.85pt;width:29.5pt;height:17pt;z-index:2517391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" filled="f" strokecolor="#ffc000" strokeweight="1pt">
                <v:stroke joinstyle="miter"/>
              </v:oval>
            </w:pict>
          </mc:Fallback>
        </mc:AlternateContent>
      </w:r>
      <w:r w:rsidR="009025FF">
        <w:rPr>
          <w:noProof/>
          <w:lang w:eastAsia="zh-TW"/>
        </w:rPr>
        <mc:AlternateContent>
          <mc:Choice Requires="wps">
            <w:drawing>
              <wp:anchor distT="0" distB="0" distL="114300" distR="114300" simplePos="0" relativeHeight="251729924" behindDoc="0" locked="0" layoutInCell="1" allowOverlap="1" wp14:anchorId="51F2BB55" wp14:editId="54D759CA">
                <wp:simplePos x="0" y="0"/>
                <wp:positionH relativeFrom="margin">
                  <wp:posOffset>-25400</wp:posOffset>
                </wp:positionH>
                <wp:positionV relativeFrom="margin">
                  <wp:posOffset>6681470</wp:posOffset>
                </wp:positionV>
                <wp:extent cx="2857500" cy="2032000"/>
                <wp:effectExtent l="0" t="0" r="0" b="6350"/>
                <wp:wrapSquare wrapText="bothSides"/>
                <wp:docPr id="1093576296"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0320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5D69FDE2" w14:textId="77777777" w:rsidR="00B8117E" w:rsidRDefault="00B8117E" w:rsidP="00B8117E">
                            <w:pPr>
                              <w:pStyle w:val="a4"/>
                              <w:ind w:firstLine="0"/>
                              <w:jc w:val="center"/>
                            </w:pPr>
                            <w:r>
                              <w:rPr>
                                <w:noProof/>
                              </w:rPr>
                              <w:drawing>
                                <wp:inline distT="0" distB="0" distL="0" distR="0" wp14:anchorId="67B21560" wp14:editId="0F774CDF">
                                  <wp:extent cx="2093595" cy="1766368"/>
                                  <wp:effectExtent l="0" t="0" r="1905" b="5715"/>
                                  <wp:docPr id="1894668862" name="圖片 36" descr="一張含有 文字, 螢幕擷取畫面, 電腦,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862" name="圖片 36" descr="一張含有 文字, 螢幕擷取畫面, 電腦, 多媒體軟體 的圖片&#10;&#10;自動產生的描述"/>
                                          <pic:cNvPicPr/>
                                        </pic:nvPicPr>
                                        <pic:blipFill rotWithShape="1">
                                          <a:blip r:embed="rId39"/>
                                          <a:srcRect l="5032" t="2438" r="4411" b="2049"/>
                                          <a:stretch/>
                                        </pic:blipFill>
                                        <pic:spPr bwMode="auto">
                                          <a:xfrm>
                                            <a:off x="0" y="0"/>
                                            <a:ext cx="2099548" cy="1771390"/>
                                          </a:xfrm>
                                          <a:prstGeom prst="rect">
                                            <a:avLst/>
                                          </a:prstGeom>
                                          <a:ln>
                                            <a:noFill/>
                                          </a:ln>
                                          <a:extLst>
                                            <a:ext uri="{53640926-AAD7-44D8-BBD7-CCE9431645EC}">
                                              <a14:shadowObscured xmlns:a14="http://schemas.microsoft.com/office/drawing/2010/main"/>
                                            </a:ext>
                                          </a:extLst>
                                        </pic:spPr>
                                      </pic:pic>
                                    </a:graphicData>
                                  </a:graphic>
                                </wp:inline>
                              </w:drawing>
                            </w:r>
                          </w:p>
                          <w:p w14:paraId="463DB0C0" w14:textId="77777777" w:rsidR="00B8117E" w:rsidRDefault="00B8117E" w:rsidP="00B8117E">
                            <w:pPr>
                              <w:pStyle w:val="a4"/>
                              <w:ind w:firstLine="0"/>
                            </w:pPr>
                            <w:r>
                              <w:t>Fig. 12.  Lower boundary for y-axis</w:t>
                            </w:r>
                          </w:p>
                          <w:p w14:paraId="47B293EF" w14:textId="77777777" w:rsidR="00B8117E" w:rsidRDefault="00B8117E" w:rsidP="00B8117E">
                            <w:pPr>
                              <w:pStyle w:val="a4"/>
                              <w:ind w:firstLine="0"/>
                            </w:pPr>
                          </w:p>
                          <w:p w14:paraId="28E21E07" w14:textId="77777777" w:rsidR="00B8117E" w:rsidRDefault="00B8117E" w:rsidP="00B8117E">
                            <w:pPr>
                              <w:pStyle w:val="a4"/>
                              <w:ind w:firstLine="0"/>
                              <w:rPr>
                                <w:lang w:eastAsia="zh-TW"/>
                              </w:rPr>
                            </w:pPr>
                          </w:p>
                          <w:p w14:paraId="05A6C318" w14:textId="77777777" w:rsidR="00B8117E" w:rsidRDefault="00B8117E" w:rsidP="00B8117E">
                            <w:pPr>
                              <w:pStyle w:val="a4"/>
                              <w:ind w:firstLine="0"/>
                              <w:rPr>
                                <w:lang w:eastAsia="zh-TW"/>
                              </w:rPr>
                            </w:pPr>
                          </w:p>
                          <w:p w14:paraId="69972D4F" w14:textId="77777777" w:rsidR="00B8117E" w:rsidRDefault="00B8117E" w:rsidP="00B8117E">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2BB55" id="_x0000_s1039" type="#_x0000_t202" style="position:absolute;left:0;text-align:left;margin-left:-2pt;margin-top:526.1pt;width:225pt;height:160pt;z-index:2517299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" stroked="f">
                <v:textbox inset="0,0,0,0">
                  <w:txbxContent>
                    <w:p w14:paraId="5D69FDE2" w14:textId="77777777" w:rsidR="00B8117E" w:rsidRDefault="00B8117E" w:rsidP="00B8117E">
                      <w:pPr>
                        <w:pStyle w:val="a4"/>
                        <w:ind w:firstLine="0"/>
                        <w:jc w:val="center"/>
                      </w:pPr>
                      <w:r>
                        <w:rPr>
                          <w:noProof/>
                        </w:rPr>
                        <w:drawing>
                          <wp:inline distT="0" distB="0" distL="0" distR="0" wp14:anchorId="67B21560" wp14:editId="0F774CDF">
                            <wp:extent cx="2093595" cy="1766368"/>
                            <wp:effectExtent l="0" t="0" r="1905" b="5715"/>
                            <wp:docPr id="1894668862" name="圖片 36" descr="一張含有 文字, 螢幕擷取畫面, 電腦,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862" name="圖片 36" descr="一張含有 文字, 螢幕擷取畫面, 電腦, 多媒體軟體 的圖片&#10;&#10;自動產生的描述"/>
                                    <pic:cNvPicPr/>
                                  </pic:nvPicPr>
                                  <pic:blipFill rotWithShape="1">
                                    <a:blip r:embed="rId40"/>
                                    <a:srcRect l="5032" t="2438" r="4411" b="2049"/>
                                    <a:stretch/>
                                  </pic:blipFill>
                                  <pic:spPr bwMode="auto">
                                    <a:xfrm>
                                      <a:off x="0" y="0"/>
                                      <a:ext cx="2099548" cy="1771390"/>
                                    </a:xfrm>
                                    <a:prstGeom prst="rect">
                                      <a:avLst/>
                                    </a:prstGeom>
                                    <a:ln>
                                      <a:noFill/>
                                    </a:ln>
                                    <a:extLst>
                                      <a:ext uri="{53640926-AAD7-44D8-BBD7-CCE9431645EC}">
                                        <a14:shadowObscured xmlns:a14="http://schemas.microsoft.com/office/drawing/2010/main"/>
                                      </a:ext>
                                    </a:extLst>
                                  </pic:spPr>
                                </pic:pic>
                              </a:graphicData>
                            </a:graphic>
                          </wp:inline>
                        </w:drawing>
                      </w:r>
                    </w:p>
                    <w:p w14:paraId="463DB0C0" w14:textId="77777777" w:rsidR="00B8117E" w:rsidRDefault="00B8117E" w:rsidP="00B8117E">
                      <w:pPr>
                        <w:pStyle w:val="a4"/>
                        <w:ind w:firstLine="0"/>
                      </w:pPr>
                      <w:r>
                        <w:t>Fig. 12.  Lower boundary for y-axis</w:t>
                      </w:r>
                    </w:p>
                    <w:p w14:paraId="47B293EF" w14:textId="77777777" w:rsidR="00B8117E" w:rsidRDefault="00B8117E" w:rsidP="00B8117E">
                      <w:pPr>
                        <w:pStyle w:val="a4"/>
                        <w:ind w:firstLine="0"/>
                      </w:pPr>
                    </w:p>
                    <w:p w14:paraId="28E21E07" w14:textId="77777777" w:rsidR="00B8117E" w:rsidRDefault="00B8117E" w:rsidP="00B8117E">
                      <w:pPr>
                        <w:pStyle w:val="a4"/>
                        <w:ind w:firstLine="0"/>
                        <w:rPr>
                          <w:lang w:eastAsia="zh-TW"/>
                        </w:rPr>
                      </w:pPr>
                    </w:p>
                    <w:p w14:paraId="05A6C318" w14:textId="77777777" w:rsidR="00B8117E" w:rsidRDefault="00B8117E" w:rsidP="00B8117E">
                      <w:pPr>
                        <w:pStyle w:val="a4"/>
                        <w:ind w:firstLine="0"/>
                        <w:rPr>
                          <w:lang w:eastAsia="zh-TW"/>
                        </w:rPr>
                      </w:pPr>
                    </w:p>
                    <w:p w14:paraId="69972D4F" w14:textId="77777777" w:rsidR="00B8117E" w:rsidRDefault="00B8117E" w:rsidP="00B8117E">
                      <w:pPr>
                        <w:pStyle w:val="a4"/>
                        <w:ind w:firstLine="0"/>
                        <w:rPr>
                          <w:lang w:eastAsia="zh-TW"/>
                        </w:rPr>
                      </w:pPr>
                    </w:p>
                  </w:txbxContent>
                </v:textbox>
                <w10:wrap type="square" anchorx="margin" anchory="margin"/>
              </v:shape>
            </w:pict>
          </mc:Fallback>
        </mc:AlternateContent>
      </w:r>
      <w:r w:rsidR="00A353F5">
        <w:rPr>
          <w:noProof/>
          <w:lang w:eastAsia="zh-TW"/>
        </w:rPr>
        <mc:AlternateContent>
          <mc:Choice Requires="wps">
            <w:drawing>
              <wp:anchor distT="0" distB="0" distL="114300" distR="114300" simplePos="0" relativeHeight="251727876" behindDoc="0" locked="0" layoutInCell="1" allowOverlap="1" wp14:anchorId="3FE15D11" wp14:editId="0F77FC77">
                <wp:simplePos x="0" y="0"/>
                <wp:positionH relativeFrom="margin">
                  <wp:align>left</wp:align>
                </wp:positionH>
                <wp:positionV relativeFrom="paragraph">
                  <wp:posOffset>153670</wp:posOffset>
                </wp:positionV>
                <wp:extent cx="2808605" cy="1943100"/>
                <wp:effectExtent l="0" t="0" r="0" b="0"/>
                <wp:wrapSquare wrapText="bothSides"/>
                <wp:docPr id="144963703"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9431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49A5C1B5" w14:textId="77777777" w:rsidR="00A353F5" w:rsidRDefault="00A353F5" w:rsidP="00A353F5">
                            <w:pPr>
                              <w:pStyle w:val="a4"/>
                              <w:ind w:firstLine="0"/>
                              <w:jc w:val="center"/>
                              <w:rPr>
                                <w:noProof/>
                              </w:rPr>
                            </w:pPr>
                          </w:p>
                          <w:p w14:paraId="7705079B" w14:textId="77777777" w:rsidR="00A353F5" w:rsidRDefault="00A353F5" w:rsidP="00A353F5">
                            <w:pPr>
                              <w:pStyle w:val="a4"/>
                              <w:ind w:firstLine="0"/>
                              <w:jc w:val="center"/>
                            </w:pPr>
                            <w:r>
                              <w:rPr>
                                <w:noProof/>
                              </w:rPr>
                              <w:drawing>
                                <wp:inline distT="0" distB="0" distL="0" distR="0" wp14:anchorId="65777AC6" wp14:editId="373C2B9F">
                                  <wp:extent cx="2101850" cy="1558190"/>
                                  <wp:effectExtent l="0" t="0" r="0" b="4445"/>
                                  <wp:docPr id="719048000" name="圖片 35" descr="一張含有 文字, 螢幕擷取畫面, 人員,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8000" name="圖片 35" descr="一張含有 文字, 螢幕擷取畫面, 人員, 服裝 的圖片&#10;&#10;自動產生的描述"/>
                                          <pic:cNvPicPr/>
                                        </pic:nvPicPr>
                                        <pic:blipFill rotWithShape="1">
                                          <a:blip r:embed="rId41"/>
                                          <a:srcRect l="3255" t="-1" r="3236" b="15733"/>
                                          <a:stretch/>
                                        </pic:blipFill>
                                        <pic:spPr bwMode="auto">
                                          <a:xfrm>
                                            <a:off x="0" y="0"/>
                                            <a:ext cx="2115186" cy="1568076"/>
                                          </a:xfrm>
                                          <a:prstGeom prst="rect">
                                            <a:avLst/>
                                          </a:prstGeom>
                                          <a:ln>
                                            <a:noFill/>
                                          </a:ln>
                                          <a:extLst>
                                            <a:ext uri="{53640926-AAD7-44D8-BBD7-CCE9431645EC}">
                                              <a14:shadowObscured xmlns:a14="http://schemas.microsoft.com/office/drawing/2010/main"/>
                                            </a:ext>
                                          </a:extLst>
                                        </pic:spPr>
                                      </pic:pic>
                                    </a:graphicData>
                                  </a:graphic>
                                </wp:inline>
                              </w:drawing>
                            </w:r>
                          </w:p>
                          <w:p w14:paraId="1701B0C2" w14:textId="77777777" w:rsidR="00A353F5" w:rsidRDefault="00A353F5" w:rsidP="00A353F5">
                            <w:pPr>
                              <w:pStyle w:val="a4"/>
                              <w:ind w:firstLine="0"/>
                            </w:pPr>
                            <w:r>
                              <w:t>Fig. 11.  upper boundary for y-axis</w:t>
                            </w:r>
                          </w:p>
                          <w:p w14:paraId="36E6C83C" w14:textId="77777777" w:rsidR="00A353F5" w:rsidRDefault="00A353F5" w:rsidP="00A353F5">
                            <w:pPr>
                              <w:pStyle w:val="a4"/>
                              <w:ind w:firstLine="0"/>
                            </w:pPr>
                          </w:p>
                          <w:p w14:paraId="4E9C83C2" w14:textId="77777777" w:rsidR="00A353F5" w:rsidRDefault="00A353F5" w:rsidP="00A353F5">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15D11" id="_x0000_s1040" type="#_x0000_t202" style="position:absolute;left:0;text-align:left;margin-left:0;margin-top:12.1pt;width:221.15pt;height:153pt;z-index:2517278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" stroked="f">
                <v:textbox inset="0,0,0,0">
                  <w:txbxContent>
                    <w:p w14:paraId="49A5C1B5" w14:textId="77777777" w:rsidR="00A353F5" w:rsidRDefault="00A353F5" w:rsidP="00A353F5">
                      <w:pPr>
                        <w:pStyle w:val="a4"/>
                        <w:ind w:firstLine="0"/>
                        <w:jc w:val="center"/>
                        <w:rPr>
                          <w:noProof/>
                        </w:rPr>
                      </w:pPr>
                    </w:p>
                    <w:p w14:paraId="7705079B" w14:textId="77777777" w:rsidR="00A353F5" w:rsidRDefault="00A353F5" w:rsidP="00A353F5">
                      <w:pPr>
                        <w:pStyle w:val="a4"/>
                        <w:ind w:firstLine="0"/>
                        <w:jc w:val="center"/>
                      </w:pPr>
                      <w:r>
                        <w:rPr>
                          <w:noProof/>
                        </w:rPr>
                        <w:drawing>
                          <wp:inline distT="0" distB="0" distL="0" distR="0" wp14:anchorId="65777AC6" wp14:editId="373C2B9F">
                            <wp:extent cx="2101850" cy="1558190"/>
                            <wp:effectExtent l="0" t="0" r="0" b="4445"/>
                            <wp:docPr id="719048000" name="圖片 35" descr="一張含有 文字, 螢幕擷取畫面, 人員,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8000" name="圖片 35" descr="一張含有 文字, 螢幕擷取畫面, 人員, 服裝 的圖片&#10;&#10;自動產生的描述"/>
                                    <pic:cNvPicPr/>
                                  </pic:nvPicPr>
                                  <pic:blipFill rotWithShape="1">
                                    <a:blip r:embed="rId42"/>
                                    <a:srcRect l="3255" t="-1" r="3236" b="15733"/>
                                    <a:stretch/>
                                  </pic:blipFill>
                                  <pic:spPr bwMode="auto">
                                    <a:xfrm>
                                      <a:off x="0" y="0"/>
                                      <a:ext cx="2115186" cy="1568076"/>
                                    </a:xfrm>
                                    <a:prstGeom prst="rect">
                                      <a:avLst/>
                                    </a:prstGeom>
                                    <a:ln>
                                      <a:noFill/>
                                    </a:ln>
                                    <a:extLst>
                                      <a:ext uri="{53640926-AAD7-44D8-BBD7-CCE9431645EC}">
                                        <a14:shadowObscured xmlns:a14="http://schemas.microsoft.com/office/drawing/2010/main"/>
                                      </a:ext>
                                    </a:extLst>
                                  </pic:spPr>
                                </pic:pic>
                              </a:graphicData>
                            </a:graphic>
                          </wp:inline>
                        </w:drawing>
                      </w:r>
                    </w:p>
                    <w:p w14:paraId="1701B0C2" w14:textId="77777777" w:rsidR="00A353F5" w:rsidRDefault="00A353F5" w:rsidP="00A353F5">
                      <w:pPr>
                        <w:pStyle w:val="a4"/>
                        <w:ind w:firstLine="0"/>
                      </w:pPr>
                      <w:r>
                        <w:t>Fig. 11.  upper boundary for y-axis</w:t>
                      </w:r>
                    </w:p>
                    <w:p w14:paraId="36E6C83C" w14:textId="77777777" w:rsidR="00A353F5" w:rsidRDefault="00A353F5" w:rsidP="00A353F5">
                      <w:pPr>
                        <w:pStyle w:val="a4"/>
                        <w:ind w:firstLine="0"/>
                      </w:pPr>
                    </w:p>
                    <w:p w14:paraId="4E9C83C2" w14:textId="77777777" w:rsidR="00A353F5" w:rsidRDefault="00A353F5" w:rsidP="00A353F5">
                      <w:pPr>
                        <w:pStyle w:val="a4"/>
                        <w:ind w:firstLine="0"/>
                        <w:rPr>
                          <w:lang w:eastAsia="zh-TW"/>
                        </w:rPr>
                      </w:pPr>
                    </w:p>
                  </w:txbxContent>
                </v:textbox>
                <w10:wrap type="square" anchorx="margin"/>
              </v:shape>
            </w:pict>
          </mc:Fallback>
        </mc:AlternateContent>
      </w:r>
    </w:p>
    <w:p w14:paraId="0866EE60" w14:textId="1E090CBB" w:rsidR="007B4FBD" w:rsidRDefault="00487384" w:rsidP="007B4FBD">
      <w:pPr>
        <w:pStyle w:val="3"/>
        <w:jc w:val="both"/>
        <w:rPr>
          <w:rFonts w:ascii="Times" w:hAnsi="Times" w:cs="Verdana"/>
          <w:iCs w:val="0"/>
          <w:color w:val="000000"/>
          <w:lang w:eastAsia="zh-TW"/>
        </w:rPr>
      </w:pPr>
      <w:r>
        <w:rPr>
          <w:rFonts w:ascii="Times" w:hAnsi="Times" w:cs="Verdana"/>
          <w:iCs w:val="0"/>
          <w:color w:val="000000"/>
          <w:lang w:eastAsia="zh-TW"/>
        </w:rPr>
        <w:t>Z</w:t>
      </w:r>
      <w:r w:rsidR="007B4FBD">
        <w:rPr>
          <w:rFonts w:ascii="Times" w:hAnsi="Times" w:cs="Verdana"/>
          <w:iCs w:val="0"/>
          <w:color w:val="000000"/>
          <w:lang w:eastAsia="zh-TW"/>
        </w:rPr>
        <w:t>-axis</w:t>
      </w:r>
    </w:p>
    <w:p w14:paraId="3EE0C93B" w14:textId="255DA0AC" w:rsidR="007B4FBD" w:rsidRDefault="00931CCD" w:rsidP="00EA7759">
      <w:pPr>
        <w:ind w:firstLine="202"/>
        <w:jc w:val="both"/>
        <w:rPr>
          <w:lang w:eastAsia="zh-TW"/>
        </w:rPr>
      </w:pPr>
      <w:r w:rsidRPr="00A40315">
        <w:rPr>
          <w:lang w:eastAsia="zh-TW"/>
        </w:rPr>
        <w:t xml:space="preserve">we utilize the </w:t>
      </w:r>
      <w:r>
        <w:rPr>
          <w:lang w:eastAsia="zh-TW"/>
        </w:rPr>
        <w:t xml:space="preserve">palm size </w:t>
      </w:r>
      <w:r w:rsidRPr="00A40315">
        <w:rPr>
          <w:lang w:eastAsia="zh-TW"/>
        </w:rPr>
        <w:t xml:space="preserve">of to control the motion along the </w:t>
      </w:r>
      <w:r>
        <w:rPr>
          <w:lang w:eastAsia="zh-TW"/>
        </w:rPr>
        <w:t>z</w:t>
      </w:r>
      <w:r w:rsidRPr="00A40315">
        <w:rPr>
          <w:lang w:eastAsia="zh-TW"/>
        </w:rPr>
        <w:t xml:space="preserve">-axis (joint </w:t>
      </w:r>
      <w:r>
        <w:rPr>
          <w:lang w:eastAsia="zh-TW"/>
        </w:rPr>
        <w:t>3</w:t>
      </w:r>
      <w:r w:rsidRPr="00A40315">
        <w:rPr>
          <w:lang w:eastAsia="zh-TW"/>
        </w:rPr>
        <w:t>).</w:t>
      </w:r>
      <w:r>
        <w:rPr>
          <w:lang w:eastAsia="zh-TW"/>
        </w:rPr>
        <w:t xml:space="preserve"> Then, map to 0 to 90 degrees for third motor output.</w:t>
      </w:r>
    </w:p>
    <w:p w14:paraId="73E50FD1" w14:textId="4DB401E4" w:rsidR="007B4FBD" w:rsidRDefault="006515DC" w:rsidP="00EA7759">
      <w:pPr>
        <w:ind w:firstLine="202"/>
        <w:jc w:val="both"/>
        <w:rPr>
          <w:lang w:eastAsia="zh-TW"/>
        </w:rPr>
      </w:pPr>
      <w:r>
        <w:rPr>
          <w:noProof/>
          <w:lang w:eastAsia="zh-TW"/>
        </w:rPr>
        <mc:AlternateContent>
          <mc:Choice Requires="wps">
            <w:drawing>
              <wp:anchor distT="0" distB="0" distL="114300" distR="114300" simplePos="0" relativeHeight="251741188" behindDoc="0" locked="0" layoutInCell="1" allowOverlap="1" wp14:anchorId="0DB95814" wp14:editId="5FF27F46">
                <wp:simplePos x="0" y="0"/>
                <wp:positionH relativeFrom="column">
                  <wp:posOffset>1013460</wp:posOffset>
                </wp:positionH>
                <wp:positionV relativeFrom="paragraph">
                  <wp:posOffset>280670</wp:posOffset>
                </wp:positionV>
                <wp:extent cx="342900" cy="241300"/>
                <wp:effectExtent l="0" t="0" r="19050" b="25400"/>
                <wp:wrapNone/>
                <wp:docPr id="1941051123" name="橢圓 6"/>
                <wp:cNvGraphicFramePr/>
                <a:graphic xmlns:a="http://schemas.openxmlformats.org/drawingml/2006/main">
                  <a:graphicData uri="http://schemas.microsoft.com/office/word/2010/wordprocessingShape">
                    <wps:wsp>
                      <wps:cNvSpPr/>
                      <wps:spPr>
                        <a:xfrm>
                          <a:off x="0" y="0"/>
                          <a:ext cx="342900" cy="2413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5872A1" id="橢圓 6" o:spid="_x0000_s1026" style="position:absolute;margin-left:79.8pt;margin-top:22.1pt;width:27pt;height:19pt;z-index:2517411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" filled="f" strokecolor="#ffc000" strokeweight="1pt">
                <v:stroke joinstyle="miter"/>
              </v:oval>
            </w:pict>
          </mc:Fallback>
        </mc:AlternateContent>
      </w:r>
      <w:r w:rsidR="004F735E">
        <w:rPr>
          <w:noProof/>
          <w:lang w:eastAsia="zh-TW"/>
        </w:rPr>
        <mc:AlternateContent>
          <mc:Choice Requires="wps">
            <w:drawing>
              <wp:anchor distT="0" distB="0" distL="114300" distR="114300" simplePos="0" relativeHeight="251731972" behindDoc="0" locked="0" layoutInCell="1" allowOverlap="1" wp14:anchorId="781AC2EF" wp14:editId="2895AEB2">
                <wp:simplePos x="0" y="0"/>
                <wp:positionH relativeFrom="column">
                  <wp:align>left</wp:align>
                </wp:positionH>
                <wp:positionV relativeFrom="paragraph">
                  <wp:posOffset>152400</wp:posOffset>
                </wp:positionV>
                <wp:extent cx="2935605" cy="2137410"/>
                <wp:effectExtent l="0" t="0" r="0" b="0"/>
                <wp:wrapSquare wrapText="bothSides"/>
                <wp:docPr id="1955662035"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5605" cy="213741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0A540CB5" w14:textId="77777777" w:rsidR="001743B9" w:rsidRDefault="001743B9" w:rsidP="001743B9">
                            <w:pPr>
                              <w:pStyle w:val="a4"/>
                              <w:ind w:firstLine="0"/>
                              <w:jc w:val="center"/>
                            </w:pPr>
                            <w:r>
                              <w:rPr>
                                <w:noProof/>
                              </w:rPr>
                              <w:drawing>
                                <wp:inline distT="0" distB="0" distL="0" distR="0" wp14:anchorId="162C9808" wp14:editId="47D12CB1">
                                  <wp:extent cx="2327777" cy="1884417"/>
                                  <wp:effectExtent l="0" t="0" r="0" b="1905"/>
                                  <wp:docPr id="1224734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43" name="圖片 12247343"/>
                                          <pic:cNvPicPr/>
                                        </pic:nvPicPr>
                                        <pic:blipFill rotWithShape="1">
                                          <a:blip r:embed="rId43"/>
                                          <a:srcRect l="3109" t="-1174" r="4369" b="9219"/>
                                          <a:stretch/>
                                        </pic:blipFill>
                                        <pic:spPr bwMode="auto">
                                          <a:xfrm>
                                            <a:off x="0" y="0"/>
                                            <a:ext cx="2328350" cy="1884881"/>
                                          </a:xfrm>
                                          <a:prstGeom prst="rect">
                                            <a:avLst/>
                                          </a:prstGeom>
                                          <a:ln>
                                            <a:noFill/>
                                          </a:ln>
                                          <a:extLst>
                                            <a:ext uri="{53640926-AAD7-44D8-BBD7-CCE9431645EC}">
                                              <a14:shadowObscured xmlns:a14="http://schemas.microsoft.com/office/drawing/2010/main"/>
                                            </a:ext>
                                          </a:extLst>
                                        </pic:spPr>
                                      </pic:pic>
                                    </a:graphicData>
                                  </a:graphic>
                                </wp:inline>
                              </w:drawing>
                            </w:r>
                          </w:p>
                          <w:p w14:paraId="55782676" w14:textId="77777777" w:rsidR="001743B9" w:rsidRDefault="001743B9" w:rsidP="001743B9">
                            <w:pPr>
                              <w:pStyle w:val="a4"/>
                              <w:ind w:firstLine="0"/>
                            </w:pPr>
                            <w:r>
                              <w:t>Fig. 13.  Upper boundary for z-axis</w:t>
                            </w:r>
                          </w:p>
                          <w:p w14:paraId="7D686B3C" w14:textId="77777777" w:rsidR="001743B9" w:rsidRDefault="001743B9" w:rsidP="001743B9">
                            <w:pPr>
                              <w:pStyle w:val="a4"/>
                              <w:ind w:firstLine="0"/>
                            </w:pPr>
                          </w:p>
                          <w:p w14:paraId="29E6CBFE" w14:textId="77777777" w:rsidR="001743B9" w:rsidRDefault="001743B9" w:rsidP="001743B9">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AC2EF" id="_x0000_s1041" type="#_x0000_t202" style="position:absolute;left:0;text-align:left;margin-left:0;margin-top:12pt;width:231.15pt;height:168.3pt;z-index:25173197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" stroked="f">
                <v:textbox inset="0,0,0,0">
                  <w:txbxContent>
                    <w:p w14:paraId="0A540CB5" w14:textId="77777777" w:rsidR="001743B9" w:rsidRDefault="001743B9" w:rsidP="001743B9">
                      <w:pPr>
                        <w:pStyle w:val="a4"/>
                        <w:ind w:firstLine="0"/>
                        <w:jc w:val="center"/>
                      </w:pPr>
                      <w:r>
                        <w:rPr>
                          <w:noProof/>
                        </w:rPr>
                        <w:drawing>
                          <wp:inline distT="0" distB="0" distL="0" distR="0" wp14:anchorId="162C9808" wp14:editId="47D12CB1">
                            <wp:extent cx="2327777" cy="1884417"/>
                            <wp:effectExtent l="0" t="0" r="0" b="1905"/>
                            <wp:docPr id="12247343"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43" name="圖片 12247343"/>
                                    <pic:cNvPicPr/>
                                  </pic:nvPicPr>
                                  <pic:blipFill rotWithShape="1">
                                    <a:blip r:embed="rId44"/>
                                    <a:srcRect l="3109" t="-1174" r="4369" b="9219"/>
                                    <a:stretch/>
                                  </pic:blipFill>
                                  <pic:spPr bwMode="auto">
                                    <a:xfrm>
                                      <a:off x="0" y="0"/>
                                      <a:ext cx="2328350" cy="1884881"/>
                                    </a:xfrm>
                                    <a:prstGeom prst="rect">
                                      <a:avLst/>
                                    </a:prstGeom>
                                    <a:ln>
                                      <a:noFill/>
                                    </a:ln>
                                    <a:extLst>
                                      <a:ext uri="{53640926-AAD7-44D8-BBD7-CCE9431645EC}">
                                        <a14:shadowObscured xmlns:a14="http://schemas.microsoft.com/office/drawing/2010/main"/>
                                      </a:ext>
                                    </a:extLst>
                                  </pic:spPr>
                                </pic:pic>
                              </a:graphicData>
                            </a:graphic>
                          </wp:inline>
                        </w:drawing>
                      </w:r>
                    </w:p>
                    <w:p w14:paraId="55782676" w14:textId="77777777" w:rsidR="001743B9" w:rsidRDefault="001743B9" w:rsidP="001743B9">
                      <w:pPr>
                        <w:pStyle w:val="a4"/>
                        <w:ind w:firstLine="0"/>
                      </w:pPr>
                      <w:r>
                        <w:t>Fig. 13.  Upper boundary for z-axis</w:t>
                      </w:r>
                    </w:p>
                    <w:p w14:paraId="7D686B3C" w14:textId="77777777" w:rsidR="001743B9" w:rsidRDefault="001743B9" w:rsidP="001743B9">
                      <w:pPr>
                        <w:pStyle w:val="a4"/>
                        <w:ind w:firstLine="0"/>
                      </w:pPr>
                    </w:p>
                    <w:p w14:paraId="29E6CBFE" w14:textId="77777777" w:rsidR="001743B9" w:rsidRDefault="001743B9" w:rsidP="001743B9">
                      <w:pPr>
                        <w:pStyle w:val="a4"/>
                        <w:ind w:firstLine="0"/>
                        <w:rPr>
                          <w:lang w:eastAsia="zh-TW"/>
                        </w:rPr>
                      </w:pPr>
                    </w:p>
                  </w:txbxContent>
                </v:textbox>
                <w10:wrap type="square"/>
              </v:shape>
            </w:pict>
          </mc:Fallback>
        </mc:AlternateContent>
      </w:r>
    </w:p>
    <w:p w14:paraId="55EAE6B5" w14:textId="0B535053" w:rsidR="007B4FBD" w:rsidRDefault="006515DC" w:rsidP="00EA7759">
      <w:pPr>
        <w:ind w:firstLine="202"/>
        <w:jc w:val="both"/>
        <w:rPr>
          <w:lang w:eastAsia="zh-TW"/>
        </w:rPr>
      </w:pPr>
      <w:r>
        <w:rPr>
          <w:noProof/>
          <w:lang w:eastAsia="zh-TW"/>
        </w:rPr>
        <mc:AlternateContent>
          <mc:Choice Requires="wps">
            <w:drawing>
              <wp:anchor distT="0" distB="0" distL="114300" distR="114300" simplePos="0" relativeHeight="251742212" behindDoc="0" locked="0" layoutInCell="1" allowOverlap="1" wp14:anchorId="163D2A57" wp14:editId="206F9238">
                <wp:simplePos x="0" y="0"/>
                <wp:positionH relativeFrom="column">
                  <wp:posOffset>949960</wp:posOffset>
                </wp:positionH>
                <wp:positionV relativeFrom="paragraph">
                  <wp:posOffset>2223770</wp:posOffset>
                </wp:positionV>
                <wp:extent cx="304800" cy="266700"/>
                <wp:effectExtent l="0" t="0" r="19050" b="19050"/>
                <wp:wrapNone/>
                <wp:docPr id="270666412" name="橢圓 7"/>
                <wp:cNvGraphicFramePr/>
                <a:graphic xmlns:a="http://schemas.openxmlformats.org/drawingml/2006/main">
                  <a:graphicData uri="http://schemas.microsoft.com/office/word/2010/wordprocessingShape">
                    <wps:wsp>
                      <wps:cNvSpPr/>
                      <wps:spPr>
                        <a:xfrm>
                          <a:off x="0" y="0"/>
                          <a:ext cx="304800" cy="26670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8A119" id="橢圓 7" o:spid="_x0000_s1026" style="position:absolute;margin-left:74.8pt;margin-top:175.1pt;width:24pt;height:21pt;z-index:2517422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" filled="f" strokecolor="#ffc000" strokeweight="1pt">
                <v:stroke joinstyle="miter"/>
              </v:oval>
            </w:pict>
          </mc:Fallback>
        </mc:AlternateContent>
      </w:r>
      <w:r w:rsidR="004F735E">
        <w:rPr>
          <w:noProof/>
          <w:lang w:eastAsia="zh-TW"/>
        </w:rPr>
        <mc:AlternateContent>
          <mc:Choice Requires="wps">
            <w:drawing>
              <wp:anchor distT="0" distB="0" distL="114300" distR="114300" simplePos="0" relativeHeight="251734020" behindDoc="0" locked="0" layoutInCell="1" allowOverlap="1" wp14:anchorId="4F1131B8" wp14:editId="365E4CD8">
                <wp:simplePos x="0" y="0"/>
                <wp:positionH relativeFrom="column">
                  <wp:align>left</wp:align>
                </wp:positionH>
                <wp:positionV relativeFrom="paragraph">
                  <wp:posOffset>2142490</wp:posOffset>
                </wp:positionV>
                <wp:extent cx="2808605" cy="2120900"/>
                <wp:effectExtent l="0" t="0" r="0" b="0"/>
                <wp:wrapSquare wrapText="bothSides"/>
                <wp:docPr id="1927488944"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21209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5293F44B" w14:textId="77777777" w:rsidR="00A10C44" w:rsidRDefault="00A10C44" w:rsidP="00A10C44">
                            <w:pPr>
                              <w:pStyle w:val="a4"/>
                              <w:ind w:firstLine="0"/>
                              <w:jc w:val="center"/>
                            </w:pPr>
                            <w:r>
                              <w:rPr>
                                <w:noProof/>
                              </w:rPr>
                              <w:drawing>
                                <wp:inline distT="0" distB="0" distL="0" distR="0" wp14:anchorId="0D1FD8B6" wp14:editId="3B03A8D8">
                                  <wp:extent cx="2369185" cy="1875704"/>
                                  <wp:effectExtent l="0" t="0" r="0" b="0"/>
                                  <wp:docPr id="505441515" name="圖片 505441515" descr="一張含有 螢幕擷取畫面, 文字, 電腦,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1998" name="圖片 38" descr="一張含有 螢幕擷取畫面, 文字, 電腦, 手 的圖片&#10;&#10;自動產生的描述"/>
                                          <pic:cNvPicPr/>
                                        </pic:nvPicPr>
                                        <pic:blipFill rotWithShape="1">
                                          <a:blip r:embed="rId45"/>
                                          <a:srcRect l="3482" t="1762" r="5081" b="6673"/>
                                          <a:stretch/>
                                        </pic:blipFill>
                                        <pic:spPr bwMode="auto">
                                          <a:xfrm>
                                            <a:off x="0" y="0"/>
                                            <a:ext cx="2370701" cy="1876904"/>
                                          </a:xfrm>
                                          <a:prstGeom prst="rect">
                                            <a:avLst/>
                                          </a:prstGeom>
                                          <a:ln>
                                            <a:noFill/>
                                          </a:ln>
                                          <a:extLst>
                                            <a:ext uri="{53640926-AAD7-44D8-BBD7-CCE9431645EC}">
                                              <a14:shadowObscured xmlns:a14="http://schemas.microsoft.com/office/drawing/2010/main"/>
                                            </a:ext>
                                          </a:extLst>
                                        </pic:spPr>
                                      </pic:pic>
                                    </a:graphicData>
                                  </a:graphic>
                                </wp:inline>
                              </w:drawing>
                            </w:r>
                          </w:p>
                          <w:p w14:paraId="110FBD30" w14:textId="77777777" w:rsidR="00A10C44" w:rsidRDefault="00A10C44" w:rsidP="00A10C44">
                            <w:pPr>
                              <w:pStyle w:val="a4"/>
                              <w:ind w:firstLine="0"/>
                            </w:pPr>
                            <w:r>
                              <w:t>Fig. 14.  Lower boundary for z-axis</w:t>
                            </w:r>
                          </w:p>
                          <w:p w14:paraId="23D9890C" w14:textId="77777777" w:rsidR="00A10C44" w:rsidRDefault="00A10C44" w:rsidP="00A10C44">
                            <w:pPr>
                              <w:pStyle w:val="a4"/>
                              <w:ind w:firstLine="0"/>
                            </w:pPr>
                          </w:p>
                          <w:p w14:paraId="6B6B4415" w14:textId="77777777" w:rsidR="00A10C44" w:rsidRDefault="00A10C44" w:rsidP="00A10C44">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131B8" id="_x0000_s1042" type="#_x0000_t202" style="position:absolute;left:0;text-align:left;margin-left:0;margin-top:168.7pt;width:221.15pt;height:167pt;z-index:25173402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" stroked="f">
                <v:textbox inset="0,0,0,0">
                  <w:txbxContent>
                    <w:p w14:paraId="5293F44B" w14:textId="77777777" w:rsidR="00A10C44" w:rsidRDefault="00A10C44" w:rsidP="00A10C44">
                      <w:pPr>
                        <w:pStyle w:val="a4"/>
                        <w:ind w:firstLine="0"/>
                        <w:jc w:val="center"/>
                      </w:pPr>
                      <w:r>
                        <w:rPr>
                          <w:noProof/>
                        </w:rPr>
                        <w:drawing>
                          <wp:inline distT="0" distB="0" distL="0" distR="0" wp14:anchorId="0D1FD8B6" wp14:editId="3B03A8D8">
                            <wp:extent cx="2369185" cy="1875704"/>
                            <wp:effectExtent l="0" t="0" r="0" b="0"/>
                            <wp:docPr id="505441515" name="圖片 505441515" descr="一張含有 螢幕擷取畫面, 文字, 電腦, 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1998" name="圖片 38" descr="一張含有 螢幕擷取畫面, 文字, 電腦, 手 的圖片&#10;&#10;自動產生的描述"/>
                                    <pic:cNvPicPr/>
                                  </pic:nvPicPr>
                                  <pic:blipFill rotWithShape="1">
                                    <a:blip r:embed="rId46"/>
                                    <a:srcRect l="3482" t="1762" r="5081" b="6673"/>
                                    <a:stretch/>
                                  </pic:blipFill>
                                  <pic:spPr bwMode="auto">
                                    <a:xfrm>
                                      <a:off x="0" y="0"/>
                                      <a:ext cx="2370701" cy="1876904"/>
                                    </a:xfrm>
                                    <a:prstGeom prst="rect">
                                      <a:avLst/>
                                    </a:prstGeom>
                                    <a:ln>
                                      <a:noFill/>
                                    </a:ln>
                                    <a:extLst>
                                      <a:ext uri="{53640926-AAD7-44D8-BBD7-CCE9431645EC}">
                                        <a14:shadowObscured xmlns:a14="http://schemas.microsoft.com/office/drawing/2010/main"/>
                                      </a:ext>
                                    </a:extLst>
                                  </pic:spPr>
                                </pic:pic>
                              </a:graphicData>
                            </a:graphic>
                          </wp:inline>
                        </w:drawing>
                      </w:r>
                    </w:p>
                    <w:p w14:paraId="110FBD30" w14:textId="77777777" w:rsidR="00A10C44" w:rsidRDefault="00A10C44" w:rsidP="00A10C44">
                      <w:pPr>
                        <w:pStyle w:val="a4"/>
                        <w:ind w:firstLine="0"/>
                      </w:pPr>
                      <w:r>
                        <w:t>Fig. 14.  Lower boundary for z-axis</w:t>
                      </w:r>
                    </w:p>
                    <w:p w14:paraId="23D9890C" w14:textId="77777777" w:rsidR="00A10C44" w:rsidRDefault="00A10C44" w:rsidP="00A10C44">
                      <w:pPr>
                        <w:pStyle w:val="a4"/>
                        <w:ind w:firstLine="0"/>
                      </w:pPr>
                    </w:p>
                    <w:p w14:paraId="6B6B4415" w14:textId="77777777" w:rsidR="00A10C44" w:rsidRDefault="00A10C44" w:rsidP="00A10C44">
                      <w:pPr>
                        <w:pStyle w:val="a4"/>
                        <w:ind w:firstLine="0"/>
                        <w:rPr>
                          <w:lang w:eastAsia="zh-TW"/>
                        </w:rPr>
                      </w:pPr>
                    </w:p>
                  </w:txbxContent>
                </v:textbox>
                <w10:wrap type="square"/>
              </v:shape>
            </w:pict>
          </mc:Fallback>
        </mc:AlternateContent>
      </w:r>
    </w:p>
    <w:p w14:paraId="66149EC6" w14:textId="11695B50" w:rsidR="007B4FBD" w:rsidRDefault="007B4FBD" w:rsidP="00EA7759">
      <w:pPr>
        <w:ind w:firstLine="202"/>
        <w:jc w:val="both"/>
        <w:rPr>
          <w:rStyle w:val="20"/>
          <w:i w:val="0"/>
          <w:iCs w:val="0"/>
          <w:lang w:eastAsia="zh-TW"/>
        </w:rPr>
      </w:pPr>
    </w:p>
    <w:p w14:paraId="2D7F4D12" w14:textId="7DA0429D" w:rsidR="00931CCD" w:rsidRDefault="00931CCD" w:rsidP="00EA7759">
      <w:pPr>
        <w:ind w:firstLine="202"/>
        <w:jc w:val="both"/>
        <w:rPr>
          <w:rStyle w:val="20"/>
          <w:i w:val="0"/>
          <w:iCs w:val="0"/>
          <w:lang w:eastAsia="zh-TW"/>
        </w:rPr>
      </w:pPr>
    </w:p>
    <w:p w14:paraId="653ED874" w14:textId="2BF13F9C" w:rsidR="00931CCD" w:rsidRDefault="00931CCD" w:rsidP="00EA7759">
      <w:pPr>
        <w:ind w:firstLine="202"/>
        <w:jc w:val="both"/>
        <w:rPr>
          <w:rStyle w:val="20"/>
          <w:i w:val="0"/>
          <w:iCs w:val="0"/>
          <w:lang w:eastAsia="zh-TW"/>
        </w:rPr>
      </w:pPr>
    </w:p>
    <w:p w14:paraId="3D99CB65" w14:textId="7B2468F2" w:rsidR="00931CCD" w:rsidRDefault="00931CCD" w:rsidP="009025FF">
      <w:pPr>
        <w:jc w:val="both"/>
        <w:rPr>
          <w:rStyle w:val="20"/>
          <w:i w:val="0"/>
          <w:iCs w:val="0"/>
          <w:lang w:eastAsia="zh-TW"/>
        </w:rPr>
      </w:pPr>
    </w:p>
    <w:p w14:paraId="62C5D887" w14:textId="0C219300" w:rsidR="00931CCD" w:rsidRDefault="00931CCD" w:rsidP="00931CCD">
      <w:pPr>
        <w:pStyle w:val="3"/>
        <w:jc w:val="both"/>
        <w:rPr>
          <w:rFonts w:ascii="Times" w:hAnsi="Times" w:cs="Verdana"/>
          <w:iCs w:val="0"/>
          <w:color w:val="000000"/>
          <w:lang w:eastAsia="zh-TW"/>
        </w:rPr>
      </w:pPr>
      <w:r>
        <w:rPr>
          <w:rFonts w:ascii="Times" w:hAnsi="Times" w:cs="Verdana"/>
          <w:iCs w:val="0"/>
          <w:color w:val="000000"/>
          <w:lang w:eastAsia="zh-TW"/>
        </w:rPr>
        <w:t>End-effector</w:t>
      </w:r>
    </w:p>
    <w:p w14:paraId="790E252E" w14:textId="49DCC260" w:rsidR="00931CCD" w:rsidRDefault="007F4F56" w:rsidP="00EA7759">
      <w:pPr>
        <w:ind w:firstLine="202"/>
        <w:jc w:val="both"/>
        <w:rPr>
          <w:rStyle w:val="20"/>
          <w:i w:val="0"/>
          <w:iCs w:val="0"/>
          <w:lang w:eastAsia="zh-TW"/>
        </w:rPr>
      </w:pPr>
      <w:r w:rsidRPr="007F4F56">
        <w:rPr>
          <w:rStyle w:val="20"/>
          <w:i w:val="0"/>
          <w:iCs w:val="0"/>
          <w:lang w:eastAsia="zh-TW"/>
        </w:rPr>
        <w:t>We perform distance calculations between the wrist and each index finger, establishing a threshold to discern whether the hand is clenched in a fist. If the determined condition signifies a fist, the gripper is subsequently engaged for grasping.</w:t>
      </w:r>
    </w:p>
    <w:p w14:paraId="621963F8" w14:textId="69DD6FDD" w:rsidR="00931CCD" w:rsidRDefault="002D5047" w:rsidP="009025FF">
      <w:pPr>
        <w:jc w:val="both"/>
        <w:rPr>
          <w:rStyle w:val="20"/>
          <w:i w:val="0"/>
          <w:iCs w:val="0"/>
          <w:lang w:eastAsia="zh-TW"/>
        </w:rPr>
      </w:pPr>
      <w:r>
        <w:rPr>
          <w:noProof/>
          <w:lang w:eastAsia="zh-TW"/>
        </w:rPr>
        <mc:AlternateContent>
          <mc:Choice Requires="wps">
            <w:drawing>
              <wp:anchor distT="0" distB="0" distL="114300" distR="114300" simplePos="0" relativeHeight="251736068" behindDoc="0" locked="0" layoutInCell="1" allowOverlap="1" wp14:anchorId="24C0E5AA" wp14:editId="25202B56">
                <wp:simplePos x="0" y="0"/>
                <wp:positionH relativeFrom="column">
                  <wp:align>left</wp:align>
                </wp:positionH>
                <wp:positionV relativeFrom="paragraph">
                  <wp:posOffset>172085</wp:posOffset>
                </wp:positionV>
                <wp:extent cx="2808605" cy="2165350"/>
                <wp:effectExtent l="0" t="0" r="0" b="6350"/>
                <wp:wrapSquare wrapText="bothSides"/>
                <wp:docPr id="613258415"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21653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0E46C178" w14:textId="77777777" w:rsidR="00B70B9F" w:rsidRDefault="00B70B9F" w:rsidP="00B70B9F">
                            <w:pPr>
                              <w:pStyle w:val="a4"/>
                              <w:ind w:firstLine="0"/>
                              <w:jc w:val="center"/>
                            </w:pPr>
                            <w:r>
                              <w:rPr>
                                <w:noProof/>
                              </w:rPr>
                              <w:drawing>
                                <wp:inline distT="0" distB="0" distL="0" distR="0" wp14:anchorId="2C9C0738" wp14:editId="78CDA9C9">
                                  <wp:extent cx="2394284" cy="1935833"/>
                                  <wp:effectExtent l="0" t="0" r="6350" b="7620"/>
                                  <wp:docPr id="1722100932" name="圖片 39" descr="一張含有 螢幕擷取畫面, 文字, 牆, 天花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00932" name="圖片 39" descr="一張含有 螢幕擷取畫面, 文字, 牆, 天花板 的圖片&#10;&#10;自動產生的描述"/>
                                          <pic:cNvPicPr/>
                                        </pic:nvPicPr>
                                        <pic:blipFill rotWithShape="1">
                                          <a:blip r:embed="rId47"/>
                                          <a:srcRect l="2129" t="1797" r="3642" b="1789"/>
                                          <a:stretch/>
                                        </pic:blipFill>
                                        <pic:spPr bwMode="auto">
                                          <a:xfrm>
                                            <a:off x="0" y="0"/>
                                            <a:ext cx="2395812" cy="1937068"/>
                                          </a:xfrm>
                                          <a:prstGeom prst="rect">
                                            <a:avLst/>
                                          </a:prstGeom>
                                          <a:ln>
                                            <a:noFill/>
                                          </a:ln>
                                          <a:extLst>
                                            <a:ext uri="{53640926-AAD7-44D8-BBD7-CCE9431645EC}">
                                              <a14:shadowObscured xmlns:a14="http://schemas.microsoft.com/office/drawing/2010/main"/>
                                            </a:ext>
                                          </a:extLst>
                                        </pic:spPr>
                                      </pic:pic>
                                    </a:graphicData>
                                  </a:graphic>
                                </wp:inline>
                              </w:drawing>
                            </w:r>
                          </w:p>
                          <w:p w14:paraId="4B78CBC5" w14:textId="77777777" w:rsidR="00B70B9F" w:rsidRDefault="00B70B9F" w:rsidP="00B70B9F">
                            <w:pPr>
                              <w:pStyle w:val="a4"/>
                              <w:ind w:firstLine="0"/>
                            </w:pPr>
                            <w:r>
                              <w:t>Fig. 14.  Lower boundary for z-axis</w:t>
                            </w:r>
                          </w:p>
                          <w:p w14:paraId="742E20BA" w14:textId="77777777" w:rsidR="00B70B9F" w:rsidRDefault="00B70B9F" w:rsidP="00B70B9F">
                            <w:pPr>
                              <w:pStyle w:val="a4"/>
                              <w:ind w:firstLine="0"/>
                            </w:pPr>
                          </w:p>
                          <w:p w14:paraId="28AA6972" w14:textId="77777777" w:rsidR="00B70B9F" w:rsidRDefault="00B70B9F" w:rsidP="00B70B9F">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0E5AA" id="_x0000_s1043" type="#_x0000_t202" style="position:absolute;left:0;text-align:left;margin-left:0;margin-top:13.55pt;width:221.15pt;height:170.5pt;z-index:2517360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" stroked="f">
                <v:textbox inset="0,0,0,0">
                  <w:txbxContent>
                    <w:p w14:paraId="0E46C178" w14:textId="77777777" w:rsidR="00B70B9F" w:rsidRDefault="00B70B9F" w:rsidP="00B70B9F">
                      <w:pPr>
                        <w:pStyle w:val="a4"/>
                        <w:ind w:firstLine="0"/>
                        <w:jc w:val="center"/>
                      </w:pPr>
                      <w:r>
                        <w:rPr>
                          <w:noProof/>
                        </w:rPr>
                        <w:drawing>
                          <wp:inline distT="0" distB="0" distL="0" distR="0" wp14:anchorId="2C9C0738" wp14:editId="78CDA9C9">
                            <wp:extent cx="2394284" cy="1935833"/>
                            <wp:effectExtent l="0" t="0" r="6350" b="7620"/>
                            <wp:docPr id="1722100932" name="圖片 39" descr="一張含有 螢幕擷取畫面, 文字, 牆, 天花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00932" name="圖片 39" descr="一張含有 螢幕擷取畫面, 文字, 牆, 天花板 的圖片&#10;&#10;自動產生的描述"/>
                                    <pic:cNvPicPr/>
                                  </pic:nvPicPr>
                                  <pic:blipFill rotWithShape="1">
                                    <a:blip r:embed="rId48"/>
                                    <a:srcRect l="2129" t="1797" r="3642" b="1789"/>
                                    <a:stretch/>
                                  </pic:blipFill>
                                  <pic:spPr bwMode="auto">
                                    <a:xfrm>
                                      <a:off x="0" y="0"/>
                                      <a:ext cx="2395812" cy="1937068"/>
                                    </a:xfrm>
                                    <a:prstGeom prst="rect">
                                      <a:avLst/>
                                    </a:prstGeom>
                                    <a:ln>
                                      <a:noFill/>
                                    </a:ln>
                                    <a:extLst>
                                      <a:ext uri="{53640926-AAD7-44D8-BBD7-CCE9431645EC}">
                                        <a14:shadowObscured xmlns:a14="http://schemas.microsoft.com/office/drawing/2010/main"/>
                                      </a:ext>
                                    </a:extLst>
                                  </pic:spPr>
                                </pic:pic>
                              </a:graphicData>
                            </a:graphic>
                          </wp:inline>
                        </w:drawing>
                      </w:r>
                    </w:p>
                    <w:p w14:paraId="4B78CBC5" w14:textId="77777777" w:rsidR="00B70B9F" w:rsidRDefault="00B70B9F" w:rsidP="00B70B9F">
                      <w:pPr>
                        <w:pStyle w:val="a4"/>
                        <w:ind w:firstLine="0"/>
                      </w:pPr>
                      <w:r>
                        <w:t>Fig. 14.  Lower boundary for z-axis</w:t>
                      </w:r>
                    </w:p>
                    <w:p w14:paraId="742E20BA" w14:textId="77777777" w:rsidR="00B70B9F" w:rsidRDefault="00B70B9F" w:rsidP="00B70B9F">
                      <w:pPr>
                        <w:pStyle w:val="a4"/>
                        <w:ind w:firstLine="0"/>
                      </w:pPr>
                    </w:p>
                    <w:p w14:paraId="28AA6972" w14:textId="77777777" w:rsidR="00B70B9F" w:rsidRDefault="00B70B9F" w:rsidP="00B70B9F">
                      <w:pPr>
                        <w:pStyle w:val="a4"/>
                        <w:ind w:firstLine="0"/>
                        <w:rPr>
                          <w:lang w:eastAsia="zh-TW"/>
                        </w:rPr>
                      </w:pPr>
                    </w:p>
                  </w:txbxContent>
                </v:textbox>
                <w10:wrap type="square"/>
              </v:shape>
            </w:pict>
          </mc:Fallback>
        </mc:AlternateContent>
      </w:r>
      <w:r w:rsidR="006515DC">
        <w:rPr>
          <w:noProof/>
          <w:lang w:eastAsia="zh-TW"/>
        </w:rPr>
        <mc:AlternateContent>
          <mc:Choice Requires="wps">
            <w:drawing>
              <wp:anchor distT="0" distB="0" distL="114300" distR="114300" simplePos="0" relativeHeight="251743236" behindDoc="0" locked="0" layoutInCell="1" allowOverlap="1" wp14:anchorId="55782E1C" wp14:editId="2FDF9775">
                <wp:simplePos x="0" y="0"/>
                <wp:positionH relativeFrom="column">
                  <wp:posOffset>1311910</wp:posOffset>
                </wp:positionH>
                <wp:positionV relativeFrom="paragraph">
                  <wp:posOffset>259080</wp:posOffset>
                </wp:positionV>
                <wp:extent cx="298450" cy="273050"/>
                <wp:effectExtent l="0" t="0" r="25400" b="12700"/>
                <wp:wrapNone/>
                <wp:docPr id="366080745" name="橢圓 8"/>
                <wp:cNvGraphicFramePr/>
                <a:graphic xmlns:a="http://schemas.openxmlformats.org/drawingml/2006/main">
                  <a:graphicData uri="http://schemas.microsoft.com/office/word/2010/wordprocessingShape">
                    <wps:wsp>
                      <wps:cNvSpPr/>
                      <wps:spPr>
                        <a:xfrm>
                          <a:off x="0" y="0"/>
                          <a:ext cx="298450" cy="273050"/>
                        </a:xfrm>
                        <a:prstGeom prst="ellipse">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5B04DA" id="橢圓 8" o:spid="_x0000_s1026" style="position:absolute;margin-left:103.3pt;margin-top:20.4pt;width:23.5pt;height:21.5pt;z-index:2517432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" filled="f" strokecolor="#ffc000" strokeweight="1pt">
                <v:stroke joinstyle="miter"/>
              </v:oval>
            </w:pict>
          </mc:Fallback>
        </mc:AlternateContent>
      </w:r>
      <w:r w:rsidR="003A5984">
        <w:rPr>
          <w:noProof/>
          <w:lang w:eastAsia="zh-TW"/>
        </w:rPr>
        <mc:AlternateContent>
          <mc:Choice Requires="wps">
            <w:drawing>
              <wp:anchor distT="0" distB="0" distL="114300" distR="114300" simplePos="0" relativeHeight="251723780" behindDoc="0" locked="0" layoutInCell="1" allowOverlap="1" wp14:anchorId="47F7A3B8" wp14:editId="3D7E7E33">
                <wp:simplePos x="0" y="0"/>
                <wp:positionH relativeFrom="margin">
                  <wp:align>left</wp:align>
                </wp:positionH>
                <wp:positionV relativeFrom="paragraph">
                  <wp:posOffset>-6710045</wp:posOffset>
                </wp:positionV>
                <wp:extent cx="3098800" cy="1974850"/>
                <wp:effectExtent l="0" t="0" r="6350" b="6350"/>
                <wp:wrapSquare wrapText="bothSides"/>
                <wp:docPr id="2137041003"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19748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lc="http://schemas.openxmlformats.org/drawingml/2006/lockedCanvas" w="9525">
                              <a:solidFill>
                                <a:srgbClr val="000000"/>
                              </a:solidFill>
                              <a:miter lim="800000"/>
                              <a:headEnd/>
                              <a:tailEnd/>
                            </a14:hiddenLine>
                          </a:ext>
                        </a:extLst>
                      </wps:spPr>
                      <wps:txbx>
                        <w:txbxContent>
                          <w:p w14:paraId="6BC1ED55" w14:textId="77777777" w:rsidR="00276F60" w:rsidRDefault="00276F60" w:rsidP="00276F60">
                            <w:pPr>
                              <w:pStyle w:val="a4"/>
                              <w:ind w:firstLine="0"/>
                              <w:jc w:val="center"/>
                              <w:rPr>
                                <w:noProof/>
                              </w:rPr>
                            </w:pPr>
                          </w:p>
                          <w:p w14:paraId="09BAC05C" w14:textId="77777777" w:rsidR="00276F60" w:rsidRDefault="00276F60" w:rsidP="00276F60">
                            <w:pPr>
                              <w:pStyle w:val="a4"/>
                              <w:ind w:firstLine="0"/>
                              <w:jc w:val="center"/>
                            </w:pPr>
                            <w:r>
                              <w:rPr>
                                <w:noProof/>
                              </w:rPr>
                              <w:drawing>
                                <wp:inline distT="0" distB="0" distL="0" distR="0" wp14:anchorId="756FBE14" wp14:editId="5ADC0DDC">
                                  <wp:extent cx="2099733" cy="1663700"/>
                                  <wp:effectExtent l="0" t="0" r="0" b="0"/>
                                  <wp:docPr id="327954156" name="圖片 327954156" descr="一張含有 文字, 螢幕擷取畫面, 電腦,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1728" name="圖片 33" descr="一張含有 文字, 螢幕擷取畫面, 電腦, 多媒體 的圖片&#10;&#10;自動產生的描述"/>
                                          <pic:cNvPicPr/>
                                        </pic:nvPicPr>
                                        <pic:blipFill rotWithShape="1">
                                          <a:blip r:embed="rId49"/>
                                          <a:srcRect l="5939" t="2361" r="5534" b="5984"/>
                                          <a:stretch/>
                                        </pic:blipFill>
                                        <pic:spPr bwMode="auto">
                                          <a:xfrm>
                                            <a:off x="0" y="0"/>
                                            <a:ext cx="2107837" cy="1670121"/>
                                          </a:xfrm>
                                          <a:prstGeom prst="rect">
                                            <a:avLst/>
                                          </a:prstGeom>
                                          <a:ln>
                                            <a:noFill/>
                                          </a:ln>
                                          <a:extLst>
                                            <a:ext uri="{53640926-AAD7-44D8-BBD7-CCE9431645EC}">
                                              <a14:shadowObscured xmlns:a14="http://schemas.microsoft.com/office/drawing/2010/main"/>
                                            </a:ext>
                                          </a:extLst>
                                        </pic:spPr>
                                      </pic:pic>
                                    </a:graphicData>
                                  </a:graphic>
                                </wp:inline>
                              </w:drawing>
                            </w:r>
                          </w:p>
                          <w:p w14:paraId="5C7231CF" w14:textId="77777777" w:rsidR="00276F60" w:rsidRDefault="00276F60" w:rsidP="00276F60">
                            <w:pPr>
                              <w:pStyle w:val="a4"/>
                              <w:ind w:firstLine="0"/>
                            </w:pPr>
                            <w:r>
                              <w:t>Fig. 9.  Upper boundary for x-</w:t>
                            </w:r>
                          </w:p>
                          <w:p w14:paraId="23EDA85E" w14:textId="77777777" w:rsidR="00276F60" w:rsidRDefault="00276F60" w:rsidP="00276F60">
                            <w:pPr>
                              <w:pStyle w:val="a4"/>
                              <w:ind w:firstLine="0"/>
                            </w:pPr>
                          </w:p>
                          <w:p w14:paraId="6F60F3A4" w14:textId="77777777" w:rsidR="00276F60" w:rsidRDefault="00276F60" w:rsidP="00276F60">
                            <w:pPr>
                              <w:pStyle w:val="a4"/>
                              <w:ind w:firstLine="0"/>
                              <w:rPr>
                                <w:lang w:eastAsia="zh-TW"/>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7A3B8" id="_x0000_s1044" type="#_x0000_t202" style="position:absolute;left:0;text-align:left;margin-left:0;margin-top:-528.35pt;width:244pt;height:155.5pt;z-index:2517237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" stroked="f">
                <v:textbox inset="0,0,0,0">
                  <w:txbxContent>
                    <w:p w14:paraId="6BC1ED55" w14:textId="77777777" w:rsidR="00276F60" w:rsidRDefault="00276F60" w:rsidP="00276F60">
                      <w:pPr>
                        <w:pStyle w:val="a4"/>
                        <w:ind w:firstLine="0"/>
                        <w:jc w:val="center"/>
                        <w:rPr>
                          <w:noProof/>
                        </w:rPr>
                      </w:pPr>
                    </w:p>
                    <w:p w14:paraId="09BAC05C" w14:textId="77777777" w:rsidR="00276F60" w:rsidRDefault="00276F60" w:rsidP="00276F60">
                      <w:pPr>
                        <w:pStyle w:val="a4"/>
                        <w:ind w:firstLine="0"/>
                        <w:jc w:val="center"/>
                      </w:pPr>
                      <w:r>
                        <w:rPr>
                          <w:noProof/>
                        </w:rPr>
                        <w:drawing>
                          <wp:inline distT="0" distB="0" distL="0" distR="0" wp14:anchorId="756FBE14" wp14:editId="5ADC0DDC">
                            <wp:extent cx="2099733" cy="1663700"/>
                            <wp:effectExtent l="0" t="0" r="0" b="0"/>
                            <wp:docPr id="327954156" name="圖片 327954156" descr="一張含有 文字, 螢幕擷取畫面, 電腦,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1728" name="圖片 33" descr="一張含有 文字, 螢幕擷取畫面, 電腦, 多媒體 的圖片&#10;&#10;自動產生的描述"/>
                                    <pic:cNvPicPr/>
                                  </pic:nvPicPr>
                                  <pic:blipFill rotWithShape="1">
                                    <a:blip r:embed="rId50"/>
                                    <a:srcRect l="5939" t="2361" r="5534" b="5984"/>
                                    <a:stretch/>
                                  </pic:blipFill>
                                  <pic:spPr bwMode="auto">
                                    <a:xfrm>
                                      <a:off x="0" y="0"/>
                                      <a:ext cx="2107837" cy="1670121"/>
                                    </a:xfrm>
                                    <a:prstGeom prst="rect">
                                      <a:avLst/>
                                    </a:prstGeom>
                                    <a:ln>
                                      <a:noFill/>
                                    </a:ln>
                                    <a:extLst>
                                      <a:ext uri="{53640926-AAD7-44D8-BBD7-CCE9431645EC}">
                                        <a14:shadowObscured xmlns:a14="http://schemas.microsoft.com/office/drawing/2010/main"/>
                                      </a:ext>
                                    </a:extLst>
                                  </pic:spPr>
                                </pic:pic>
                              </a:graphicData>
                            </a:graphic>
                          </wp:inline>
                        </w:drawing>
                      </w:r>
                    </w:p>
                    <w:p w14:paraId="5C7231CF" w14:textId="77777777" w:rsidR="00276F60" w:rsidRDefault="00276F60" w:rsidP="00276F60">
                      <w:pPr>
                        <w:pStyle w:val="a4"/>
                        <w:ind w:firstLine="0"/>
                      </w:pPr>
                      <w:r>
                        <w:t>Fig. 9.  Upper boundary for x-</w:t>
                      </w:r>
                    </w:p>
                    <w:p w14:paraId="23EDA85E" w14:textId="77777777" w:rsidR="00276F60" w:rsidRDefault="00276F60" w:rsidP="00276F60">
                      <w:pPr>
                        <w:pStyle w:val="a4"/>
                        <w:ind w:firstLine="0"/>
                      </w:pPr>
                    </w:p>
                    <w:p w14:paraId="6F60F3A4" w14:textId="77777777" w:rsidR="00276F60" w:rsidRDefault="00276F60" w:rsidP="00276F60">
                      <w:pPr>
                        <w:pStyle w:val="a4"/>
                        <w:ind w:firstLine="0"/>
                        <w:rPr>
                          <w:lang w:eastAsia="zh-TW"/>
                        </w:rPr>
                      </w:pPr>
                    </w:p>
                  </w:txbxContent>
                </v:textbox>
                <w10:wrap type="square" anchorx="margin"/>
              </v:shape>
            </w:pict>
          </mc:Fallback>
        </mc:AlternateContent>
      </w:r>
    </w:p>
    <w:p w14:paraId="2426770E" w14:textId="70C81E61" w:rsidR="00931CCD" w:rsidRDefault="00931CCD" w:rsidP="00931CCD">
      <w:pPr>
        <w:pStyle w:val="1"/>
        <w:rPr>
          <w:lang w:eastAsia="zh-TW"/>
        </w:rPr>
      </w:pPr>
      <w:r>
        <w:rPr>
          <w:lang w:eastAsia="zh-TW"/>
        </w:rPr>
        <w:t>Discussion</w:t>
      </w:r>
    </w:p>
    <w:p w14:paraId="6D3585A2" w14:textId="0E69A73E" w:rsidR="00EA7759" w:rsidRPr="00EA7759" w:rsidRDefault="00EA7759" w:rsidP="00EA7759">
      <w:pPr>
        <w:ind w:firstLine="202"/>
        <w:jc w:val="both"/>
        <w:rPr>
          <w:rStyle w:val="20"/>
          <w:i w:val="0"/>
          <w:iCs w:val="0"/>
          <w:lang w:eastAsia="zh-TW"/>
        </w:rPr>
      </w:pPr>
      <w:commentRangeStart w:id="17"/>
      <w:r w:rsidRPr="00EA7759">
        <w:rPr>
          <w:rStyle w:val="20"/>
          <w:i w:val="0"/>
          <w:iCs w:val="0"/>
          <w:lang w:eastAsia="zh-TW"/>
        </w:rPr>
        <w:t xml:space="preserve">The control of robotic arms can be achieved through either relying on hardware components and employing professional </w:t>
      </w:r>
      <w:r w:rsidRPr="00EA7759">
        <w:rPr>
          <w:rStyle w:val="20"/>
          <w:i w:val="0"/>
          <w:iCs w:val="0"/>
          <w:lang w:eastAsia="zh-TW"/>
        </w:rPr>
        <w:lastRenderedPageBreak/>
        <w:t>controllers or wearable gloves with flexible sensors. However, a drawback of these hardware controls is their cost and the need for sophisticated sensor technology and equipment.</w:t>
      </w:r>
      <w:commentRangeEnd w:id="17"/>
      <w:r w:rsidR="008E458A">
        <w:rPr>
          <w:rStyle w:val="af1"/>
        </w:rPr>
        <w:commentReference w:id="17"/>
      </w:r>
    </w:p>
    <w:p w14:paraId="5F8D1B57" w14:textId="09ECE3BE" w:rsidR="006403AB" w:rsidRPr="00EA7759" w:rsidRDefault="00EA7759" w:rsidP="00EA7759">
      <w:pPr>
        <w:jc w:val="both"/>
        <w:rPr>
          <w:rStyle w:val="20"/>
          <w:i w:val="0"/>
          <w:iCs w:val="0"/>
          <w:lang w:eastAsia="zh-TW"/>
        </w:rPr>
      </w:pPr>
      <w:r w:rsidRPr="00EA7759">
        <w:rPr>
          <w:rStyle w:val="20"/>
          <w:i w:val="0"/>
          <w:iCs w:val="0"/>
          <w:lang w:eastAsia="zh-TW"/>
        </w:rPr>
        <w:t xml:space="preserve">Moreover, </w:t>
      </w:r>
      <w:commentRangeStart w:id="18"/>
      <w:r w:rsidRPr="00EA7759">
        <w:rPr>
          <w:rStyle w:val="20"/>
          <w:i w:val="0"/>
          <w:iCs w:val="0"/>
          <w:lang w:eastAsia="zh-TW"/>
        </w:rPr>
        <w:t>building up the dataset, and training the model to recognize hand gestures. However, collecting the various kinds of hand gestures, labeling them, and training with deep learning models is quite time-consuming as well as complicated.</w:t>
      </w:r>
      <w:commentRangeEnd w:id="18"/>
      <w:r w:rsidR="00FA5A7F">
        <w:rPr>
          <w:rStyle w:val="af1"/>
        </w:rPr>
        <w:commentReference w:id="18"/>
      </w:r>
      <w:r w:rsidRPr="00EA7759">
        <w:rPr>
          <w:rStyle w:val="20"/>
          <w:i w:val="0"/>
          <w:iCs w:val="0"/>
          <w:lang w:eastAsia="zh-TW"/>
        </w:rPr>
        <w:t xml:space="preserve"> </w:t>
      </w:r>
      <w:commentRangeStart w:id="19"/>
      <w:r w:rsidRPr="00EA7759">
        <w:rPr>
          <w:rStyle w:val="20"/>
          <w:i w:val="0"/>
          <w:iCs w:val="0"/>
          <w:lang w:eastAsia="zh-TW"/>
        </w:rPr>
        <w:t>Thus, replacing what the above mentioned with hand gesture recognition through computer vision, could reduce the cost and complexity of hardware making and be widely applied in various kinds of things related to facility controlling as well. And also, we replace the traditional method with Media Pipe, which offers real-time hand tracking and is essential for ensuring the robotic arm's immediate response to user gestures.</w:t>
      </w:r>
      <w:commentRangeEnd w:id="19"/>
      <w:r w:rsidR="004F3EAD">
        <w:rPr>
          <w:rStyle w:val="af1"/>
        </w:rPr>
        <w:commentReference w:id="19"/>
      </w:r>
      <w:r w:rsidRPr="00EA7759">
        <w:rPr>
          <w:rStyle w:val="20"/>
          <w:i w:val="0"/>
          <w:iCs w:val="0"/>
          <w:lang w:eastAsia="zh-TW"/>
        </w:rPr>
        <w:t xml:space="preserve"> </w:t>
      </w:r>
      <w:commentRangeStart w:id="20"/>
      <w:r w:rsidRPr="00EA7759">
        <w:rPr>
          <w:rStyle w:val="20"/>
          <w:i w:val="0"/>
          <w:iCs w:val="0"/>
          <w:lang w:eastAsia="zh-TW"/>
        </w:rPr>
        <w:t>These models bring the advantage of minimal computation time for highly robust and accurate hand tracking.</w:t>
      </w:r>
      <w:commentRangeEnd w:id="20"/>
      <w:r w:rsidR="00D8191D">
        <w:rPr>
          <w:rStyle w:val="af1"/>
        </w:rPr>
        <w:commentReference w:id="20"/>
      </w:r>
      <w:r w:rsidRPr="00EA7759">
        <w:rPr>
          <w:rStyle w:val="20"/>
          <w:i w:val="0"/>
          <w:iCs w:val="0"/>
          <w:lang w:eastAsia="zh-TW"/>
        </w:rPr>
        <w:t xml:space="preserve"> </w:t>
      </w:r>
      <w:commentRangeStart w:id="21"/>
      <w:r w:rsidRPr="00EA7759">
        <w:rPr>
          <w:rStyle w:val="20"/>
          <w:i w:val="0"/>
          <w:iCs w:val="0"/>
          <w:lang w:eastAsia="zh-TW"/>
        </w:rPr>
        <w:t>In addition to applying hand gesture recognition to control the robotic arm, in the future, we can make the communication between Arduino and computer vision become wireless to control the robot without the distance limitation and integrate the 5G internet into it so that the speed of communication becomes faster.</w:t>
      </w:r>
      <w:commentRangeEnd w:id="21"/>
      <w:r w:rsidR="001432B5">
        <w:rPr>
          <w:rStyle w:val="af1"/>
        </w:rPr>
        <w:commentReference w:id="21"/>
      </w:r>
      <w:r w:rsidRPr="00EA7759">
        <w:rPr>
          <w:rStyle w:val="20"/>
          <w:i w:val="0"/>
          <w:iCs w:val="0"/>
          <w:lang w:eastAsia="zh-TW"/>
        </w:rPr>
        <w:t xml:space="preserve"> </w:t>
      </w:r>
      <w:commentRangeStart w:id="22"/>
      <w:r w:rsidR="001432B5">
        <w:rPr>
          <w:rStyle w:val="20"/>
          <w:i w:val="0"/>
          <w:iCs w:val="0"/>
          <w:lang w:eastAsia="zh-TW"/>
        </w:rPr>
        <w:t>O</w:t>
      </w:r>
      <w:r w:rsidRPr="00EA7759">
        <w:rPr>
          <w:rStyle w:val="20"/>
          <w:i w:val="0"/>
          <w:iCs w:val="0"/>
          <w:lang w:eastAsia="zh-TW"/>
        </w:rPr>
        <w:t>ur research will be probably applied to make the bomb disposal robot, the bomb disposal expert won’t dispose of the bomb in person. He merely stays in the safe and remote region which is extremely far from the bomb and controls the robotic arm carried by a self-propelled vehicle through two hands gesture recognition and 5G internet. How the robotic arm moves and works simultaneously corresponds to the motion and orientation of two hands so that it’s just as if the expert was disposing of the bomb in person. Thus, it makes the mission less hazardous and protects experts from getting injured.</w:t>
      </w:r>
      <w:commentRangeEnd w:id="22"/>
      <w:r w:rsidR="009F0FC1">
        <w:rPr>
          <w:rStyle w:val="af1"/>
        </w:rPr>
        <w:commentReference w:id="22"/>
      </w:r>
    </w:p>
    <w:p w14:paraId="54A01582" w14:textId="547B7A5F" w:rsidR="00E97402" w:rsidRDefault="00E97402" w:rsidP="003325ED">
      <w:pPr>
        <w:pStyle w:val="1"/>
      </w:pPr>
      <w:r>
        <w:t>References</w:t>
      </w:r>
    </w:p>
    <w:p w14:paraId="1255FD7E" w14:textId="77777777" w:rsidR="005C3645" w:rsidRPr="005C3645" w:rsidRDefault="00F619A7" w:rsidP="005C3645">
      <w:pPr>
        <w:pStyle w:val="af7"/>
      </w:pPr>
      <w:r>
        <w:rPr>
          <w:b/>
          <w:bCs/>
        </w:rPr>
        <w:fldChar w:fldCharType="begin"/>
      </w:r>
      <w:r w:rsidR="005C3645">
        <w:rPr>
          <w:b/>
          <w:bCs/>
        </w:rPr>
        <w:instrText xml:space="preserve"> ADDIN ZOTERO_BIBL {"uncited":[],"omitted":[],"custom":[]} CSL_BIBLIOGRAPHY </w:instrText>
      </w:r>
      <w:r>
        <w:rPr>
          <w:b/>
          <w:bCs/>
        </w:rPr>
        <w:fldChar w:fldCharType="separate"/>
      </w:r>
      <w:r w:rsidR="005C3645" w:rsidRPr="005C3645">
        <w:t>[1]</w:t>
      </w:r>
      <w:r w:rsidR="005C3645" w:rsidRPr="005C3645">
        <w:tab/>
        <w:t xml:space="preserve">E. Solly and A. Aldabbagh, “Gesture Controlled Mobile Robot,” in </w:t>
      </w:r>
      <w:r w:rsidR="005C3645" w:rsidRPr="005C3645">
        <w:rPr>
          <w:i/>
          <w:iCs/>
        </w:rPr>
        <w:t>2023 5th International Congress on Human-Computer Interaction, Optimization and Robotic Applications (HORA)</w:t>
      </w:r>
      <w:r w:rsidR="005C3645" w:rsidRPr="005C3645">
        <w:t>, Istanbul, Turkiye: IEEE, Jun. 2023, pp. 1–6. Accessed: Oct. 24, 2023. [Online]. Available: https://ieeexplore.ieee.org/document/10156800/</w:t>
      </w:r>
    </w:p>
    <w:p w14:paraId="07EA8718" w14:textId="77777777" w:rsidR="005C3645" w:rsidRPr="005C3645" w:rsidRDefault="005C3645" w:rsidP="005C3645">
      <w:pPr>
        <w:pStyle w:val="af7"/>
      </w:pPr>
      <w:r w:rsidRPr="005C3645">
        <w:t>[2]</w:t>
      </w:r>
      <w:r w:rsidRPr="005C3645">
        <w:tab/>
        <w:t xml:space="preserve">W.-T. Weng, H.-P. Huang, and Y.-L. Zhao, “The Application of Dual-arm Mobile Robot Systems in the Care of the Older Adults,” in </w:t>
      </w:r>
      <w:r w:rsidRPr="005C3645">
        <w:rPr>
          <w:i/>
          <w:iCs/>
        </w:rPr>
        <w:t>2022 International Conference on System Science and Engineering (ICSSE)</w:t>
      </w:r>
      <w:r w:rsidRPr="005C3645">
        <w:t>, Taichung, Taiwan: IEEE, May 2022, pp. 127–132. Accessed: Oct. 24, 2023. [Online]. Available: https://ieeexplore.ieee.org/document/9948250/</w:t>
      </w:r>
    </w:p>
    <w:p w14:paraId="4B4D5FA9" w14:textId="54D26CF4" w:rsidR="005C3645" w:rsidRPr="005C3645" w:rsidRDefault="005C3645" w:rsidP="005C3645">
      <w:pPr>
        <w:pStyle w:val="af7"/>
      </w:pPr>
      <w:r w:rsidRPr="005C3645">
        <w:t>[3]</w:t>
      </w:r>
      <w:r w:rsidRPr="005C3645">
        <w:tab/>
        <w:t xml:space="preserve">M. Al-Hammadi </w:t>
      </w:r>
      <w:r w:rsidRPr="005C3645">
        <w:rPr>
          <w:i/>
          <w:iCs/>
        </w:rPr>
        <w:t>et al.</w:t>
      </w:r>
      <w:r w:rsidRPr="005C3645">
        <w:t xml:space="preserve">, “Deep Learning-Based Approach for Sign Language Gesture Recognition With Efficient Hand Gesture Representation,” </w:t>
      </w:r>
      <w:r w:rsidRPr="005C3645">
        <w:rPr>
          <w:i/>
          <w:iCs/>
        </w:rPr>
        <w:t>IEEE Access</w:t>
      </w:r>
      <w:r w:rsidRPr="005C3645">
        <w:t>, vol. 8, pp. 192527–192542, 2020</w:t>
      </w:r>
    </w:p>
    <w:p w14:paraId="12F86592" w14:textId="4450AAC7" w:rsidR="0064139C" w:rsidRDefault="00F619A7" w:rsidP="006D41A4">
      <w:pPr>
        <w:pStyle w:val="FigureCaption"/>
        <w:rPr>
          <w:b/>
          <w:bCs/>
          <w:sz w:val="20"/>
          <w:szCs w:val="20"/>
        </w:rPr>
      </w:pPr>
      <w:r>
        <w:rPr>
          <w:b/>
          <w:bCs/>
          <w:sz w:val="20"/>
          <w:szCs w:val="20"/>
        </w:rPr>
        <w:fldChar w:fldCharType="end"/>
      </w:r>
    </w:p>
    <w:p w14:paraId="2A270E60" w14:textId="156F5F24" w:rsidR="006D41A4" w:rsidRDefault="00EA4DB9" w:rsidP="006D41A4">
      <w:pPr>
        <w:pStyle w:val="FigureCaption"/>
        <w:rPr>
          <w:sz w:val="20"/>
          <w:szCs w:val="20"/>
        </w:rPr>
      </w:pPr>
      <w:r>
        <w:rPr>
          <w:b/>
          <w:bCs/>
          <w:noProof/>
        </w:rPr>
        <w:drawing>
          <wp:anchor distT="0" distB="0" distL="114300" distR="114300" simplePos="0" relativeHeight="251658240" behindDoc="0" locked="0" layoutInCell="1" allowOverlap="1" wp14:anchorId="366C0646" wp14:editId="115B0478">
            <wp:simplePos x="0" y="0"/>
            <wp:positionH relativeFrom="column">
              <wp:align>left</wp:align>
            </wp:positionH>
            <wp:positionV relativeFrom="paragraph">
              <wp:posOffset>61107</wp:posOffset>
            </wp:positionV>
            <wp:extent cx="914400" cy="1126490"/>
            <wp:effectExtent l="0" t="0" r="0" b="0"/>
            <wp:wrapSquare wrapText="bothSides"/>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G_0027.JPG"/>
                    <pic:cNvPicPr/>
                  </pic:nvPicPr>
                  <pic:blipFill rotWithShape="1">
                    <a:blip r:embed="rId51"/>
                    <a:srcRect l="26682" r="43840" b="45566"/>
                    <a:stretch/>
                  </pic:blipFill>
                  <pic:spPr bwMode="auto">
                    <a:xfrm>
                      <a:off x="0" y="0"/>
                      <a:ext cx="914400"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23"/>
      <w:r w:rsidR="00C42886">
        <w:rPr>
          <w:b/>
          <w:bCs/>
          <w:sz w:val="20"/>
          <w:szCs w:val="20"/>
        </w:rPr>
        <w:t>Min-Fan Ricky Lee</w:t>
      </w:r>
      <w:r w:rsidR="00C42886" w:rsidRPr="00CD684F">
        <w:rPr>
          <w:sz w:val="20"/>
          <w:szCs w:val="20"/>
        </w:rPr>
        <w:t xml:space="preserve"> </w:t>
      </w:r>
      <w:r w:rsidR="006D41A4">
        <w:rPr>
          <w:sz w:val="20"/>
          <w:szCs w:val="20"/>
        </w:rPr>
        <w:t xml:space="preserve">received his </w:t>
      </w:r>
      <w:proofErr w:type="gramStart"/>
      <w:r w:rsidR="006D41A4">
        <w:rPr>
          <w:sz w:val="20"/>
          <w:szCs w:val="20"/>
        </w:rPr>
        <w:t>Bachelor</w:t>
      </w:r>
      <w:proofErr w:type="gramEnd"/>
      <w:r w:rsidR="006D41A4">
        <w:rPr>
          <w:sz w:val="20"/>
          <w:szCs w:val="20"/>
        </w:rPr>
        <w:t xml:space="preserve"> degree from Tam Kang University, Republic of China (Taiwan) in 1988. He received his Ph.D. and </w:t>
      </w:r>
      <w:proofErr w:type="gramStart"/>
      <w:r w:rsidR="006D41A4">
        <w:rPr>
          <w:sz w:val="20"/>
          <w:szCs w:val="20"/>
        </w:rPr>
        <w:t>Master</w:t>
      </w:r>
      <w:proofErr w:type="gramEnd"/>
      <w:r w:rsidR="006D41A4">
        <w:rPr>
          <w:sz w:val="20"/>
          <w:szCs w:val="20"/>
        </w:rPr>
        <w:t xml:space="preserve"> degree from Cornell University, USA in 1996 and 1991 respectively. He is currently the Associate Professor at the Graduate Institute of Automation and Control, National Taiwan University of Science and Technology, Republic of China (Taiwan). </w:t>
      </w:r>
    </w:p>
    <w:p w14:paraId="375F344B" w14:textId="49EE447C" w:rsidR="006D41A4" w:rsidRDefault="006D41A4" w:rsidP="006D41A4">
      <w:pPr>
        <w:pStyle w:val="FigureCaption"/>
        <w:ind w:firstLine="202"/>
        <w:rPr>
          <w:sz w:val="20"/>
          <w:szCs w:val="20"/>
        </w:rPr>
      </w:pPr>
      <w:r>
        <w:rPr>
          <w:sz w:val="20"/>
          <w:szCs w:val="20"/>
        </w:rPr>
        <w:t xml:space="preserve">He was the Research Officer at the National Research Council in </w:t>
      </w:r>
      <w:r w:rsidR="003073E3">
        <w:rPr>
          <w:sz w:val="20"/>
          <w:szCs w:val="20"/>
        </w:rPr>
        <w:t xml:space="preserve">the </w:t>
      </w:r>
      <w:r>
        <w:rPr>
          <w:sz w:val="20"/>
          <w:szCs w:val="20"/>
        </w:rPr>
        <w:t xml:space="preserve">Federal Government of Canada from 1998 to 2007 and the Research Scientist at </w:t>
      </w:r>
      <w:r w:rsidR="003073E3">
        <w:rPr>
          <w:sz w:val="20"/>
          <w:szCs w:val="20"/>
        </w:rPr>
        <w:t xml:space="preserve">the </w:t>
      </w:r>
      <w:r>
        <w:rPr>
          <w:sz w:val="20"/>
          <w:szCs w:val="20"/>
        </w:rPr>
        <w:t xml:space="preserve">Department of Mechanical Engineering </w:t>
      </w:r>
      <w:r w:rsidR="003073E3">
        <w:rPr>
          <w:sz w:val="20"/>
          <w:szCs w:val="20"/>
        </w:rPr>
        <w:t>at</w:t>
      </w:r>
      <w:r>
        <w:rPr>
          <w:sz w:val="20"/>
          <w:szCs w:val="20"/>
        </w:rPr>
        <w:t xml:space="preserve"> </w:t>
      </w:r>
      <w:r w:rsidR="003073E3">
        <w:rPr>
          <w:sz w:val="20"/>
          <w:szCs w:val="20"/>
        </w:rPr>
        <w:t xml:space="preserve">the </w:t>
      </w:r>
      <w:r>
        <w:rPr>
          <w:sz w:val="20"/>
          <w:szCs w:val="20"/>
        </w:rPr>
        <w:t xml:space="preserve">University of British Columbia, Canada from 1996 to 1998. He was the Mechanical Engineer at </w:t>
      </w:r>
      <w:r w:rsidR="003073E3">
        <w:rPr>
          <w:sz w:val="20"/>
          <w:szCs w:val="20"/>
        </w:rPr>
        <w:t xml:space="preserve">the </w:t>
      </w:r>
      <w:r>
        <w:rPr>
          <w:sz w:val="20"/>
          <w:szCs w:val="20"/>
        </w:rPr>
        <w:t xml:space="preserve">Engineering Maintenance and Repair Division in Flight Command of the Army, Republic of China (Taiwan) from 1988 to 1990. </w:t>
      </w:r>
    </w:p>
    <w:p w14:paraId="5A65FCA8" w14:textId="1AD31401" w:rsidR="006D41A4" w:rsidRDefault="006D41A4" w:rsidP="006D41A4">
      <w:pPr>
        <w:pStyle w:val="FigureCaption"/>
        <w:ind w:firstLine="202"/>
        <w:rPr>
          <w:sz w:val="20"/>
          <w:szCs w:val="20"/>
        </w:rPr>
      </w:pPr>
      <w:r>
        <w:rPr>
          <w:sz w:val="20"/>
          <w:szCs w:val="20"/>
        </w:rPr>
        <w:t>He served as the Past Chair, Chair, Vice Chair, Treasurer</w:t>
      </w:r>
      <w:r w:rsidR="003073E3">
        <w:rPr>
          <w:sz w:val="20"/>
          <w:szCs w:val="20"/>
        </w:rPr>
        <w:t>,</w:t>
      </w:r>
      <w:r>
        <w:rPr>
          <w:sz w:val="20"/>
          <w:szCs w:val="20"/>
        </w:rPr>
        <w:t xml:space="preserve"> and Secretary of the IEEE Vancouver Section from 1998-2003. </w:t>
      </w:r>
    </w:p>
    <w:p w14:paraId="10500F2D" w14:textId="6385EBAF" w:rsidR="00C42886" w:rsidRDefault="006D41A4" w:rsidP="006D41A4">
      <w:pPr>
        <w:pStyle w:val="FigureCaption"/>
        <w:rPr>
          <w:sz w:val="20"/>
          <w:szCs w:val="20"/>
        </w:rPr>
      </w:pPr>
      <w:r>
        <w:rPr>
          <w:sz w:val="20"/>
          <w:szCs w:val="20"/>
        </w:rPr>
        <w:t xml:space="preserve">His research areas are Robot and Artificial Intelligence. His Ph.D. dissertation, “An Intelligent Computer Vision Control and Target Tracking System Design of an Agricultural Grapevine Pruning Robot”, received the National Design Gold </w:t>
      </w:r>
      <w:r w:rsidR="003073E3">
        <w:rPr>
          <w:sz w:val="20"/>
          <w:szCs w:val="20"/>
        </w:rPr>
        <w:t>Award</w:t>
      </w:r>
      <w:r>
        <w:rPr>
          <w:sz w:val="20"/>
          <w:szCs w:val="20"/>
        </w:rPr>
        <w:t xml:space="preserve"> USA. He received the Outstanding Service Award from IEEE Canada. He </w:t>
      </w:r>
      <w:r w:rsidR="003073E3">
        <w:rPr>
          <w:sz w:val="20"/>
          <w:szCs w:val="20"/>
        </w:rPr>
        <w:t>was</w:t>
      </w:r>
      <w:r>
        <w:rPr>
          <w:sz w:val="20"/>
          <w:szCs w:val="20"/>
        </w:rPr>
        <w:t xml:space="preserve"> endowed the title of “International Taiwan Youth Ambassador” by the President of </w:t>
      </w:r>
      <w:r w:rsidR="003073E3">
        <w:rPr>
          <w:sz w:val="20"/>
          <w:szCs w:val="20"/>
        </w:rPr>
        <w:t xml:space="preserve">the </w:t>
      </w:r>
      <w:r>
        <w:rPr>
          <w:sz w:val="20"/>
          <w:szCs w:val="20"/>
        </w:rPr>
        <w:t xml:space="preserve">Republic of China (Taiwan) </w:t>
      </w:r>
      <w:r w:rsidR="003073E3">
        <w:rPr>
          <w:sz w:val="20"/>
          <w:szCs w:val="20"/>
        </w:rPr>
        <w:t>on</w:t>
      </w:r>
      <w:r>
        <w:rPr>
          <w:sz w:val="20"/>
          <w:szCs w:val="20"/>
        </w:rPr>
        <w:t xml:space="preserve"> September 30, 2011.</w:t>
      </w:r>
    </w:p>
    <w:p w14:paraId="38C63D41" w14:textId="4C9BCEA1" w:rsidR="0037551B" w:rsidRDefault="0037551B" w:rsidP="71819BA9">
      <w:pPr>
        <w:pStyle w:val="FigureCaption"/>
        <w:rPr>
          <w:sz w:val="20"/>
          <w:szCs w:val="20"/>
        </w:rPr>
      </w:pPr>
    </w:p>
    <w:p w14:paraId="131700DE" w14:textId="2B1AF376" w:rsidR="4FD2466F" w:rsidRPr="00D44F87" w:rsidRDefault="00544F14" w:rsidP="13F950D4">
      <w:pPr>
        <w:jc w:val="both"/>
      </w:pPr>
      <w:r>
        <w:rPr>
          <w:noProof/>
        </w:rPr>
        <w:drawing>
          <wp:anchor distT="0" distB="0" distL="114300" distR="114300" simplePos="0" relativeHeight="251658241" behindDoc="0" locked="0" layoutInCell="1" allowOverlap="1" wp14:anchorId="433E56F8" wp14:editId="7C2D7685">
            <wp:simplePos x="0" y="0"/>
            <wp:positionH relativeFrom="column">
              <wp:posOffset>0</wp:posOffset>
            </wp:positionH>
            <wp:positionV relativeFrom="paragraph">
              <wp:posOffset>69103</wp:posOffset>
            </wp:positionV>
            <wp:extent cx="1104900" cy="1257300"/>
            <wp:effectExtent l="0" t="0" r="0" b="0"/>
            <wp:wrapThrough wrapText="bothSides">
              <wp:wrapPolygon edited="0">
                <wp:start x="0" y="0"/>
                <wp:lineTo x="0" y="21382"/>
                <wp:lineTo x="21352" y="21382"/>
                <wp:lineTo x="21352" y="0"/>
                <wp:lineTo x="0" y="0"/>
              </wp:wrapPolygon>
            </wp:wrapThrough>
            <wp:docPr id="1250253047" name="圖片 125025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253047"/>
                    <pic:cNvPicPr/>
                  </pic:nvPicPr>
                  <pic:blipFill>
                    <a:blip r:embed="rId52">
                      <a:extLst>
                        <a:ext uri="{28A0092B-C50C-407E-A947-70E740481C1C}">
                          <a14:useLocalDpi xmlns:a14="http://schemas.microsoft.com/office/drawing/2010/main" val="0"/>
                        </a:ext>
                      </a:extLst>
                    </a:blip>
                    <a:stretch>
                      <a:fillRect/>
                    </a:stretch>
                  </pic:blipFill>
                  <pic:spPr>
                    <a:xfrm>
                      <a:off x="0" y="0"/>
                      <a:ext cx="1104900" cy="1257300"/>
                    </a:xfrm>
                    <a:prstGeom prst="rect">
                      <a:avLst/>
                    </a:prstGeom>
                  </pic:spPr>
                </pic:pic>
              </a:graphicData>
            </a:graphic>
            <wp14:sizeRelH relativeFrom="page">
              <wp14:pctWidth>0</wp14:pctWidth>
            </wp14:sizeRelH>
            <wp14:sizeRelV relativeFrom="page">
              <wp14:pctHeight>0</wp14:pctHeight>
            </wp14:sizeRelV>
          </wp:anchor>
        </w:drawing>
      </w:r>
      <w:r w:rsidR="4FD2466F" w:rsidRPr="00D44F87">
        <w:rPr>
          <w:b/>
          <w:bCs/>
        </w:rPr>
        <w:t>Hugo Pinard</w:t>
      </w:r>
      <w:r w:rsidR="4FD2466F" w:rsidRPr="00D44F87">
        <w:rPr>
          <w:b/>
        </w:rPr>
        <w:t xml:space="preserve"> </w:t>
      </w:r>
      <w:r w:rsidR="4FD2466F" w:rsidRPr="00D44F87">
        <w:t xml:space="preserve">began at the Lycée </w:t>
      </w:r>
      <w:proofErr w:type="spellStart"/>
      <w:r w:rsidR="4FD2466F" w:rsidRPr="00D44F87">
        <w:t>Pilote</w:t>
      </w:r>
      <w:proofErr w:type="spellEnd"/>
      <w:r w:rsidR="4FD2466F" w:rsidRPr="00D44F87">
        <w:t xml:space="preserve"> International Innovant from 2017 to 2019. Subsequently, he pursued an integrated preparatory program at the University of Technology of Troyes. In 2021, Hugo had the opportunity to study Computer Science for a semester at the </w:t>
      </w:r>
      <w:proofErr w:type="spellStart"/>
      <w:r w:rsidR="4FD2466F" w:rsidRPr="00D44F87">
        <w:t>Universitatea</w:t>
      </w:r>
      <w:proofErr w:type="spellEnd"/>
      <w:r w:rsidR="4FD2466F" w:rsidRPr="00D44F87">
        <w:t xml:space="preserve"> </w:t>
      </w:r>
      <w:proofErr w:type="spellStart"/>
      <w:r w:rsidR="4FD2466F" w:rsidRPr="00D44F87">
        <w:t>Tehnică</w:t>
      </w:r>
      <w:proofErr w:type="spellEnd"/>
      <w:r w:rsidR="4FD2466F" w:rsidRPr="00D44F87">
        <w:t xml:space="preserve"> din Cluj-Napoca in Romania. Following this experience, he specialized in Industrial Engineering, focusing on continuous improvement, data management, and supply chain.</w:t>
      </w:r>
      <w:r w:rsidR="01C2CBA0">
        <w:t xml:space="preserve"> </w:t>
      </w:r>
      <w:r w:rsidR="1EADBF7F">
        <w:t xml:space="preserve">Currently, Hugo is on an academic exchange at NTUST </w:t>
      </w:r>
      <w:r w:rsidR="5813148D">
        <w:t xml:space="preserve">in Taipei, Taiwan, and </w:t>
      </w:r>
      <w:r w:rsidR="5312A5E8">
        <w:t xml:space="preserve">he is about to embark on an internship at Louis </w:t>
      </w:r>
      <w:r w:rsidR="388FD686">
        <w:t>Vuitton as a Central Distributor,</w:t>
      </w:r>
      <w:r w:rsidR="3F4C6126">
        <w:t xml:space="preserve"> where he eagerly anticipates applying his skills and </w:t>
      </w:r>
      <w:r w:rsidR="493D645F">
        <w:t xml:space="preserve">knowledge. </w:t>
      </w:r>
    </w:p>
    <w:p w14:paraId="6C0D6397" w14:textId="4CEDE8F9" w:rsidR="002147C6" w:rsidRDefault="002147C6" w:rsidP="001B2686">
      <w:pPr>
        <w:pStyle w:val="FigureCaption"/>
        <w:rPr>
          <w:sz w:val="20"/>
          <w:szCs w:val="20"/>
        </w:rPr>
      </w:pPr>
    </w:p>
    <w:p w14:paraId="20BAEC48" w14:textId="247590CF" w:rsidR="003325ED" w:rsidRDefault="00544F14" w:rsidP="001B2686">
      <w:pPr>
        <w:pStyle w:val="FigureCaption"/>
        <w:rPr>
          <w:sz w:val="20"/>
          <w:szCs w:val="20"/>
        </w:rPr>
      </w:pPr>
      <w:r w:rsidRPr="00544F14">
        <w:rPr>
          <w:b/>
          <w:bCs/>
          <w:noProof/>
          <w:sz w:val="20"/>
          <w:szCs w:val="20"/>
        </w:rPr>
        <w:drawing>
          <wp:anchor distT="0" distB="0" distL="114300" distR="114300" simplePos="0" relativeHeight="251658242" behindDoc="0" locked="0" layoutInCell="1" allowOverlap="1" wp14:anchorId="7D9916D1" wp14:editId="55216D8F">
            <wp:simplePos x="0" y="0"/>
            <wp:positionH relativeFrom="column">
              <wp:posOffset>0</wp:posOffset>
            </wp:positionH>
            <wp:positionV relativeFrom="paragraph">
              <wp:posOffset>6350</wp:posOffset>
            </wp:positionV>
            <wp:extent cx="1175257" cy="1210235"/>
            <wp:effectExtent l="0" t="0" r="0" b="0"/>
            <wp:wrapThrough wrapText="bothSides">
              <wp:wrapPolygon edited="0">
                <wp:start x="0" y="0"/>
                <wp:lineTo x="0" y="21317"/>
                <wp:lineTo x="21250" y="21317"/>
                <wp:lineTo x="21250" y="0"/>
                <wp:lineTo x="0" y="0"/>
              </wp:wrapPolygon>
            </wp:wrapThrough>
            <wp:docPr id="471998935" name="圖片 471998935" descr="一張含有 人員, 人的臉孔, 眉毛, 下巴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8935" name="圖片 3" descr="一張含有 人員, 人的臉孔, 眉毛, 下巴 的圖片&#10;&#10;自動產生的描述"/>
                    <pic:cNvPicPr/>
                  </pic:nvPicPr>
                  <pic:blipFill>
                    <a:blip r:embed="rId53"/>
                    <a:stretch>
                      <a:fillRect/>
                    </a:stretch>
                  </pic:blipFill>
                  <pic:spPr>
                    <a:xfrm>
                      <a:off x="0" y="0"/>
                      <a:ext cx="1175257" cy="1210235"/>
                    </a:xfrm>
                    <a:prstGeom prst="rect">
                      <a:avLst/>
                    </a:prstGeom>
                  </pic:spPr>
                </pic:pic>
              </a:graphicData>
            </a:graphic>
            <wp14:sizeRelH relativeFrom="page">
              <wp14:pctWidth>0</wp14:pctWidth>
            </wp14:sizeRelH>
            <wp14:sizeRelV relativeFrom="page">
              <wp14:pctHeight>0</wp14:pctHeight>
            </wp14:sizeRelV>
          </wp:anchor>
        </w:drawing>
      </w:r>
      <w:r>
        <w:rPr>
          <w:b/>
          <w:bCs/>
          <w:sz w:val="20"/>
          <w:szCs w:val="20"/>
          <w:lang w:eastAsia="zh-TW"/>
        </w:rPr>
        <w:t>T</w:t>
      </w:r>
      <w:r w:rsidR="00E33306" w:rsidRPr="00E33306">
        <w:rPr>
          <w:rFonts w:hint="eastAsia"/>
          <w:sz w:val="20"/>
          <w:szCs w:val="20"/>
          <w:lang w:eastAsia="zh-TW"/>
        </w:rPr>
        <w:t>s</w:t>
      </w:r>
      <w:r w:rsidR="00E33306" w:rsidRPr="00544F14">
        <w:rPr>
          <w:b/>
          <w:bCs/>
          <w:sz w:val="20"/>
          <w:szCs w:val="20"/>
        </w:rPr>
        <w:t>ung</w:t>
      </w:r>
      <w:r>
        <w:rPr>
          <w:b/>
          <w:bCs/>
          <w:sz w:val="20"/>
          <w:szCs w:val="20"/>
        </w:rPr>
        <w:t>-C</w:t>
      </w:r>
      <w:r w:rsidR="00E33306" w:rsidRPr="00544F14">
        <w:rPr>
          <w:b/>
          <w:bCs/>
          <w:sz w:val="20"/>
          <w:szCs w:val="20"/>
        </w:rPr>
        <w:t>hing</w:t>
      </w:r>
      <w:r w:rsidR="00ED1DAB">
        <w:rPr>
          <w:b/>
          <w:bCs/>
          <w:sz w:val="20"/>
          <w:szCs w:val="20"/>
        </w:rPr>
        <w:t xml:space="preserve"> </w:t>
      </w:r>
      <w:r>
        <w:rPr>
          <w:b/>
          <w:bCs/>
          <w:sz w:val="20"/>
          <w:szCs w:val="20"/>
        </w:rPr>
        <w:t>Y</w:t>
      </w:r>
      <w:r w:rsidR="00E33306" w:rsidRPr="00544F14">
        <w:rPr>
          <w:b/>
          <w:bCs/>
          <w:sz w:val="20"/>
          <w:szCs w:val="20"/>
        </w:rPr>
        <w:t>ang</w:t>
      </w:r>
      <w:r w:rsidR="00E33306" w:rsidRPr="00E33306">
        <w:rPr>
          <w:sz w:val="20"/>
          <w:szCs w:val="20"/>
        </w:rPr>
        <w:t xml:space="preserve"> graduated from national </w:t>
      </w:r>
      <w:proofErr w:type="spellStart"/>
      <w:r w:rsidR="00E33306" w:rsidRPr="00E33306">
        <w:rPr>
          <w:sz w:val="20"/>
          <w:szCs w:val="20"/>
        </w:rPr>
        <w:t>taipei</w:t>
      </w:r>
      <w:proofErr w:type="spellEnd"/>
      <w:r w:rsidR="00E33306" w:rsidRPr="00E33306">
        <w:rPr>
          <w:sz w:val="20"/>
          <w:szCs w:val="20"/>
        </w:rPr>
        <w:t xml:space="preserve"> University of technology in department of electrical </w:t>
      </w:r>
      <w:proofErr w:type="spellStart"/>
      <w:proofErr w:type="gramStart"/>
      <w:r w:rsidR="00E33306" w:rsidRPr="00E33306">
        <w:rPr>
          <w:sz w:val="20"/>
          <w:szCs w:val="20"/>
        </w:rPr>
        <w:t>engineering.And</w:t>
      </w:r>
      <w:proofErr w:type="spellEnd"/>
      <w:proofErr w:type="gramEnd"/>
      <w:r w:rsidR="00E33306" w:rsidRPr="00E33306">
        <w:rPr>
          <w:sz w:val="20"/>
          <w:szCs w:val="20"/>
        </w:rPr>
        <w:t xml:space="preserve"> </w:t>
      </w:r>
      <w:proofErr w:type="spellStart"/>
      <w:r w:rsidR="00E33306" w:rsidRPr="00E33306">
        <w:rPr>
          <w:sz w:val="20"/>
          <w:szCs w:val="20"/>
        </w:rPr>
        <w:t>currently,he</w:t>
      </w:r>
      <w:proofErr w:type="spellEnd"/>
      <w:r w:rsidR="00E33306" w:rsidRPr="00E33306">
        <w:rPr>
          <w:sz w:val="20"/>
          <w:szCs w:val="20"/>
        </w:rPr>
        <w:t xml:space="preserve"> study in graduate institute of Automation and Control in NTUST.</w:t>
      </w:r>
    </w:p>
    <w:p w14:paraId="07547762" w14:textId="6257AD86" w:rsidR="00544F14" w:rsidRDefault="00544F14" w:rsidP="001B2686">
      <w:pPr>
        <w:pStyle w:val="FigureCaption"/>
        <w:rPr>
          <w:sz w:val="20"/>
          <w:szCs w:val="20"/>
        </w:rPr>
      </w:pPr>
    </w:p>
    <w:p w14:paraId="6B1AB459" w14:textId="548A1BA3" w:rsidR="00544F14" w:rsidRDefault="00544F14" w:rsidP="001B2686">
      <w:pPr>
        <w:pStyle w:val="FigureCaption"/>
        <w:rPr>
          <w:sz w:val="20"/>
          <w:szCs w:val="20"/>
        </w:rPr>
      </w:pPr>
    </w:p>
    <w:p w14:paraId="7666361E" w14:textId="748D77DB" w:rsidR="00544F14" w:rsidRDefault="00544F14" w:rsidP="001B2686">
      <w:pPr>
        <w:pStyle w:val="FigureCaption"/>
        <w:rPr>
          <w:sz w:val="20"/>
          <w:szCs w:val="20"/>
        </w:rPr>
      </w:pPr>
    </w:p>
    <w:p w14:paraId="0C26C5FF" w14:textId="7B7F2578" w:rsidR="0048798C" w:rsidRDefault="0048798C" w:rsidP="001B2686">
      <w:pPr>
        <w:pStyle w:val="FigureCaption"/>
        <w:rPr>
          <w:sz w:val="20"/>
          <w:szCs w:val="20"/>
        </w:rPr>
      </w:pPr>
    </w:p>
    <w:p w14:paraId="50C4EDC3" w14:textId="43FAD15B" w:rsidR="00613E8A" w:rsidRDefault="00480068" w:rsidP="001F247F">
      <w:pPr>
        <w:pStyle w:val="FigureCaption"/>
        <w:rPr>
          <w:sz w:val="20"/>
          <w:szCs w:val="20"/>
        </w:rPr>
      </w:pPr>
      <w:r w:rsidRPr="0048017D">
        <w:rPr>
          <w:b/>
          <w:bCs/>
          <w:noProof/>
          <w:sz w:val="20"/>
          <w:szCs w:val="20"/>
        </w:rPr>
        <w:lastRenderedPageBreak/>
        <w:drawing>
          <wp:anchor distT="0" distB="0" distL="114300" distR="114300" simplePos="0" relativeHeight="251658243" behindDoc="0" locked="0" layoutInCell="1" allowOverlap="1" wp14:anchorId="7FD3DD7F" wp14:editId="40EC8A90">
            <wp:simplePos x="0" y="0"/>
            <wp:positionH relativeFrom="column">
              <wp:posOffset>6350</wp:posOffset>
            </wp:positionH>
            <wp:positionV relativeFrom="paragraph">
              <wp:posOffset>-228600</wp:posOffset>
            </wp:positionV>
            <wp:extent cx="1003935" cy="1407160"/>
            <wp:effectExtent l="0" t="0" r="0" b="2540"/>
            <wp:wrapThrough wrapText="bothSides">
              <wp:wrapPolygon edited="0">
                <wp:start x="0" y="0"/>
                <wp:lineTo x="0" y="21444"/>
                <wp:lineTo x="21313" y="21444"/>
                <wp:lineTo x="21313" y="0"/>
                <wp:lineTo x="0" y="0"/>
              </wp:wrapPolygon>
            </wp:wrapThrough>
            <wp:docPr id="2005270443" name="圖片 2005270443" descr="一張含有 人的臉孔, 人員, 自拍,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0443" name="圖片 4" descr="一張含有 人的臉孔, 人員, 自拍, 服裝 的圖片&#10;&#10;自動產生的描述"/>
                    <pic:cNvPicPr/>
                  </pic:nvPicPr>
                  <pic:blipFill rotWithShape="1">
                    <a:blip r:embed="rId54"/>
                    <a:srcRect l="20729" t="6564" r="14272" b="24538"/>
                    <a:stretch/>
                  </pic:blipFill>
                  <pic:spPr bwMode="auto">
                    <a:xfrm>
                      <a:off x="0" y="0"/>
                      <a:ext cx="1003935"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17D" w:rsidRPr="0048017D">
        <w:rPr>
          <w:rFonts w:hint="eastAsia"/>
          <w:b/>
          <w:bCs/>
          <w:sz w:val="20"/>
          <w:szCs w:val="20"/>
        </w:rPr>
        <w:t>Y</w:t>
      </w:r>
      <w:r w:rsidR="0048017D" w:rsidRPr="0048017D">
        <w:rPr>
          <w:b/>
          <w:bCs/>
          <w:sz w:val="20"/>
          <w:szCs w:val="20"/>
        </w:rPr>
        <w:t>i-Hung</w:t>
      </w:r>
      <w:r w:rsidR="00ED1DAB">
        <w:rPr>
          <w:b/>
          <w:bCs/>
          <w:sz w:val="20"/>
          <w:szCs w:val="20"/>
        </w:rPr>
        <w:t xml:space="preserve"> </w:t>
      </w:r>
      <w:r w:rsidR="0048017D" w:rsidRPr="0048017D">
        <w:rPr>
          <w:b/>
          <w:bCs/>
          <w:sz w:val="20"/>
          <w:szCs w:val="20"/>
        </w:rPr>
        <w:t>Chua</w:t>
      </w:r>
      <w:r w:rsidR="007B66A5">
        <w:rPr>
          <w:b/>
          <w:bCs/>
          <w:sz w:val="20"/>
          <w:szCs w:val="20"/>
        </w:rPr>
        <w:t>ng</w:t>
      </w:r>
      <w:r w:rsidR="001F247F" w:rsidRPr="001F247F">
        <w:t xml:space="preserve"> </w:t>
      </w:r>
      <w:r w:rsidR="001F247F" w:rsidRPr="009A2DA6">
        <w:rPr>
          <w:sz w:val="20"/>
          <w:szCs w:val="20"/>
        </w:rPr>
        <w:t>recei</w:t>
      </w:r>
      <w:r w:rsidR="001F247F" w:rsidRPr="00CA639A">
        <w:rPr>
          <w:sz w:val="20"/>
          <w:szCs w:val="20"/>
        </w:rPr>
        <w:t xml:space="preserve">ved is </w:t>
      </w:r>
      <w:proofErr w:type="spellStart"/>
      <w:r w:rsidR="5789BE27" w:rsidRPr="5789BE27">
        <w:rPr>
          <w:sz w:val="20"/>
          <w:szCs w:val="20"/>
        </w:rPr>
        <w:t>BatchelorDegree</w:t>
      </w:r>
      <w:proofErr w:type="spellEnd"/>
      <w:r w:rsidR="001522CB">
        <w:rPr>
          <w:sz w:val="20"/>
          <w:szCs w:val="20"/>
        </w:rPr>
        <w:t xml:space="preserve"> </w:t>
      </w:r>
      <w:r w:rsidR="001F247F" w:rsidRPr="00CA639A">
        <w:rPr>
          <w:sz w:val="20"/>
          <w:szCs w:val="20"/>
        </w:rPr>
        <w:t xml:space="preserve">from the </w:t>
      </w:r>
      <w:r w:rsidR="005B5886">
        <w:rPr>
          <w:sz w:val="20"/>
          <w:szCs w:val="20"/>
        </w:rPr>
        <w:t xml:space="preserve">Mechanical </w:t>
      </w:r>
      <w:r w:rsidR="001522CB">
        <w:rPr>
          <w:sz w:val="20"/>
          <w:szCs w:val="20"/>
        </w:rPr>
        <w:t>E</w:t>
      </w:r>
      <w:r w:rsidR="005B5886">
        <w:rPr>
          <w:sz w:val="20"/>
          <w:szCs w:val="20"/>
        </w:rPr>
        <w:t>ngineering</w:t>
      </w:r>
      <w:r w:rsidR="001522CB">
        <w:rPr>
          <w:sz w:val="20"/>
          <w:szCs w:val="20"/>
        </w:rPr>
        <w:t xml:space="preserve"> </w:t>
      </w:r>
      <w:r w:rsidR="006323AE">
        <w:rPr>
          <w:sz w:val="20"/>
          <w:szCs w:val="20"/>
        </w:rPr>
        <w:t xml:space="preserve">in </w:t>
      </w:r>
      <w:r w:rsidR="00ED1DAB">
        <w:rPr>
          <w:sz w:val="20"/>
          <w:szCs w:val="20"/>
        </w:rPr>
        <w:t xml:space="preserve">Tam kang </w:t>
      </w:r>
      <w:r w:rsidR="004D7AFF">
        <w:rPr>
          <w:sz w:val="20"/>
          <w:szCs w:val="20"/>
        </w:rPr>
        <w:t>university</w:t>
      </w:r>
      <w:r w:rsidR="00136C0F">
        <w:rPr>
          <w:sz w:val="20"/>
          <w:szCs w:val="20"/>
        </w:rPr>
        <w:t>, Republic of China</w:t>
      </w:r>
      <w:r w:rsidR="00433601">
        <w:rPr>
          <w:sz w:val="20"/>
          <w:szCs w:val="20"/>
        </w:rPr>
        <w:t xml:space="preserve"> in 2023</w:t>
      </w:r>
      <w:r w:rsidR="00136C0F">
        <w:rPr>
          <w:sz w:val="20"/>
          <w:szCs w:val="20"/>
        </w:rPr>
        <w:t>.</w:t>
      </w:r>
      <w:r w:rsidR="00AA5A10">
        <w:rPr>
          <w:sz w:val="20"/>
          <w:szCs w:val="20"/>
        </w:rPr>
        <w:t xml:space="preserve"> He </w:t>
      </w:r>
      <w:r w:rsidR="00916999">
        <w:rPr>
          <w:sz w:val="20"/>
          <w:szCs w:val="20"/>
        </w:rPr>
        <w:t>pursued a master’s</w:t>
      </w:r>
      <w:r w:rsidR="00F57505">
        <w:rPr>
          <w:sz w:val="20"/>
          <w:szCs w:val="20"/>
        </w:rPr>
        <w:t xml:space="preserve"> degree in Institute </w:t>
      </w:r>
      <w:r w:rsidR="00A51E46">
        <w:rPr>
          <w:sz w:val="20"/>
          <w:szCs w:val="20"/>
        </w:rPr>
        <w:t xml:space="preserve">of Automation and Control in National Taiwan </w:t>
      </w:r>
      <w:r w:rsidR="00D2789B">
        <w:rPr>
          <w:sz w:val="20"/>
          <w:szCs w:val="20"/>
        </w:rPr>
        <w:t>University of Science and Technology in 2023.</w:t>
      </w:r>
    </w:p>
    <w:p w14:paraId="44444561" w14:textId="6153CA83" w:rsidR="001F5B28" w:rsidRDefault="001F5B28" w:rsidP="001F247F">
      <w:pPr>
        <w:pStyle w:val="FigureCaption"/>
        <w:rPr>
          <w:sz w:val="20"/>
          <w:szCs w:val="20"/>
        </w:rPr>
      </w:pPr>
    </w:p>
    <w:p w14:paraId="1F40588A" w14:textId="77777777" w:rsidR="001344E3" w:rsidRDefault="001344E3" w:rsidP="001F247F">
      <w:pPr>
        <w:pStyle w:val="FigureCaption"/>
        <w:rPr>
          <w:sz w:val="20"/>
          <w:szCs w:val="20"/>
        </w:rPr>
      </w:pPr>
    </w:p>
    <w:p w14:paraId="40F1C1FB" w14:textId="77777777" w:rsidR="00473943" w:rsidRDefault="00473943" w:rsidP="001F247F">
      <w:pPr>
        <w:pStyle w:val="FigureCaption"/>
        <w:rPr>
          <w:b/>
          <w:bCs/>
          <w:sz w:val="20"/>
          <w:szCs w:val="20"/>
        </w:rPr>
      </w:pPr>
    </w:p>
    <w:p w14:paraId="438D7D2D" w14:textId="29DAD646" w:rsidR="001344E3" w:rsidRPr="00CA639A" w:rsidRDefault="0048798C" w:rsidP="001F247F">
      <w:pPr>
        <w:pStyle w:val="FigureCaption"/>
        <w:rPr>
          <w:sz w:val="20"/>
          <w:szCs w:val="20"/>
        </w:rPr>
      </w:pPr>
      <w:r>
        <w:rPr>
          <w:b/>
          <w:bCs/>
          <w:noProof/>
          <w:sz w:val="20"/>
          <w:szCs w:val="20"/>
        </w:rPr>
        <w:drawing>
          <wp:anchor distT="0" distB="0" distL="114300" distR="114300" simplePos="0" relativeHeight="251658244" behindDoc="0" locked="0" layoutInCell="1" allowOverlap="1" wp14:anchorId="3AAC45CC" wp14:editId="52B05072">
            <wp:simplePos x="0" y="0"/>
            <wp:positionH relativeFrom="column">
              <wp:posOffset>-3810</wp:posOffset>
            </wp:positionH>
            <wp:positionV relativeFrom="paragraph">
              <wp:posOffset>0</wp:posOffset>
            </wp:positionV>
            <wp:extent cx="1050117" cy="1319560"/>
            <wp:effectExtent l="0" t="0" r="4445" b="1270"/>
            <wp:wrapThrough wrapText="bothSides">
              <wp:wrapPolygon edited="0">
                <wp:start x="0" y="0"/>
                <wp:lineTo x="0" y="21413"/>
                <wp:lineTo x="21430" y="21413"/>
                <wp:lineTo x="21430" y="0"/>
                <wp:lineTo x="0" y="0"/>
              </wp:wrapPolygon>
            </wp:wrapThrough>
            <wp:docPr id="753147715" name="圖片 753147715" descr="一張含有 人的臉孔, 人員, 微笑, 服裝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47715" name="圖片 2" descr="一張含有 人的臉孔, 人員, 微笑, 服裝 的圖片&#10;&#10;自動產生的描述"/>
                    <pic:cNvPicPr/>
                  </pic:nvPicPr>
                  <pic:blipFill rotWithShape="1">
                    <a:blip r:embed="rId55"/>
                    <a:srcRect t="16172"/>
                    <a:stretch/>
                  </pic:blipFill>
                  <pic:spPr bwMode="auto">
                    <a:xfrm>
                      <a:off x="0" y="0"/>
                      <a:ext cx="1050117" cy="1319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826" w:rsidRPr="000D3247">
        <w:rPr>
          <w:b/>
          <w:bCs/>
          <w:sz w:val="20"/>
          <w:szCs w:val="20"/>
        </w:rPr>
        <w:t xml:space="preserve">Peter </w:t>
      </w:r>
      <w:proofErr w:type="spellStart"/>
      <w:r w:rsidR="002C7826" w:rsidRPr="000D3247">
        <w:rPr>
          <w:b/>
          <w:bCs/>
          <w:sz w:val="20"/>
          <w:szCs w:val="20"/>
        </w:rPr>
        <w:t>Rubatscher</w:t>
      </w:r>
      <w:proofErr w:type="spellEnd"/>
      <w:r w:rsidR="002C7826" w:rsidRPr="000D3247">
        <w:rPr>
          <w:b/>
          <w:bCs/>
          <w:sz w:val="20"/>
          <w:szCs w:val="20"/>
        </w:rPr>
        <w:t xml:space="preserve"> i</w:t>
      </w:r>
      <w:r w:rsidR="002C7826" w:rsidRPr="002C7826">
        <w:rPr>
          <w:sz w:val="20"/>
          <w:szCs w:val="20"/>
        </w:rPr>
        <w:t xml:space="preserve">s currently pursuing his Master’s in Artificial Intelligence at JKU Linz and is studying abroad at NTUST Taipei. He earned </w:t>
      </w:r>
      <w:proofErr w:type="gramStart"/>
      <w:r w:rsidR="002C7826" w:rsidRPr="002C7826">
        <w:rPr>
          <w:sz w:val="20"/>
          <w:szCs w:val="20"/>
        </w:rPr>
        <w:t>Bachelor’s</w:t>
      </w:r>
      <w:proofErr w:type="gramEnd"/>
      <w:r w:rsidR="002C7826" w:rsidRPr="002C7826">
        <w:rPr>
          <w:sz w:val="20"/>
          <w:szCs w:val="20"/>
        </w:rPr>
        <w:t xml:space="preserve"> degrees in both AI and Physics from JKU Linz in 2023. Notably, he studied abroad at UCT Cape Town in 2022.</w:t>
      </w:r>
      <w:commentRangeEnd w:id="23"/>
      <w:r w:rsidR="00C5087A">
        <w:rPr>
          <w:rStyle w:val="af1"/>
        </w:rPr>
        <w:commentReference w:id="23"/>
      </w:r>
    </w:p>
    <w:sectPr w:rsidR="001344E3" w:rsidRPr="00CA639A" w:rsidSect="00143F2E">
      <w:headerReference w:type="default" r:id="rId56"/>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mon CHUANG" w:date="2023-12-13T13:44:00Z" w:initials="SC">
    <w:p w14:paraId="7010822E" w14:textId="77777777" w:rsidR="001E45E0" w:rsidRDefault="001E45E0" w:rsidP="001E45E0">
      <w:pPr>
        <w:pStyle w:val="af2"/>
      </w:pPr>
      <w:r>
        <w:rPr>
          <w:rStyle w:val="af1"/>
        </w:rPr>
        <w:annotationRef/>
      </w:r>
      <w:r>
        <w:t>Title</w:t>
      </w:r>
    </w:p>
  </w:comment>
  <w:comment w:id="1" w:author="Simon CHUANG" w:date="2023-12-13T13:40:00Z" w:initials="SC">
    <w:p w14:paraId="5B9420D7" w14:textId="3B42A41C" w:rsidR="00BE600C" w:rsidRDefault="00BE600C" w:rsidP="00BE600C">
      <w:pPr>
        <w:pStyle w:val="af2"/>
      </w:pPr>
      <w:r>
        <w:rPr>
          <w:rStyle w:val="af1"/>
        </w:rPr>
        <w:annotationRef/>
      </w:r>
      <w:r>
        <w:t>Author</w:t>
      </w:r>
    </w:p>
  </w:comment>
  <w:comment w:id="2" w:author="Simon CHUANG" w:date="2023-12-13T07:28:00Z" w:initials="SC">
    <w:p w14:paraId="3F649D22" w14:textId="1ABF5BE0" w:rsidR="00CF1576" w:rsidRDefault="00CF1576" w:rsidP="00CF1576">
      <w:pPr>
        <w:pStyle w:val="af2"/>
        <w:numPr>
          <w:ilvl w:val="0"/>
          <w:numId w:val="45"/>
        </w:numPr>
      </w:pPr>
      <w:r>
        <w:rPr>
          <w:rStyle w:val="af1"/>
        </w:rPr>
        <w:annotationRef/>
      </w:r>
      <w:r>
        <w:t>Problem</w:t>
      </w:r>
    </w:p>
  </w:comment>
  <w:comment w:id="3" w:author="Simon CHUANG" w:date="2023-12-13T07:28:00Z" w:initials="SC">
    <w:p w14:paraId="69046FD7" w14:textId="77777777" w:rsidR="007F10FA" w:rsidRDefault="007F10FA" w:rsidP="007F10FA">
      <w:pPr>
        <w:pStyle w:val="af2"/>
      </w:pPr>
      <w:r>
        <w:rPr>
          <w:rStyle w:val="af1"/>
        </w:rPr>
        <w:annotationRef/>
      </w:r>
      <w:r>
        <w:t>2. Solution</w:t>
      </w:r>
    </w:p>
  </w:comment>
  <w:comment w:id="4" w:author="Simon CHUANG" w:date="2023-12-13T07:28:00Z" w:initials="SC">
    <w:p w14:paraId="619A1B63" w14:textId="77777777" w:rsidR="007F10FA" w:rsidRDefault="007F10FA" w:rsidP="007F10FA">
      <w:pPr>
        <w:pStyle w:val="af2"/>
      </w:pPr>
      <w:r>
        <w:rPr>
          <w:rStyle w:val="af1"/>
        </w:rPr>
        <w:annotationRef/>
      </w:r>
      <w:r>
        <w:t>3. Contribution</w:t>
      </w:r>
    </w:p>
  </w:comment>
  <w:comment w:id="6" w:author="Simon CHUANG" w:date="2023-12-13T12:55:00Z" w:initials="SC">
    <w:p w14:paraId="4B1435A7" w14:textId="77777777" w:rsidR="009B2DF5" w:rsidRDefault="009B2DF5" w:rsidP="009B2DF5">
      <w:pPr>
        <w:pStyle w:val="af2"/>
      </w:pPr>
      <w:r>
        <w:rPr>
          <w:rStyle w:val="af1"/>
        </w:rPr>
        <w:annotationRef/>
      </w:r>
      <w:r>
        <w:rPr>
          <w:color w:val="444746"/>
        </w:rPr>
        <w:t>1.1 what is the problem?</w:t>
      </w:r>
    </w:p>
  </w:comment>
  <w:comment w:id="7" w:author="Simon CHUANG" w:date="2023-12-13T12:56:00Z" w:initials="SC">
    <w:p w14:paraId="3F2ACEA1" w14:textId="77777777" w:rsidR="00DB771F" w:rsidRDefault="00DB771F" w:rsidP="00DB771F">
      <w:pPr>
        <w:pStyle w:val="af2"/>
      </w:pPr>
      <w:r>
        <w:rPr>
          <w:rStyle w:val="af1"/>
        </w:rPr>
        <w:annotationRef/>
      </w:r>
      <w:r>
        <w:rPr>
          <w:color w:val="444746"/>
        </w:rPr>
        <w:t>1.2 why is the problem important?</w:t>
      </w:r>
      <w:r>
        <w:t xml:space="preserve"> </w:t>
      </w:r>
    </w:p>
  </w:comment>
  <w:comment w:id="8" w:author="Simon CHUANG" w:date="2023-12-13T12:57:00Z" w:initials="SC">
    <w:p w14:paraId="24DEFC41" w14:textId="77777777" w:rsidR="00E8534B" w:rsidRDefault="00E8534B" w:rsidP="00E8534B">
      <w:pPr>
        <w:pStyle w:val="af2"/>
      </w:pPr>
      <w:r>
        <w:rPr>
          <w:rStyle w:val="af1"/>
        </w:rPr>
        <w:annotationRef/>
      </w:r>
      <w:r>
        <w:rPr>
          <w:color w:val="444746"/>
        </w:rPr>
        <w:t>1.3. What Conflicts or Unanswered Questions Does Your</w:t>
      </w:r>
      <w:r>
        <w:rPr>
          <w:color w:val="444746"/>
        </w:rPr>
        <w:br/>
        <w:t>Research Address?</w:t>
      </w:r>
      <w:r>
        <w:t xml:space="preserve"> </w:t>
      </w:r>
    </w:p>
  </w:comment>
  <w:comment w:id="9" w:author="Simon CHUANG" w:date="2023-12-13T12:58:00Z" w:initials="SC">
    <w:p w14:paraId="187AC16A" w14:textId="77777777" w:rsidR="009E2683" w:rsidRDefault="009E2683" w:rsidP="009E2683">
      <w:pPr>
        <w:pStyle w:val="af2"/>
      </w:pPr>
      <w:r>
        <w:rPr>
          <w:rStyle w:val="af1"/>
        </w:rPr>
        <w:annotationRef/>
      </w:r>
      <w:r>
        <w:rPr>
          <w:color w:val="444746"/>
        </w:rPr>
        <w:t>1.4. What Previous Findings of Others Are You Challenging or</w:t>
      </w:r>
      <w:r>
        <w:rPr>
          <w:color w:val="444746"/>
        </w:rPr>
        <w:br/>
        <w:t>Extending?</w:t>
      </w:r>
      <w:r>
        <w:t xml:space="preserve"> </w:t>
      </w:r>
    </w:p>
  </w:comment>
  <w:comment w:id="10" w:author="Simon CHUANG" w:date="2023-12-13T12:58:00Z" w:initials="SC">
    <w:p w14:paraId="146E64FD" w14:textId="77777777" w:rsidR="00E555A2" w:rsidRDefault="00E555A2" w:rsidP="00E555A2">
      <w:pPr>
        <w:pStyle w:val="af2"/>
      </w:pPr>
      <w:r>
        <w:rPr>
          <w:rStyle w:val="af1"/>
        </w:rPr>
        <w:annotationRef/>
      </w:r>
      <w:r>
        <w:rPr>
          <w:color w:val="444746"/>
        </w:rPr>
        <w:t>1.5 What solution do you propose?</w:t>
      </w:r>
    </w:p>
    <w:p w14:paraId="6A24EE89" w14:textId="77777777" w:rsidR="00E555A2" w:rsidRDefault="00E555A2" w:rsidP="00E555A2">
      <w:pPr>
        <w:pStyle w:val="af2"/>
      </w:pPr>
    </w:p>
    <w:p w14:paraId="25DFF98E" w14:textId="77777777" w:rsidR="00E555A2" w:rsidRDefault="00E555A2" w:rsidP="00E555A2">
      <w:pPr>
        <w:pStyle w:val="af2"/>
      </w:pPr>
    </w:p>
    <w:p w14:paraId="6DE54F5E" w14:textId="77777777" w:rsidR="00E555A2" w:rsidRDefault="00E555A2" w:rsidP="00E555A2">
      <w:pPr>
        <w:pStyle w:val="af2"/>
      </w:pPr>
      <w:r>
        <w:br/>
      </w:r>
    </w:p>
  </w:comment>
  <w:comment w:id="11" w:author="Simon CHUANG" w:date="2023-10-25T17:21:00Z" w:initials="易莊">
    <w:p w14:paraId="581AA948" w14:textId="77777777" w:rsidR="00C41849" w:rsidRDefault="00C41849">
      <w:pPr>
        <w:pStyle w:val="af2"/>
      </w:pPr>
      <w:r>
        <w:rPr>
          <w:rStyle w:val="af1"/>
        </w:rPr>
        <w:annotationRef/>
      </w:r>
      <w:r>
        <w:t>2.1 How did you study the problem?</w:t>
      </w:r>
    </w:p>
  </w:comment>
  <w:comment w:id="12" w:author="Simon CHUANG" w:date="2023-10-26T13:45:00Z" w:initials="YHC">
    <w:p w14:paraId="558CDC9D" w14:textId="77777777" w:rsidR="0098411A" w:rsidRDefault="0098411A">
      <w:r>
        <w:rPr>
          <w:rStyle w:val="af1"/>
        </w:rPr>
        <w:annotationRef/>
      </w:r>
      <w:r>
        <w:rPr>
          <w:color w:val="000000"/>
        </w:rPr>
        <w:t>Hardware introduce</w:t>
      </w:r>
    </w:p>
  </w:comment>
  <w:comment w:id="14" w:author="Simon CHUANG" w:date="2023-12-13T17:19:00Z" w:initials="SC">
    <w:p w14:paraId="010CC811" w14:textId="77777777" w:rsidR="002D5047" w:rsidRDefault="002D5047" w:rsidP="002D5047">
      <w:pPr>
        <w:pStyle w:val="af2"/>
      </w:pPr>
      <w:r>
        <w:rPr>
          <w:rStyle w:val="af1"/>
        </w:rPr>
        <w:annotationRef/>
      </w:r>
      <w:r>
        <w:t>Solution for image processing</w:t>
      </w:r>
    </w:p>
  </w:comment>
  <w:comment w:id="16" w:author="Simon CHUANG" w:date="2023-10-26T14:02:00Z" w:initials="YHC">
    <w:p w14:paraId="6CB7E575" w14:textId="22EA2E3F" w:rsidR="005649EF" w:rsidRDefault="005649EF">
      <w:r>
        <w:rPr>
          <w:rStyle w:val="af1"/>
        </w:rPr>
        <w:annotationRef/>
      </w:r>
      <w:r>
        <w:rPr>
          <w:color w:val="000000"/>
        </w:rPr>
        <w:t xml:space="preserve">Hand Gesture recognition </w:t>
      </w:r>
    </w:p>
    <w:p w14:paraId="2329D86E" w14:textId="77777777" w:rsidR="005649EF" w:rsidRDefault="005649EF"/>
  </w:comment>
  <w:comment w:id="17" w:author="Simon CHUANG" w:date="2023-12-13T13:35:00Z" w:initials="SC">
    <w:p w14:paraId="75E25218" w14:textId="77777777" w:rsidR="008E458A" w:rsidRDefault="008E458A" w:rsidP="008E458A">
      <w:pPr>
        <w:pStyle w:val="af2"/>
      </w:pPr>
      <w:r>
        <w:rPr>
          <w:rStyle w:val="af1"/>
        </w:rPr>
        <w:annotationRef/>
      </w:r>
      <w:r>
        <w:rPr>
          <w:color w:val="444746"/>
        </w:rPr>
        <w:t>4.1 Redescribed previous content</w:t>
      </w:r>
      <w:r>
        <w:t xml:space="preserve"> </w:t>
      </w:r>
    </w:p>
  </w:comment>
  <w:comment w:id="18" w:author="Simon CHUANG" w:date="2023-12-13T13:36:00Z" w:initials="SC">
    <w:p w14:paraId="7DBF7761" w14:textId="77777777" w:rsidR="00FA5A7F" w:rsidRDefault="00FA5A7F" w:rsidP="00FA5A7F">
      <w:pPr>
        <w:pStyle w:val="af2"/>
      </w:pPr>
      <w:r>
        <w:rPr>
          <w:rStyle w:val="af1"/>
        </w:rPr>
        <w:annotationRef/>
      </w:r>
      <w:r>
        <w:rPr>
          <w:color w:val="444746"/>
        </w:rPr>
        <w:t>4.1 Redescribed previous content</w:t>
      </w:r>
      <w:r>
        <w:t xml:space="preserve"> </w:t>
      </w:r>
    </w:p>
  </w:comment>
  <w:comment w:id="19" w:author="Simon CHUANG" w:date="2023-12-13T13:37:00Z" w:initials="SC">
    <w:p w14:paraId="46FEAB84" w14:textId="77777777" w:rsidR="004F3EAD" w:rsidRDefault="004F3EAD" w:rsidP="004F3EAD">
      <w:pPr>
        <w:pStyle w:val="af2"/>
      </w:pPr>
      <w:r>
        <w:rPr>
          <w:rStyle w:val="af1"/>
        </w:rPr>
        <w:annotationRef/>
      </w:r>
      <w:r>
        <w:rPr>
          <w:color w:val="444746"/>
        </w:rPr>
        <w:t>4.5 Contribution</w:t>
      </w:r>
      <w:r>
        <w:t xml:space="preserve"> </w:t>
      </w:r>
    </w:p>
  </w:comment>
  <w:comment w:id="20" w:author="Simon CHUANG" w:date="2023-12-13T13:38:00Z" w:initials="SC">
    <w:p w14:paraId="2DA73953" w14:textId="77777777" w:rsidR="00D8191D" w:rsidRDefault="00D8191D" w:rsidP="00D8191D">
      <w:pPr>
        <w:pStyle w:val="af2"/>
      </w:pPr>
      <w:r>
        <w:rPr>
          <w:rStyle w:val="af1"/>
        </w:rPr>
        <w:annotationRef/>
      </w:r>
      <w:r>
        <w:rPr>
          <w:color w:val="444746"/>
        </w:rPr>
        <w:t>4.4 Comparison</w:t>
      </w:r>
      <w:r>
        <w:t xml:space="preserve"> </w:t>
      </w:r>
    </w:p>
  </w:comment>
  <w:comment w:id="21" w:author="Simon CHUANG" w:date="2023-12-13T13:38:00Z" w:initials="SC">
    <w:p w14:paraId="1312D1BE" w14:textId="77777777" w:rsidR="001432B5" w:rsidRDefault="001432B5" w:rsidP="001432B5">
      <w:pPr>
        <w:pStyle w:val="af2"/>
      </w:pPr>
      <w:r>
        <w:rPr>
          <w:rStyle w:val="af1"/>
        </w:rPr>
        <w:annotationRef/>
      </w:r>
      <w:r>
        <w:rPr>
          <w:color w:val="444746"/>
        </w:rPr>
        <w:t>4.6 Current and future research</w:t>
      </w:r>
      <w:r>
        <w:t xml:space="preserve"> </w:t>
      </w:r>
    </w:p>
  </w:comment>
  <w:comment w:id="22" w:author="Simon CHUANG" w:date="2023-12-13T13:39:00Z" w:initials="SC">
    <w:p w14:paraId="15BA5A31" w14:textId="77777777" w:rsidR="009F0FC1" w:rsidRDefault="009F0FC1" w:rsidP="009F0FC1">
      <w:pPr>
        <w:pStyle w:val="af2"/>
      </w:pPr>
      <w:r>
        <w:rPr>
          <w:rStyle w:val="af1"/>
        </w:rPr>
        <w:annotationRef/>
      </w:r>
      <w:r>
        <w:rPr>
          <w:color w:val="444746"/>
        </w:rPr>
        <w:t>4.7 Practicality</w:t>
      </w:r>
      <w:r>
        <w:t xml:space="preserve"> </w:t>
      </w:r>
    </w:p>
  </w:comment>
  <w:comment w:id="23" w:author="Simon CHUANG" w:date="2023-10-26T14:03:00Z" w:initials="YHC">
    <w:p w14:paraId="572F93EE" w14:textId="08BE2E54" w:rsidR="00C5087A" w:rsidRDefault="00C5087A">
      <w:r>
        <w:rPr>
          <w:rStyle w:val="af1"/>
        </w:rPr>
        <w:annotationRef/>
      </w:r>
      <w:r>
        <w:rPr>
          <w:color w:val="000000"/>
        </w:rPr>
        <w:t>Bio</w:t>
      </w:r>
    </w:p>
    <w:p w14:paraId="28B1F2FE" w14:textId="77777777" w:rsidR="00C5087A" w:rsidRDefault="00C5087A"/>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10822E" w15:done="0"/>
  <w15:commentEx w15:paraId="5B9420D7" w15:done="0"/>
  <w15:commentEx w15:paraId="3F649D22" w15:done="0"/>
  <w15:commentEx w15:paraId="69046FD7" w15:done="0"/>
  <w15:commentEx w15:paraId="619A1B63" w15:done="0"/>
  <w15:commentEx w15:paraId="4B1435A7" w15:done="0"/>
  <w15:commentEx w15:paraId="3F2ACEA1" w15:done="0"/>
  <w15:commentEx w15:paraId="24DEFC41" w15:done="0"/>
  <w15:commentEx w15:paraId="187AC16A" w15:done="0"/>
  <w15:commentEx w15:paraId="6DE54F5E" w15:done="0"/>
  <w15:commentEx w15:paraId="581AA948" w15:done="0"/>
  <w15:commentEx w15:paraId="558CDC9D" w15:done="0"/>
  <w15:commentEx w15:paraId="010CC811" w15:done="0"/>
  <w15:commentEx w15:paraId="2329D86E" w15:done="0"/>
  <w15:commentEx w15:paraId="75E25218" w15:done="0"/>
  <w15:commentEx w15:paraId="7DBF7761" w15:done="0"/>
  <w15:commentEx w15:paraId="46FEAB84" w15:done="0"/>
  <w15:commentEx w15:paraId="2DA73953" w15:done="0"/>
  <w15:commentEx w15:paraId="1312D1BE" w15:done="0"/>
  <w15:commentEx w15:paraId="15BA5A31" w15:done="0"/>
  <w15:commentEx w15:paraId="28B1F2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D89F281" w16cex:dateUtc="2023-12-13T05:44:00Z"/>
  <w16cex:commentExtensible w16cex:durableId="4D1FB90D" w16cex:dateUtc="2023-12-13T05:40:00Z"/>
  <w16cex:commentExtensible w16cex:durableId="3B2E6BF9" w16cex:dateUtc="2023-12-12T23:28:00Z"/>
  <w16cex:commentExtensible w16cex:durableId="6311CC6F" w16cex:dateUtc="2023-12-12T23:28:00Z"/>
  <w16cex:commentExtensible w16cex:durableId="1136A4E2" w16cex:dateUtc="2023-12-12T23:28:00Z"/>
  <w16cex:commentExtensible w16cex:durableId="108DA7E6" w16cex:dateUtc="2023-12-13T04:55:00Z"/>
  <w16cex:commentExtensible w16cex:durableId="53B4722A" w16cex:dateUtc="2023-12-13T04:56:00Z"/>
  <w16cex:commentExtensible w16cex:durableId="5B61C821" w16cex:dateUtc="2023-12-13T04:57:00Z"/>
  <w16cex:commentExtensible w16cex:durableId="0688ADF1" w16cex:dateUtc="2023-12-13T04:58:00Z"/>
  <w16cex:commentExtensible w16cex:durableId="35482C4B" w16cex:dateUtc="2023-12-13T04:58:00Z"/>
  <w16cex:commentExtensible w16cex:durableId="5C1A0F8C" w16cex:dateUtc="2023-10-25T09:21:00Z"/>
  <w16cex:commentExtensible w16cex:durableId="4052D7F7" w16cex:dateUtc="2023-10-26T05:45:00Z"/>
  <w16cex:commentExtensible w16cex:durableId="5554C4DD" w16cex:dateUtc="2023-12-13T09:19:00Z"/>
  <w16cex:commentExtensible w16cex:durableId="0909C78D" w16cex:dateUtc="2023-10-26T06:02:00Z"/>
  <w16cex:commentExtensible w16cex:durableId="227E6899" w16cex:dateUtc="2023-12-13T05:35:00Z"/>
  <w16cex:commentExtensible w16cex:durableId="4454FDE3" w16cex:dateUtc="2023-12-13T05:36:00Z"/>
  <w16cex:commentExtensible w16cex:durableId="3676B8EA" w16cex:dateUtc="2023-12-13T05:37:00Z"/>
  <w16cex:commentExtensible w16cex:durableId="0D58951B" w16cex:dateUtc="2023-12-13T05:38:00Z"/>
  <w16cex:commentExtensible w16cex:durableId="703ED7E4" w16cex:dateUtc="2023-12-13T05:38:00Z"/>
  <w16cex:commentExtensible w16cex:durableId="36D5FE4E" w16cex:dateUtc="2023-12-13T05:39:00Z"/>
  <w16cex:commentExtensible w16cex:durableId="0E93853B" w16cex:dateUtc="2023-10-26T0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10822E" w16cid:durableId="7D89F281"/>
  <w16cid:commentId w16cid:paraId="5B9420D7" w16cid:durableId="4D1FB90D"/>
  <w16cid:commentId w16cid:paraId="3F649D22" w16cid:durableId="3B2E6BF9"/>
  <w16cid:commentId w16cid:paraId="69046FD7" w16cid:durableId="6311CC6F"/>
  <w16cid:commentId w16cid:paraId="619A1B63" w16cid:durableId="1136A4E2"/>
  <w16cid:commentId w16cid:paraId="4B1435A7" w16cid:durableId="108DA7E6"/>
  <w16cid:commentId w16cid:paraId="3F2ACEA1" w16cid:durableId="53B4722A"/>
  <w16cid:commentId w16cid:paraId="24DEFC41" w16cid:durableId="5B61C821"/>
  <w16cid:commentId w16cid:paraId="187AC16A" w16cid:durableId="0688ADF1"/>
  <w16cid:commentId w16cid:paraId="6DE54F5E" w16cid:durableId="35482C4B"/>
  <w16cid:commentId w16cid:paraId="581AA948" w16cid:durableId="5C1A0F8C"/>
  <w16cid:commentId w16cid:paraId="558CDC9D" w16cid:durableId="4052D7F7"/>
  <w16cid:commentId w16cid:paraId="010CC811" w16cid:durableId="5554C4DD"/>
  <w16cid:commentId w16cid:paraId="2329D86E" w16cid:durableId="0909C78D"/>
  <w16cid:commentId w16cid:paraId="75E25218" w16cid:durableId="227E6899"/>
  <w16cid:commentId w16cid:paraId="7DBF7761" w16cid:durableId="4454FDE3"/>
  <w16cid:commentId w16cid:paraId="46FEAB84" w16cid:durableId="3676B8EA"/>
  <w16cid:commentId w16cid:paraId="2DA73953" w16cid:durableId="0D58951B"/>
  <w16cid:commentId w16cid:paraId="1312D1BE" w16cid:durableId="703ED7E4"/>
  <w16cid:commentId w16cid:paraId="15BA5A31" w16cid:durableId="36D5FE4E"/>
  <w16cid:commentId w16cid:paraId="28B1F2FE" w16cid:durableId="0E9385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2CCFF" w14:textId="77777777" w:rsidR="00731B30" w:rsidRDefault="00731B30">
      <w:r>
        <w:separator/>
      </w:r>
    </w:p>
  </w:endnote>
  <w:endnote w:type="continuationSeparator" w:id="0">
    <w:p w14:paraId="278EF1DC" w14:textId="77777777" w:rsidR="00731B30" w:rsidRDefault="00731B30">
      <w:r>
        <w:continuationSeparator/>
      </w:r>
    </w:p>
  </w:endnote>
  <w:endnote w:type="continuationNotice" w:id="1">
    <w:p w14:paraId="28C48CA6" w14:textId="77777777" w:rsidR="00731B30" w:rsidRDefault="00731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Baskerville">
    <w:altName w:val="Cambria Math"/>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0E98F" w14:textId="77777777" w:rsidR="00731B30" w:rsidRDefault="00731B30"/>
  </w:footnote>
  <w:footnote w:type="continuationSeparator" w:id="0">
    <w:p w14:paraId="7D5EF85B" w14:textId="77777777" w:rsidR="00731B30" w:rsidRDefault="00731B30">
      <w:r>
        <w:continuationSeparator/>
      </w:r>
    </w:p>
  </w:footnote>
  <w:footnote w:type="continuationNotice" w:id="1">
    <w:p w14:paraId="7920D33B" w14:textId="77777777" w:rsidR="00731B30" w:rsidRDefault="00731B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995E1"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0C779FA0" w14:textId="77777777" w:rsidR="007530A3" w:rsidRDefault="007530A3">
    <w:pPr>
      <w:ind w:right="360"/>
    </w:pPr>
    <w:r>
      <w:t>&gt; REPLACE THIS LINE WITH YOUR PAPER IDENTIFICATION NUMBER (DOUBLE-CLICK HERE TO EDIT) &lt;</w:t>
    </w:r>
  </w:p>
  <w:p w14:paraId="64336A28"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4CD5A72"/>
    <w:multiLevelType w:val="hybridMultilevel"/>
    <w:tmpl w:val="291ED48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7960594"/>
    <w:multiLevelType w:val="hybridMultilevel"/>
    <w:tmpl w:val="74D0D532"/>
    <w:lvl w:ilvl="0" w:tplc="7C6EFA42">
      <w:start w:val="1"/>
      <w:numFmt w:val="decimal"/>
      <w:lvlText w:val="%1."/>
      <w:lvlJc w:val="left"/>
      <w:pPr>
        <w:ind w:left="1020" w:hanging="360"/>
      </w:pPr>
    </w:lvl>
    <w:lvl w:ilvl="1" w:tplc="719A8BFE">
      <w:start w:val="1"/>
      <w:numFmt w:val="decimal"/>
      <w:lvlText w:val="%2."/>
      <w:lvlJc w:val="left"/>
      <w:pPr>
        <w:ind w:left="1020" w:hanging="360"/>
      </w:pPr>
    </w:lvl>
    <w:lvl w:ilvl="2" w:tplc="338CE33C">
      <w:start w:val="1"/>
      <w:numFmt w:val="decimal"/>
      <w:lvlText w:val="%3."/>
      <w:lvlJc w:val="left"/>
      <w:pPr>
        <w:ind w:left="1020" w:hanging="360"/>
      </w:pPr>
    </w:lvl>
    <w:lvl w:ilvl="3" w:tplc="33547A6A">
      <w:start w:val="1"/>
      <w:numFmt w:val="decimal"/>
      <w:lvlText w:val="%4."/>
      <w:lvlJc w:val="left"/>
      <w:pPr>
        <w:ind w:left="1020" w:hanging="360"/>
      </w:pPr>
    </w:lvl>
    <w:lvl w:ilvl="4" w:tplc="957A076E">
      <w:start w:val="1"/>
      <w:numFmt w:val="decimal"/>
      <w:lvlText w:val="%5."/>
      <w:lvlJc w:val="left"/>
      <w:pPr>
        <w:ind w:left="1020" w:hanging="360"/>
      </w:pPr>
    </w:lvl>
    <w:lvl w:ilvl="5" w:tplc="58D2D18E">
      <w:start w:val="1"/>
      <w:numFmt w:val="decimal"/>
      <w:lvlText w:val="%6."/>
      <w:lvlJc w:val="left"/>
      <w:pPr>
        <w:ind w:left="1020" w:hanging="360"/>
      </w:pPr>
    </w:lvl>
    <w:lvl w:ilvl="6" w:tplc="E20200E8">
      <w:start w:val="1"/>
      <w:numFmt w:val="decimal"/>
      <w:lvlText w:val="%7."/>
      <w:lvlJc w:val="left"/>
      <w:pPr>
        <w:ind w:left="1020" w:hanging="360"/>
      </w:pPr>
    </w:lvl>
    <w:lvl w:ilvl="7" w:tplc="1602935E">
      <w:start w:val="1"/>
      <w:numFmt w:val="decimal"/>
      <w:lvlText w:val="%8."/>
      <w:lvlJc w:val="left"/>
      <w:pPr>
        <w:ind w:left="1020" w:hanging="360"/>
      </w:pPr>
    </w:lvl>
    <w:lvl w:ilvl="8" w:tplc="F2A2F292">
      <w:start w:val="1"/>
      <w:numFmt w:val="decimal"/>
      <w:lvlText w:val="%9."/>
      <w:lvlJc w:val="left"/>
      <w:pPr>
        <w:ind w:left="1020" w:hanging="360"/>
      </w:pPr>
    </w:lvl>
  </w:abstractNum>
  <w:abstractNum w:abstractNumId="15"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7C09D7"/>
    <w:multiLevelType w:val="hybridMultilevel"/>
    <w:tmpl w:val="6F1E4970"/>
    <w:lvl w:ilvl="0" w:tplc="1C3C6970">
      <w:start w:val="1"/>
      <w:numFmt w:val="lowerLetter"/>
      <w:lvlText w:val="%1."/>
      <w:lvlJc w:val="left"/>
      <w:pPr>
        <w:ind w:left="562" w:hanging="360"/>
      </w:pPr>
      <w:rPr>
        <w:rFonts w:hint="default"/>
      </w:rPr>
    </w:lvl>
    <w:lvl w:ilvl="1" w:tplc="04090019" w:tentative="1">
      <w:start w:val="1"/>
      <w:numFmt w:val="ideographTraditional"/>
      <w:lvlText w:val="%2、"/>
      <w:lvlJc w:val="left"/>
      <w:pPr>
        <w:ind w:left="1162" w:hanging="480"/>
      </w:pPr>
    </w:lvl>
    <w:lvl w:ilvl="2" w:tplc="0409001B" w:tentative="1">
      <w:start w:val="1"/>
      <w:numFmt w:val="lowerRoman"/>
      <w:lvlText w:val="%3."/>
      <w:lvlJc w:val="right"/>
      <w:pPr>
        <w:ind w:left="1642" w:hanging="480"/>
      </w:pPr>
    </w:lvl>
    <w:lvl w:ilvl="3" w:tplc="0409000F" w:tentative="1">
      <w:start w:val="1"/>
      <w:numFmt w:val="decimal"/>
      <w:lvlText w:val="%4."/>
      <w:lvlJc w:val="left"/>
      <w:pPr>
        <w:ind w:left="2122" w:hanging="480"/>
      </w:pPr>
    </w:lvl>
    <w:lvl w:ilvl="4" w:tplc="04090019" w:tentative="1">
      <w:start w:val="1"/>
      <w:numFmt w:val="ideographTraditional"/>
      <w:lvlText w:val="%5、"/>
      <w:lvlJc w:val="left"/>
      <w:pPr>
        <w:ind w:left="2602" w:hanging="480"/>
      </w:pPr>
    </w:lvl>
    <w:lvl w:ilvl="5" w:tplc="0409001B" w:tentative="1">
      <w:start w:val="1"/>
      <w:numFmt w:val="lowerRoman"/>
      <w:lvlText w:val="%6."/>
      <w:lvlJc w:val="right"/>
      <w:pPr>
        <w:ind w:left="3082" w:hanging="480"/>
      </w:pPr>
    </w:lvl>
    <w:lvl w:ilvl="6" w:tplc="0409000F" w:tentative="1">
      <w:start w:val="1"/>
      <w:numFmt w:val="decimal"/>
      <w:lvlText w:val="%7."/>
      <w:lvlJc w:val="left"/>
      <w:pPr>
        <w:ind w:left="3562" w:hanging="480"/>
      </w:pPr>
    </w:lvl>
    <w:lvl w:ilvl="7" w:tplc="04090019" w:tentative="1">
      <w:start w:val="1"/>
      <w:numFmt w:val="ideographTraditional"/>
      <w:lvlText w:val="%8、"/>
      <w:lvlJc w:val="left"/>
      <w:pPr>
        <w:ind w:left="4042" w:hanging="480"/>
      </w:pPr>
    </w:lvl>
    <w:lvl w:ilvl="8" w:tplc="0409001B" w:tentative="1">
      <w:start w:val="1"/>
      <w:numFmt w:val="lowerRoman"/>
      <w:lvlText w:val="%9."/>
      <w:lvlJc w:val="right"/>
      <w:pPr>
        <w:ind w:left="4522" w:hanging="480"/>
      </w:pPr>
    </w:lvl>
  </w:abstractNum>
  <w:abstractNum w:abstractNumId="2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336346546">
    <w:abstractNumId w:val="11"/>
  </w:num>
  <w:num w:numId="2" w16cid:durableId="1338458552">
    <w:abstractNumId w:val="18"/>
  </w:num>
  <w:num w:numId="3" w16cid:durableId="739786768">
    <w:abstractNumId w:val="18"/>
    <w:lvlOverride w:ilvl="0">
      <w:lvl w:ilvl="0">
        <w:start w:val="1"/>
        <w:numFmt w:val="decimal"/>
        <w:lvlText w:val="%1."/>
        <w:legacy w:legacy="1" w:legacySpace="0" w:legacyIndent="360"/>
        <w:lvlJc w:val="left"/>
        <w:pPr>
          <w:ind w:left="360" w:hanging="360"/>
        </w:pPr>
      </w:lvl>
    </w:lvlOverride>
  </w:num>
  <w:num w:numId="4" w16cid:durableId="1203980721">
    <w:abstractNumId w:val="18"/>
    <w:lvlOverride w:ilvl="0">
      <w:lvl w:ilvl="0">
        <w:start w:val="1"/>
        <w:numFmt w:val="decimal"/>
        <w:lvlText w:val="%1."/>
        <w:legacy w:legacy="1" w:legacySpace="0" w:legacyIndent="360"/>
        <w:lvlJc w:val="left"/>
        <w:pPr>
          <w:ind w:left="360" w:hanging="360"/>
        </w:pPr>
      </w:lvl>
    </w:lvlOverride>
  </w:num>
  <w:num w:numId="5" w16cid:durableId="487743415">
    <w:abstractNumId w:val="18"/>
    <w:lvlOverride w:ilvl="0">
      <w:lvl w:ilvl="0">
        <w:start w:val="1"/>
        <w:numFmt w:val="decimal"/>
        <w:lvlText w:val="%1."/>
        <w:legacy w:legacy="1" w:legacySpace="0" w:legacyIndent="360"/>
        <w:lvlJc w:val="left"/>
        <w:pPr>
          <w:ind w:left="360" w:hanging="360"/>
        </w:pPr>
      </w:lvl>
    </w:lvlOverride>
  </w:num>
  <w:num w:numId="6" w16cid:durableId="1440445288">
    <w:abstractNumId w:val="23"/>
  </w:num>
  <w:num w:numId="7" w16cid:durableId="2041584933">
    <w:abstractNumId w:val="23"/>
    <w:lvlOverride w:ilvl="0">
      <w:lvl w:ilvl="0">
        <w:start w:val="1"/>
        <w:numFmt w:val="decimal"/>
        <w:lvlText w:val="%1."/>
        <w:legacy w:legacy="1" w:legacySpace="0" w:legacyIndent="360"/>
        <w:lvlJc w:val="left"/>
        <w:pPr>
          <w:ind w:left="360" w:hanging="360"/>
        </w:pPr>
      </w:lvl>
    </w:lvlOverride>
  </w:num>
  <w:num w:numId="8" w16cid:durableId="751775952">
    <w:abstractNumId w:val="23"/>
    <w:lvlOverride w:ilvl="0">
      <w:lvl w:ilvl="0">
        <w:start w:val="1"/>
        <w:numFmt w:val="decimal"/>
        <w:lvlText w:val="%1."/>
        <w:legacy w:legacy="1" w:legacySpace="0" w:legacyIndent="360"/>
        <w:lvlJc w:val="left"/>
        <w:pPr>
          <w:ind w:left="360" w:hanging="360"/>
        </w:pPr>
      </w:lvl>
    </w:lvlOverride>
  </w:num>
  <w:num w:numId="9" w16cid:durableId="453641455">
    <w:abstractNumId w:val="23"/>
    <w:lvlOverride w:ilvl="0">
      <w:lvl w:ilvl="0">
        <w:start w:val="1"/>
        <w:numFmt w:val="decimal"/>
        <w:lvlText w:val="%1."/>
        <w:legacy w:legacy="1" w:legacySpace="0" w:legacyIndent="360"/>
        <w:lvlJc w:val="left"/>
        <w:pPr>
          <w:ind w:left="360" w:hanging="360"/>
        </w:pPr>
      </w:lvl>
    </w:lvlOverride>
  </w:num>
  <w:num w:numId="10" w16cid:durableId="1673987029">
    <w:abstractNumId w:val="23"/>
    <w:lvlOverride w:ilvl="0">
      <w:lvl w:ilvl="0">
        <w:start w:val="1"/>
        <w:numFmt w:val="decimal"/>
        <w:lvlText w:val="%1."/>
        <w:legacy w:legacy="1" w:legacySpace="0" w:legacyIndent="360"/>
        <w:lvlJc w:val="left"/>
        <w:pPr>
          <w:ind w:left="360" w:hanging="360"/>
        </w:pPr>
      </w:lvl>
    </w:lvlOverride>
  </w:num>
  <w:num w:numId="11" w16cid:durableId="1749695197">
    <w:abstractNumId w:val="23"/>
    <w:lvlOverride w:ilvl="0">
      <w:lvl w:ilvl="0">
        <w:start w:val="1"/>
        <w:numFmt w:val="decimal"/>
        <w:lvlText w:val="%1."/>
        <w:legacy w:legacy="1" w:legacySpace="0" w:legacyIndent="360"/>
        <w:lvlJc w:val="left"/>
        <w:pPr>
          <w:ind w:left="360" w:hanging="360"/>
        </w:pPr>
      </w:lvl>
    </w:lvlOverride>
  </w:num>
  <w:num w:numId="12" w16cid:durableId="406614377">
    <w:abstractNumId w:val="20"/>
  </w:num>
  <w:num w:numId="13" w16cid:durableId="1735086236">
    <w:abstractNumId w:val="15"/>
  </w:num>
  <w:num w:numId="14" w16cid:durableId="1653215809">
    <w:abstractNumId w:val="27"/>
  </w:num>
  <w:num w:numId="15" w16cid:durableId="726146804">
    <w:abstractNumId w:val="26"/>
  </w:num>
  <w:num w:numId="16" w16cid:durableId="838545300">
    <w:abstractNumId w:val="33"/>
  </w:num>
  <w:num w:numId="17" w16cid:durableId="1206672710">
    <w:abstractNumId w:val="17"/>
  </w:num>
  <w:num w:numId="18" w16cid:durableId="1971783995">
    <w:abstractNumId w:val="16"/>
  </w:num>
  <w:num w:numId="19" w16cid:durableId="1350913293">
    <w:abstractNumId w:val="28"/>
  </w:num>
  <w:num w:numId="20" w16cid:durableId="365788671">
    <w:abstractNumId w:val="21"/>
  </w:num>
  <w:num w:numId="21" w16cid:durableId="13860299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49458031">
    <w:abstractNumId w:val="32"/>
  </w:num>
  <w:num w:numId="23" w16cid:durableId="971323810">
    <w:abstractNumId w:val="31"/>
  </w:num>
  <w:num w:numId="24" w16cid:durableId="1754889199">
    <w:abstractNumId w:val="24"/>
  </w:num>
  <w:num w:numId="25" w16cid:durableId="1101684683">
    <w:abstractNumId w:val="30"/>
  </w:num>
  <w:num w:numId="26" w16cid:durableId="1533372555">
    <w:abstractNumId w:val="13"/>
  </w:num>
  <w:num w:numId="27" w16cid:durableId="1894266913">
    <w:abstractNumId w:val="29"/>
  </w:num>
  <w:num w:numId="28" w16cid:durableId="786242456">
    <w:abstractNumId w:val="19"/>
  </w:num>
  <w:num w:numId="29" w16cid:durableId="1234124026">
    <w:abstractNumId w:val="22"/>
  </w:num>
  <w:num w:numId="30" w16cid:durableId="983507299">
    <w:abstractNumId w:val="10"/>
  </w:num>
  <w:num w:numId="31" w16cid:durableId="405038312">
    <w:abstractNumId w:val="8"/>
  </w:num>
  <w:num w:numId="32" w16cid:durableId="1902448381">
    <w:abstractNumId w:val="7"/>
  </w:num>
  <w:num w:numId="33" w16cid:durableId="1577351560">
    <w:abstractNumId w:val="6"/>
  </w:num>
  <w:num w:numId="34" w16cid:durableId="1609003712">
    <w:abstractNumId w:val="5"/>
  </w:num>
  <w:num w:numId="35" w16cid:durableId="1517889268">
    <w:abstractNumId w:val="9"/>
  </w:num>
  <w:num w:numId="36" w16cid:durableId="1358235918">
    <w:abstractNumId w:val="4"/>
  </w:num>
  <w:num w:numId="37" w16cid:durableId="1991639162">
    <w:abstractNumId w:val="3"/>
  </w:num>
  <w:num w:numId="38" w16cid:durableId="166142562">
    <w:abstractNumId w:val="2"/>
  </w:num>
  <w:num w:numId="39" w16cid:durableId="1526484057">
    <w:abstractNumId w:val="1"/>
  </w:num>
  <w:num w:numId="40" w16cid:durableId="1257598750">
    <w:abstractNumId w:val="0"/>
  </w:num>
  <w:num w:numId="41" w16cid:durableId="2026516145">
    <w:abstractNumId w:val="12"/>
  </w:num>
  <w:num w:numId="42" w16cid:durableId="1325472432">
    <w:abstractNumId w:val="25"/>
  </w:num>
  <w:num w:numId="43" w16cid:durableId="267590515">
    <w:abstractNumId w:val="11"/>
  </w:num>
  <w:num w:numId="44" w16cid:durableId="1398091869">
    <w:abstractNumId w:val="11"/>
  </w:num>
  <w:num w:numId="45" w16cid:durableId="83630745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 CHUANG">
    <w15:presenceInfo w15:providerId="Windows Live" w15:userId="375bf473654cc9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09CF"/>
    <w:rsid w:val="00000F4E"/>
    <w:rsid w:val="0000616D"/>
    <w:rsid w:val="000069B1"/>
    <w:rsid w:val="00013A5E"/>
    <w:rsid w:val="00013D1E"/>
    <w:rsid w:val="00013FBD"/>
    <w:rsid w:val="000152A4"/>
    <w:rsid w:val="00017439"/>
    <w:rsid w:val="00025379"/>
    <w:rsid w:val="00025701"/>
    <w:rsid w:val="00025B02"/>
    <w:rsid w:val="00026BC9"/>
    <w:rsid w:val="000275FA"/>
    <w:rsid w:val="000343B9"/>
    <w:rsid w:val="0003485F"/>
    <w:rsid w:val="00037826"/>
    <w:rsid w:val="00037897"/>
    <w:rsid w:val="00041E59"/>
    <w:rsid w:val="00042E13"/>
    <w:rsid w:val="00047325"/>
    <w:rsid w:val="000547F4"/>
    <w:rsid w:val="00054E29"/>
    <w:rsid w:val="000619C6"/>
    <w:rsid w:val="00070FE8"/>
    <w:rsid w:val="000711B1"/>
    <w:rsid w:val="000729CD"/>
    <w:rsid w:val="000736D4"/>
    <w:rsid w:val="0007487C"/>
    <w:rsid w:val="00075E64"/>
    <w:rsid w:val="00080226"/>
    <w:rsid w:val="0008294A"/>
    <w:rsid w:val="00083FF7"/>
    <w:rsid w:val="0008438F"/>
    <w:rsid w:val="00084694"/>
    <w:rsid w:val="00085F34"/>
    <w:rsid w:val="00090047"/>
    <w:rsid w:val="000965E9"/>
    <w:rsid w:val="000A0C2F"/>
    <w:rsid w:val="000A168B"/>
    <w:rsid w:val="000A27C0"/>
    <w:rsid w:val="000A480F"/>
    <w:rsid w:val="000A5510"/>
    <w:rsid w:val="000A5AC7"/>
    <w:rsid w:val="000A5ACE"/>
    <w:rsid w:val="000B38B9"/>
    <w:rsid w:val="000B6AD3"/>
    <w:rsid w:val="000C0F92"/>
    <w:rsid w:val="000C5040"/>
    <w:rsid w:val="000C57FB"/>
    <w:rsid w:val="000D0C27"/>
    <w:rsid w:val="000D2BDE"/>
    <w:rsid w:val="000D3247"/>
    <w:rsid w:val="000D4581"/>
    <w:rsid w:val="000D73FB"/>
    <w:rsid w:val="000F1C0D"/>
    <w:rsid w:val="000F5E21"/>
    <w:rsid w:val="001040DE"/>
    <w:rsid w:val="00104BB0"/>
    <w:rsid w:val="00105BDD"/>
    <w:rsid w:val="00105DDE"/>
    <w:rsid w:val="0010794E"/>
    <w:rsid w:val="00113F26"/>
    <w:rsid w:val="00114F76"/>
    <w:rsid w:val="00120106"/>
    <w:rsid w:val="0012020D"/>
    <w:rsid w:val="00121472"/>
    <w:rsid w:val="00124D83"/>
    <w:rsid w:val="001256AE"/>
    <w:rsid w:val="00130028"/>
    <w:rsid w:val="0013354F"/>
    <w:rsid w:val="001344E3"/>
    <w:rsid w:val="00134548"/>
    <w:rsid w:val="00136C0F"/>
    <w:rsid w:val="00142094"/>
    <w:rsid w:val="001420A9"/>
    <w:rsid w:val="001432B5"/>
    <w:rsid w:val="00143F2E"/>
    <w:rsid w:val="00144E72"/>
    <w:rsid w:val="0014519B"/>
    <w:rsid w:val="001452BE"/>
    <w:rsid w:val="00145397"/>
    <w:rsid w:val="00150339"/>
    <w:rsid w:val="001522CB"/>
    <w:rsid w:val="00152F0F"/>
    <w:rsid w:val="00165A17"/>
    <w:rsid w:val="00166199"/>
    <w:rsid w:val="001666F3"/>
    <w:rsid w:val="00172795"/>
    <w:rsid w:val="00173072"/>
    <w:rsid w:val="001743B9"/>
    <w:rsid w:val="001759D7"/>
    <w:rsid w:val="001768FF"/>
    <w:rsid w:val="001831B3"/>
    <w:rsid w:val="00186624"/>
    <w:rsid w:val="00196743"/>
    <w:rsid w:val="001A353F"/>
    <w:rsid w:val="001A37F5"/>
    <w:rsid w:val="001A60B1"/>
    <w:rsid w:val="001A7FD5"/>
    <w:rsid w:val="001B1596"/>
    <w:rsid w:val="001B2686"/>
    <w:rsid w:val="001B36B1"/>
    <w:rsid w:val="001B3F18"/>
    <w:rsid w:val="001C37C9"/>
    <w:rsid w:val="001D5928"/>
    <w:rsid w:val="001D633F"/>
    <w:rsid w:val="001D64EB"/>
    <w:rsid w:val="001E45E0"/>
    <w:rsid w:val="001E6E95"/>
    <w:rsid w:val="001E7B7A"/>
    <w:rsid w:val="001E7FAE"/>
    <w:rsid w:val="001F247F"/>
    <w:rsid w:val="001F4C5C"/>
    <w:rsid w:val="001F5A2F"/>
    <w:rsid w:val="001F5B28"/>
    <w:rsid w:val="0020326A"/>
    <w:rsid w:val="00204478"/>
    <w:rsid w:val="002059A8"/>
    <w:rsid w:val="002059B1"/>
    <w:rsid w:val="002144B0"/>
    <w:rsid w:val="002147C6"/>
    <w:rsid w:val="00214E2E"/>
    <w:rsid w:val="002152F9"/>
    <w:rsid w:val="00215B1C"/>
    <w:rsid w:val="00216141"/>
    <w:rsid w:val="00216F99"/>
    <w:rsid w:val="00217186"/>
    <w:rsid w:val="00221117"/>
    <w:rsid w:val="002218FE"/>
    <w:rsid w:val="002239A6"/>
    <w:rsid w:val="00227DF4"/>
    <w:rsid w:val="002434A1"/>
    <w:rsid w:val="00243B6B"/>
    <w:rsid w:val="00243F77"/>
    <w:rsid w:val="002518C3"/>
    <w:rsid w:val="00256F6E"/>
    <w:rsid w:val="00257E90"/>
    <w:rsid w:val="002612B6"/>
    <w:rsid w:val="00263669"/>
    <w:rsid w:val="00263943"/>
    <w:rsid w:val="00267B35"/>
    <w:rsid w:val="00274E54"/>
    <w:rsid w:val="00275834"/>
    <w:rsid w:val="00276083"/>
    <w:rsid w:val="0027676D"/>
    <w:rsid w:val="00276F60"/>
    <w:rsid w:val="002777DF"/>
    <w:rsid w:val="00286DF1"/>
    <w:rsid w:val="00290B64"/>
    <w:rsid w:val="0029603B"/>
    <w:rsid w:val="002A1F0C"/>
    <w:rsid w:val="002A3800"/>
    <w:rsid w:val="002A4133"/>
    <w:rsid w:val="002A728D"/>
    <w:rsid w:val="002A7759"/>
    <w:rsid w:val="002B1EEC"/>
    <w:rsid w:val="002B31A0"/>
    <w:rsid w:val="002C1037"/>
    <w:rsid w:val="002C28D4"/>
    <w:rsid w:val="002C7826"/>
    <w:rsid w:val="002D5047"/>
    <w:rsid w:val="002D7547"/>
    <w:rsid w:val="002E1DF6"/>
    <w:rsid w:val="002E1F95"/>
    <w:rsid w:val="002E4AF8"/>
    <w:rsid w:val="002E4F58"/>
    <w:rsid w:val="002F1253"/>
    <w:rsid w:val="002F1A23"/>
    <w:rsid w:val="002F1F99"/>
    <w:rsid w:val="002F257E"/>
    <w:rsid w:val="002F41B1"/>
    <w:rsid w:val="002F4C98"/>
    <w:rsid w:val="002F7910"/>
    <w:rsid w:val="003020E0"/>
    <w:rsid w:val="00304693"/>
    <w:rsid w:val="003073E3"/>
    <w:rsid w:val="00310023"/>
    <w:rsid w:val="003105A5"/>
    <w:rsid w:val="00310D51"/>
    <w:rsid w:val="00311176"/>
    <w:rsid w:val="00314F82"/>
    <w:rsid w:val="00315F44"/>
    <w:rsid w:val="003242F5"/>
    <w:rsid w:val="00326EE4"/>
    <w:rsid w:val="003279C1"/>
    <w:rsid w:val="003325ED"/>
    <w:rsid w:val="00334F19"/>
    <w:rsid w:val="003367F5"/>
    <w:rsid w:val="00336FD0"/>
    <w:rsid w:val="003378EA"/>
    <w:rsid w:val="003427CE"/>
    <w:rsid w:val="00342BE1"/>
    <w:rsid w:val="003461E8"/>
    <w:rsid w:val="00351766"/>
    <w:rsid w:val="00354DD5"/>
    <w:rsid w:val="00360269"/>
    <w:rsid w:val="00360478"/>
    <w:rsid w:val="00361AAB"/>
    <w:rsid w:val="00367C9F"/>
    <w:rsid w:val="00367E8B"/>
    <w:rsid w:val="0037377C"/>
    <w:rsid w:val="0037551B"/>
    <w:rsid w:val="003810F4"/>
    <w:rsid w:val="00383D74"/>
    <w:rsid w:val="003926A9"/>
    <w:rsid w:val="00392DBA"/>
    <w:rsid w:val="003A026C"/>
    <w:rsid w:val="003A5984"/>
    <w:rsid w:val="003A7CAB"/>
    <w:rsid w:val="003B2DB6"/>
    <w:rsid w:val="003B2DC8"/>
    <w:rsid w:val="003B681D"/>
    <w:rsid w:val="003B7CBD"/>
    <w:rsid w:val="003C0E3D"/>
    <w:rsid w:val="003C1310"/>
    <w:rsid w:val="003C3322"/>
    <w:rsid w:val="003C4A29"/>
    <w:rsid w:val="003C68C2"/>
    <w:rsid w:val="003D1EBF"/>
    <w:rsid w:val="003D4CAE"/>
    <w:rsid w:val="003E2663"/>
    <w:rsid w:val="003E6A71"/>
    <w:rsid w:val="003F26BD"/>
    <w:rsid w:val="003F44A9"/>
    <w:rsid w:val="003F4D5D"/>
    <w:rsid w:val="003F52AD"/>
    <w:rsid w:val="004031BD"/>
    <w:rsid w:val="004063E2"/>
    <w:rsid w:val="00412D15"/>
    <w:rsid w:val="004149D5"/>
    <w:rsid w:val="00415EAA"/>
    <w:rsid w:val="004161F8"/>
    <w:rsid w:val="00416B09"/>
    <w:rsid w:val="00417D08"/>
    <w:rsid w:val="00422B1C"/>
    <w:rsid w:val="00427835"/>
    <w:rsid w:val="0043144F"/>
    <w:rsid w:val="00431BFA"/>
    <w:rsid w:val="00433601"/>
    <w:rsid w:val="00434699"/>
    <w:rsid w:val="00434ACF"/>
    <w:rsid w:val="004353CF"/>
    <w:rsid w:val="004365C6"/>
    <w:rsid w:val="00443EF8"/>
    <w:rsid w:val="00444F5E"/>
    <w:rsid w:val="004575E2"/>
    <w:rsid w:val="00457C4B"/>
    <w:rsid w:val="00460FA5"/>
    <w:rsid w:val="004631BC"/>
    <w:rsid w:val="004644C2"/>
    <w:rsid w:val="00470D1A"/>
    <w:rsid w:val="004727DC"/>
    <w:rsid w:val="00473943"/>
    <w:rsid w:val="00480068"/>
    <w:rsid w:val="0048017D"/>
    <w:rsid w:val="00481895"/>
    <w:rsid w:val="00483FF2"/>
    <w:rsid w:val="00484761"/>
    <w:rsid w:val="00484DD5"/>
    <w:rsid w:val="00487384"/>
    <w:rsid w:val="0048798C"/>
    <w:rsid w:val="00494F91"/>
    <w:rsid w:val="004A1DBF"/>
    <w:rsid w:val="004A2E97"/>
    <w:rsid w:val="004A2EE7"/>
    <w:rsid w:val="004A322E"/>
    <w:rsid w:val="004A6072"/>
    <w:rsid w:val="004B3B95"/>
    <w:rsid w:val="004B3CF6"/>
    <w:rsid w:val="004B477D"/>
    <w:rsid w:val="004B4F52"/>
    <w:rsid w:val="004B558A"/>
    <w:rsid w:val="004B7090"/>
    <w:rsid w:val="004C1E16"/>
    <w:rsid w:val="004C2543"/>
    <w:rsid w:val="004D0A9B"/>
    <w:rsid w:val="004D149B"/>
    <w:rsid w:val="004D15CA"/>
    <w:rsid w:val="004D7AFF"/>
    <w:rsid w:val="004E0AFA"/>
    <w:rsid w:val="004E10DB"/>
    <w:rsid w:val="004E3E4C"/>
    <w:rsid w:val="004E45A5"/>
    <w:rsid w:val="004E4829"/>
    <w:rsid w:val="004E63BD"/>
    <w:rsid w:val="004F23A0"/>
    <w:rsid w:val="004F3EAD"/>
    <w:rsid w:val="004F735E"/>
    <w:rsid w:val="004F7810"/>
    <w:rsid w:val="004F7B49"/>
    <w:rsid w:val="004F7CC3"/>
    <w:rsid w:val="005003E3"/>
    <w:rsid w:val="005006D4"/>
    <w:rsid w:val="005009F0"/>
    <w:rsid w:val="005052CD"/>
    <w:rsid w:val="00514D9E"/>
    <w:rsid w:val="005158A1"/>
    <w:rsid w:val="00515F18"/>
    <w:rsid w:val="005168D9"/>
    <w:rsid w:val="00521118"/>
    <w:rsid w:val="00530905"/>
    <w:rsid w:val="00531A9B"/>
    <w:rsid w:val="00534F66"/>
    <w:rsid w:val="00535307"/>
    <w:rsid w:val="0053686B"/>
    <w:rsid w:val="00544F14"/>
    <w:rsid w:val="005456EC"/>
    <w:rsid w:val="00550A26"/>
    <w:rsid w:val="00550BF5"/>
    <w:rsid w:val="005547E9"/>
    <w:rsid w:val="00554B4A"/>
    <w:rsid w:val="005556DD"/>
    <w:rsid w:val="00557E0C"/>
    <w:rsid w:val="0056105B"/>
    <w:rsid w:val="00564073"/>
    <w:rsid w:val="005649EF"/>
    <w:rsid w:val="00567A70"/>
    <w:rsid w:val="0057132B"/>
    <w:rsid w:val="00574CEA"/>
    <w:rsid w:val="00576FF4"/>
    <w:rsid w:val="00577934"/>
    <w:rsid w:val="0059058E"/>
    <w:rsid w:val="005A2A15"/>
    <w:rsid w:val="005A2E86"/>
    <w:rsid w:val="005A30DF"/>
    <w:rsid w:val="005B25FA"/>
    <w:rsid w:val="005B5886"/>
    <w:rsid w:val="005C3645"/>
    <w:rsid w:val="005C4C11"/>
    <w:rsid w:val="005C6EA6"/>
    <w:rsid w:val="005D0CD2"/>
    <w:rsid w:val="005D1B15"/>
    <w:rsid w:val="005D2824"/>
    <w:rsid w:val="005D4F1A"/>
    <w:rsid w:val="005D72BB"/>
    <w:rsid w:val="005D76C9"/>
    <w:rsid w:val="005E23C2"/>
    <w:rsid w:val="005E2E83"/>
    <w:rsid w:val="005E6156"/>
    <w:rsid w:val="005E692F"/>
    <w:rsid w:val="005E6DD0"/>
    <w:rsid w:val="005F54A4"/>
    <w:rsid w:val="00600111"/>
    <w:rsid w:val="00601512"/>
    <w:rsid w:val="0060689D"/>
    <w:rsid w:val="00607A9B"/>
    <w:rsid w:val="0061237E"/>
    <w:rsid w:val="00613E8A"/>
    <w:rsid w:val="006140FC"/>
    <w:rsid w:val="0062114B"/>
    <w:rsid w:val="00623698"/>
    <w:rsid w:val="00625E96"/>
    <w:rsid w:val="0062644B"/>
    <w:rsid w:val="0063116A"/>
    <w:rsid w:val="006315E4"/>
    <w:rsid w:val="006323AE"/>
    <w:rsid w:val="00633990"/>
    <w:rsid w:val="00635BCD"/>
    <w:rsid w:val="006403AB"/>
    <w:rsid w:val="0064139C"/>
    <w:rsid w:val="00646E57"/>
    <w:rsid w:val="00647C09"/>
    <w:rsid w:val="006515DC"/>
    <w:rsid w:val="00651F2C"/>
    <w:rsid w:val="0065333F"/>
    <w:rsid w:val="006538C8"/>
    <w:rsid w:val="006541BD"/>
    <w:rsid w:val="00657074"/>
    <w:rsid w:val="00662517"/>
    <w:rsid w:val="00663014"/>
    <w:rsid w:val="006676B2"/>
    <w:rsid w:val="00670EDE"/>
    <w:rsid w:val="006744C8"/>
    <w:rsid w:val="00677C22"/>
    <w:rsid w:val="00680A1C"/>
    <w:rsid w:val="00684394"/>
    <w:rsid w:val="00685669"/>
    <w:rsid w:val="00685D0E"/>
    <w:rsid w:val="00685F1C"/>
    <w:rsid w:val="00692F90"/>
    <w:rsid w:val="00693D5D"/>
    <w:rsid w:val="006A5817"/>
    <w:rsid w:val="006A72B5"/>
    <w:rsid w:val="006A7DB9"/>
    <w:rsid w:val="006B0302"/>
    <w:rsid w:val="006B3425"/>
    <w:rsid w:val="006B535C"/>
    <w:rsid w:val="006B77DE"/>
    <w:rsid w:val="006B781D"/>
    <w:rsid w:val="006B7F03"/>
    <w:rsid w:val="006C5842"/>
    <w:rsid w:val="006C63E9"/>
    <w:rsid w:val="006C7307"/>
    <w:rsid w:val="006D41A4"/>
    <w:rsid w:val="006D5200"/>
    <w:rsid w:val="006E17D6"/>
    <w:rsid w:val="006E2FF9"/>
    <w:rsid w:val="00704AA3"/>
    <w:rsid w:val="00706753"/>
    <w:rsid w:val="00707B6E"/>
    <w:rsid w:val="00711033"/>
    <w:rsid w:val="007153AA"/>
    <w:rsid w:val="0072362F"/>
    <w:rsid w:val="00725B45"/>
    <w:rsid w:val="00726D3F"/>
    <w:rsid w:val="00727EA3"/>
    <w:rsid w:val="00731B30"/>
    <w:rsid w:val="0073224D"/>
    <w:rsid w:val="00735879"/>
    <w:rsid w:val="007455F6"/>
    <w:rsid w:val="00751F31"/>
    <w:rsid w:val="007530A3"/>
    <w:rsid w:val="00753ACB"/>
    <w:rsid w:val="007565D1"/>
    <w:rsid w:val="0075732B"/>
    <w:rsid w:val="00760DF3"/>
    <w:rsid w:val="00761E23"/>
    <w:rsid w:val="00762389"/>
    <w:rsid w:val="0076355A"/>
    <w:rsid w:val="00764DC8"/>
    <w:rsid w:val="00766499"/>
    <w:rsid w:val="00767712"/>
    <w:rsid w:val="007707AB"/>
    <w:rsid w:val="007735DB"/>
    <w:rsid w:val="007810DB"/>
    <w:rsid w:val="007913B1"/>
    <w:rsid w:val="00795942"/>
    <w:rsid w:val="007A2E3E"/>
    <w:rsid w:val="007A7ACB"/>
    <w:rsid w:val="007A7D60"/>
    <w:rsid w:val="007B10D5"/>
    <w:rsid w:val="007B4FBD"/>
    <w:rsid w:val="007B66A5"/>
    <w:rsid w:val="007C31D5"/>
    <w:rsid w:val="007C38CE"/>
    <w:rsid w:val="007C4336"/>
    <w:rsid w:val="007C450C"/>
    <w:rsid w:val="007D6DB7"/>
    <w:rsid w:val="007D7742"/>
    <w:rsid w:val="007E17AF"/>
    <w:rsid w:val="007E4517"/>
    <w:rsid w:val="007E5304"/>
    <w:rsid w:val="007E5409"/>
    <w:rsid w:val="007F10FA"/>
    <w:rsid w:val="007F4F56"/>
    <w:rsid w:val="007F51A6"/>
    <w:rsid w:val="007F5FCA"/>
    <w:rsid w:val="007F7AA6"/>
    <w:rsid w:val="008000D3"/>
    <w:rsid w:val="008003E7"/>
    <w:rsid w:val="0080745E"/>
    <w:rsid w:val="00807FCC"/>
    <w:rsid w:val="00813EDE"/>
    <w:rsid w:val="00813FF8"/>
    <w:rsid w:val="00814BC9"/>
    <w:rsid w:val="0081663F"/>
    <w:rsid w:val="008169D8"/>
    <w:rsid w:val="0081707E"/>
    <w:rsid w:val="0082312D"/>
    <w:rsid w:val="00823624"/>
    <w:rsid w:val="00824EC1"/>
    <w:rsid w:val="00825C33"/>
    <w:rsid w:val="008272A7"/>
    <w:rsid w:val="008279B7"/>
    <w:rsid w:val="0083036C"/>
    <w:rsid w:val="00831E33"/>
    <w:rsid w:val="008369D3"/>
    <w:rsid w:val="00837E47"/>
    <w:rsid w:val="00844D91"/>
    <w:rsid w:val="00845404"/>
    <w:rsid w:val="00850136"/>
    <w:rsid w:val="008518FE"/>
    <w:rsid w:val="00852323"/>
    <w:rsid w:val="00853FED"/>
    <w:rsid w:val="0085659C"/>
    <w:rsid w:val="0085677B"/>
    <w:rsid w:val="00864212"/>
    <w:rsid w:val="00865F75"/>
    <w:rsid w:val="0086603A"/>
    <w:rsid w:val="00872026"/>
    <w:rsid w:val="008739A6"/>
    <w:rsid w:val="00873C77"/>
    <w:rsid w:val="008740E1"/>
    <w:rsid w:val="00874A5A"/>
    <w:rsid w:val="00876E68"/>
    <w:rsid w:val="0087792E"/>
    <w:rsid w:val="008800DB"/>
    <w:rsid w:val="0088126E"/>
    <w:rsid w:val="00882B48"/>
    <w:rsid w:val="00883EAF"/>
    <w:rsid w:val="008841DD"/>
    <w:rsid w:val="00884BFD"/>
    <w:rsid w:val="00885258"/>
    <w:rsid w:val="00896D22"/>
    <w:rsid w:val="008A2886"/>
    <w:rsid w:val="008A2F9C"/>
    <w:rsid w:val="008A30C3"/>
    <w:rsid w:val="008A3C23"/>
    <w:rsid w:val="008A4F4E"/>
    <w:rsid w:val="008A725A"/>
    <w:rsid w:val="008A7A52"/>
    <w:rsid w:val="008B1235"/>
    <w:rsid w:val="008B652D"/>
    <w:rsid w:val="008B6862"/>
    <w:rsid w:val="008C2FE1"/>
    <w:rsid w:val="008C300B"/>
    <w:rsid w:val="008C49CC"/>
    <w:rsid w:val="008C523C"/>
    <w:rsid w:val="008C53E7"/>
    <w:rsid w:val="008D670B"/>
    <w:rsid w:val="008D69E9"/>
    <w:rsid w:val="008E0645"/>
    <w:rsid w:val="008E3337"/>
    <w:rsid w:val="008E458A"/>
    <w:rsid w:val="008F594A"/>
    <w:rsid w:val="009025FF"/>
    <w:rsid w:val="00904C7E"/>
    <w:rsid w:val="00907E72"/>
    <w:rsid w:val="0091035B"/>
    <w:rsid w:val="00915242"/>
    <w:rsid w:val="00916999"/>
    <w:rsid w:val="00920A93"/>
    <w:rsid w:val="0092499B"/>
    <w:rsid w:val="00931CCD"/>
    <w:rsid w:val="009341FD"/>
    <w:rsid w:val="0093578D"/>
    <w:rsid w:val="00941CFB"/>
    <w:rsid w:val="0094276F"/>
    <w:rsid w:val="00945849"/>
    <w:rsid w:val="00947242"/>
    <w:rsid w:val="00950738"/>
    <w:rsid w:val="0095086B"/>
    <w:rsid w:val="00951935"/>
    <w:rsid w:val="00952268"/>
    <w:rsid w:val="00954BA8"/>
    <w:rsid w:val="00957671"/>
    <w:rsid w:val="009609B4"/>
    <w:rsid w:val="00970332"/>
    <w:rsid w:val="00980DC2"/>
    <w:rsid w:val="0098411A"/>
    <w:rsid w:val="009925CA"/>
    <w:rsid w:val="00992E29"/>
    <w:rsid w:val="009A1F6E"/>
    <w:rsid w:val="009A2DA6"/>
    <w:rsid w:val="009A34FF"/>
    <w:rsid w:val="009A4B6D"/>
    <w:rsid w:val="009B2267"/>
    <w:rsid w:val="009B2DF5"/>
    <w:rsid w:val="009B4E7F"/>
    <w:rsid w:val="009C3E53"/>
    <w:rsid w:val="009C7D17"/>
    <w:rsid w:val="009D5A80"/>
    <w:rsid w:val="009D7EF1"/>
    <w:rsid w:val="009E1FFA"/>
    <w:rsid w:val="009E2683"/>
    <w:rsid w:val="009E484E"/>
    <w:rsid w:val="009E52D0"/>
    <w:rsid w:val="009E563E"/>
    <w:rsid w:val="009F0FC1"/>
    <w:rsid w:val="009F322F"/>
    <w:rsid w:val="009F40FB"/>
    <w:rsid w:val="009F4178"/>
    <w:rsid w:val="009F4B45"/>
    <w:rsid w:val="00A01D1F"/>
    <w:rsid w:val="00A02AD1"/>
    <w:rsid w:val="00A04588"/>
    <w:rsid w:val="00A04F8A"/>
    <w:rsid w:val="00A075DE"/>
    <w:rsid w:val="00A10C44"/>
    <w:rsid w:val="00A12991"/>
    <w:rsid w:val="00A12F84"/>
    <w:rsid w:val="00A13CBE"/>
    <w:rsid w:val="00A13EF3"/>
    <w:rsid w:val="00A2056D"/>
    <w:rsid w:val="00A22FCB"/>
    <w:rsid w:val="00A25B3B"/>
    <w:rsid w:val="00A2663E"/>
    <w:rsid w:val="00A31E41"/>
    <w:rsid w:val="00A353F5"/>
    <w:rsid w:val="00A40127"/>
    <w:rsid w:val="00A40315"/>
    <w:rsid w:val="00A41A79"/>
    <w:rsid w:val="00A42B8C"/>
    <w:rsid w:val="00A45B4A"/>
    <w:rsid w:val="00A472F1"/>
    <w:rsid w:val="00A50048"/>
    <w:rsid w:val="00A51E46"/>
    <w:rsid w:val="00A521E6"/>
    <w:rsid w:val="00A5237D"/>
    <w:rsid w:val="00A54E61"/>
    <w:rsid w:val="00A554A3"/>
    <w:rsid w:val="00A61818"/>
    <w:rsid w:val="00A619CA"/>
    <w:rsid w:val="00A70489"/>
    <w:rsid w:val="00A758EA"/>
    <w:rsid w:val="00A7678F"/>
    <w:rsid w:val="00A7783D"/>
    <w:rsid w:val="00A859AB"/>
    <w:rsid w:val="00A87E38"/>
    <w:rsid w:val="00A87F91"/>
    <w:rsid w:val="00A91937"/>
    <w:rsid w:val="00A91C81"/>
    <w:rsid w:val="00A9434E"/>
    <w:rsid w:val="00A95C50"/>
    <w:rsid w:val="00A9754F"/>
    <w:rsid w:val="00AA5A10"/>
    <w:rsid w:val="00AA7CEE"/>
    <w:rsid w:val="00AB1785"/>
    <w:rsid w:val="00AB1A08"/>
    <w:rsid w:val="00AB2A0A"/>
    <w:rsid w:val="00AB79A6"/>
    <w:rsid w:val="00AC0D31"/>
    <w:rsid w:val="00AC0F09"/>
    <w:rsid w:val="00AC4850"/>
    <w:rsid w:val="00AD0153"/>
    <w:rsid w:val="00AE0C8D"/>
    <w:rsid w:val="00AF1753"/>
    <w:rsid w:val="00AF1A57"/>
    <w:rsid w:val="00AF40B9"/>
    <w:rsid w:val="00AF51B2"/>
    <w:rsid w:val="00AF52B1"/>
    <w:rsid w:val="00B02D1D"/>
    <w:rsid w:val="00B0365D"/>
    <w:rsid w:val="00B11C38"/>
    <w:rsid w:val="00B129DC"/>
    <w:rsid w:val="00B1542A"/>
    <w:rsid w:val="00B16DB5"/>
    <w:rsid w:val="00B200D3"/>
    <w:rsid w:val="00B20E9F"/>
    <w:rsid w:val="00B21B44"/>
    <w:rsid w:val="00B26532"/>
    <w:rsid w:val="00B30F9D"/>
    <w:rsid w:val="00B40AE8"/>
    <w:rsid w:val="00B450CA"/>
    <w:rsid w:val="00B47B59"/>
    <w:rsid w:val="00B523F6"/>
    <w:rsid w:val="00B53F81"/>
    <w:rsid w:val="00B56C2B"/>
    <w:rsid w:val="00B62020"/>
    <w:rsid w:val="00B63973"/>
    <w:rsid w:val="00B65BD3"/>
    <w:rsid w:val="00B65E73"/>
    <w:rsid w:val="00B70469"/>
    <w:rsid w:val="00B70B9F"/>
    <w:rsid w:val="00B72DD8"/>
    <w:rsid w:val="00B72E09"/>
    <w:rsid w:val="00B7767C"/>
    <w:rsid w:val="00B8117E"/>
    <w:rsid w:val="00B81199"/>
    <w:rsid w:val="00B81454"/>
    <w:rsid w:val="00B947FB"/>
    <w:rsid w:val="00B971C2"/>
    <w:rsid w:val="00BA0C6B"/>
    <w:rsid w:val="00BA0C6D"/>
    <w:rsid w:val="00BA77AF"/>
    <w:rsid w:val="00BC182A"/>
    <w:rsid w:val="00BC3452"/>
    <w:rsid w:val="00BC7F6F"/>
    <w:rsid w:val="00BD1051"/>
    <w:rsid w:val="00BD3E2E"/>
    <w:rsid w:val="00BE0430"/>
    <w:rsid w:val="00BE4534"/>
    <w:rsid w:val="00BE600C"/>
    <w:rsid w:val="00BE6EC2"/>
    <w:rsid w:val="00BF0C69"/>
    <w:rsid w:val="00BF0FDB"/>
    <w:rsid w:val="00BF3A69"/>
    <w:rsid w:val="00BF40A7"/>
    <w:rsid w:val="00BF629B"/>
    <w:rsid w:val="00BF655C"/>
    <w:rsid w:val="00BF68C3"/>
    <w:rsid w:val="00BF6A8C"/>
    <w:rsid w:val="00C02948"/>
    <w:rsid w:val="00C04A43"/>
    <w:rsid w:val="00C0667B"/>
    <w:rsid w:val="00C06B00"/>
    <w:rsid w:val="00C075EF"/>
    <w:rsid w:val="00C11C1A"/>
    <w:rsid w:val="00C11E83"/>
    <w:rsid w:val="00C12059"/>
    <w:rsid w:val="00C12ED6"/>
    <w:rsid w:val="00C144B1"/>
    <w:rsid w:val="00C14A91"/>
    <w:rsid w:val="00C227EF"/>
    <w:rsid w:val="00C2378A"/>
    <w:rsid w:val="00C265EE"/>
    <w:rsid w:val="00C32062"/>
    <w:rsid w:val="00C34499"/>
    <w:rsid w:val="00C378A1"/>
    <w:rsid w:val="00C41849"/>
    <w:rsid w:val="00C42886"/>
    <w:rsid w:val="00C43F45"/>
    <w:rsid w:val="00C46DC4"/>
    <w:rsid w:val="00C5087A"/>
    <w:rsid w:val="00C569AB"/>
    <w:rsid w:val="00C56B15"/>
    <w:rsid w:val="00C621D6"/>
    <w:rsid w:val="00C65C18"/>
    <w:rsid w:val="00C660FE"/>
    <w:rsid w:val="00C67A9D"/>
    <w:rsid w:val="00C7146D"/>
    <w:rsid w:val="00C75907"/>
    <w:rsid w:val="00C7760E"/>
    <w:rsid w:val="00C82D86"/>
    <w:rsid w:val="00C900E1"/>
    <w:rsid w:val="00C907C9"/>
    <w:rsid w:val="00C91E64"/>
    <w:rsid w:val="00C92015"/>
    <w:rsid w:val="00C92B79"/>
    <w:rsid w:val="00C9476C"/>
    <w:rsid w:val="00C96DE7"/>
    <w:rsid w:val="00CA08C0"/>
    <w:rsid w:val="00CA0EE4"/>
    <w:rsid w:val="00CA639A"/>
    <w:rsid w:val="00CA6512"/>
    <w:rsid w:val="00CB1821"/>
    <w:rsid w:val="00CB4B8D"/>
    <w:rsid w:val="00CB5823"/>
    <w:rsid w:val="00CC0162"/>
    <w:rsid w:val="00CC0DDA"/>
    <w:rsid w:val="00CC12B0"/>
    <w:rsid w:val="00CC58CE"/>
    <w:rsid w:val="00CD0B4A"/>
    <w:rsid w:val="00CD1896"/>
    <w:rsid w:val="00CD4C20"/>
    <w:rsid w:val="00CD684F"/>
    <w:rsid w:val="00CE33F4"/>
    <w:rsid w:val="00CE432B"/>
    <w:rsid w:val="00CE5A6B"/>
    <w:rsid w:val="00CE6D49"/>
    <w:rsid w:val="00CE7744"/>
    <w:rsid w:val="00CF1363"/>
    <w:rsid w:val="00CF1576"/>
    <w:rsid w:val="00CF79C0"/>
    <w:rsid w:val="00D00EF9"/>
    <w:rsid w:val="00D06623"/>
    <w:rsid w:val="00D07DD6"/>
    <w:rsid w:val="00D14C6B"/>
    <w:rsid w:val="00D166FA"/>
    <w:rsid w:val="00D2685B"/>
    <w:rsid w:val="00D268BC"/>
    <w:rsid w:val="00D2789B"/>
    <w:rsid w:val="00D32748"/>
    <w:rsid w:val="00D32F71"/>
    <w:rsid w:val="00D33427"/>
    <w:rsid w:val="00D35C45"/>
    <w:rsid w:val="00D37F90"/>
    <w:rsid w:val="00D41B4E"/>
    <w:rsid w:val="00D431DF"/>
    <w:rsid w:val="00D44F87"/>
    <w:rsid w:val="00D45C5A"/>
    <w:rsid w:val="00D51969"/>
    <w:rsid w:val="00D53346"/>
    <w:rsid w:val="00D5536F"/>
    <w:rsid w:val="00D56935"/>
    <w:rsid w:val="00D6074D"/>
    <w:rsid w:val="00D611D0"/>
    <w:rsid w:val="00D67FC1"/>
    <w:rsid w:val="00D708A3"/>
    <w:rsid w:val="00D716BA"/>
    <w:rsid w:val="00D72AB8"/>
    <w:rsid w:val="00D75813"/>
    <w:rsid w:val="00D758C6"/>
    <w:rsid w:val="00D7612F"/>
    <w:rsid w:val="00D77A29"/>
    <w:rsid w:val="00D8191D"/>
    <w:rsid w:val="00D90483"/>
    <w:rsid w:val="00D90C10"/>
    <w:rsid w:val="00D921FD"/>
    <w:rsid w:val="00D92E96"/>
    <w:rsid w:val="00D93E74"/>
    <w:rsid w:val="00D94D5A"/>
    <w:rsid w:val="00D972AC"/>
    <w:rsid w:val="00DA174F"/>
    <w:rsid w:val="00DA1C44"/>
    <w:rsid w:val="00DA258C"/>
    <w:rsid w:val="00DA4345"/>
    <w:rsid w:val="00DB29AE"/>
    <w:rsid w:val="00DB771F"/>
    <w:rsid w:val="00DD118B"/>
    <w:rsid w:val="00DD22E9"/>
    <w:rsid w:val="00DD3987"/>
    <w:rsid w:val="00DD5FF8"/>
    <w:rsid w:val="00DD6CAC"/>
    <w:rsid w:val="00DD6EA8"/>
    <w:rsid w:val="00DE07FA"/>
    <w:rsid w:val="00DE20DB"/>
    <w:rsid w:val="00DE3FD8"/>
    <w:rsid w:val="00DE44AD"/>
    <w:rsid w:val="00DF1A04"/>
    <w:rsid w:val="00DF1D51"/>
    <w:rsid w:val="00DF2DDE"/>
    <w:rsid w:val="00DF6420"/>
    <w:rsid w:val="00DF75DC"/>
    <w:rsid w:val="00DF77C8"/>
    <w:rsid w:val="00E00A80"/>
    <w:rsid w:val="00E0110A"/>
    <w:rsid w:val="00E01667"/>
    <w:rsid w:val="00E03FC4"/>
    <w:rsid w:val="00E0565A"/>
    <w:rsid w:val="00E25308"/>
    <w:rsid w:val="00E266AB"/>
    <w:rsid w:val="00E33306"/>
    <w:rsid w:val="00E36209"/>
    <w:rsid w:val="00E37AF9"/>
    <w:rsid w:val="00E40A1A"/>
    <w:rsid w:val="00E41337"/>
    <w:rsid w:val="00E41644"/>
    <w:rsid w:val="00E420BB"/>
    <w:rsid w:val="00E50DF6"/>
    <w:rsid w:val="00E555A2"/>
    <w:rsid w:val="00E6336D"/>
    <w:rsid w:val="00E6366C"/>
    <w:rsid w:val="00E74A80"/>
    <w:rsid w:val="00E75B7A"/>
    <w:rsid w:val="00E768E3"/>
    <w:rsid w:val="00E8375B"/>
    <w:rsid w:val="00E8534B"/>
    <w:rsid w:val="00E85720"/>
    <w:rsid w:val="00E874B0"/>
    <w:rsid w:val="00E965C5"/>
    <w:rsid w:val="00E96A3A"/>
    <w:rsid w:val="00E96D71"/>
    <w:rsid w:val="00E9737C"/>
    <w:rsid w:val="00E97402"/>
    <w:rsid w:val="00E97B99"/>
    <w:rsid w:val="00EA46B0"/>
    <w:rsid w:val="00EA4A1E"/>
    <w:rsid w:val="00EA4DB9"/>
    <w:rsid w:val="00EA7759"/>
    <w:rsid w:val="00EB02D0"/>
    <w:rsid w:val="00EB0BC5"/>
    <w:rsid w:val="00EB1071"/>
    <w:rsid w:val="00EB2E9D"/>
    <w:rsid w:val="00EB61DA"/>
    <w:rsid w:val="00EC5750"/>
    <w:rsid w:val="00EC79BA"/>
    <w:rsid w:val="00ED1DAB"/>
    <w:rsid w:val="00ED1E14"/>
    <w:rsid w:val="00EE2D01"/>
    <w:rsid w:val="00EE4249"/>
    <w:rsid w:val="00EE6FFC"/>
    <w:rsid w:val="00EE7983"/>
    <w:rsid w:val="00EF10AC"/>
    <w:rsid w:val="00EF13CE"/>
    <w:rsid w:val="00EF1E56"/>
    <w:rsid w:val="00EF34A2"/>
    <w:rsid w:val="00EF4701"/>
    <w:rsid w:val="00EF564E"/>
    <w:rsid w:val="00F002D5"/>
    <w:rsid w:val="00F02CAC"/>
    <w:rsid w:val="00F057FD"/>
    <w:rsid w:val="00F0617E"/>
    <w:rsid w:val="00F06A89"/>
    <w:rsid w:val="00F10FBB"/>
    <w:rsid w:val="00F1512E"/>
    <w:rsid w:val="00F174B0"/>
    <w:rsid w:val="00F22198"/>
    <w:rsid w:val="00F2373D"/>
    <w:rsid w:val="00F23F52"/>
    <w:rsid w:val="00F33C7C"/>
    <w:rsid w:val="00F33D49"/>
    <w:rsid w:val="00F3481E"/>
    <w:rsid w:val="00F361D9"/>
    <w:rsid w:val="00F36AE0"/>
    <w:rsid w:val="00F407AD"/>
    <w:rsid w:val="00F40B44"/>
    <w:rsid w:val="00F43868"/>
    <w:rsid w:val="00F47473"/>
    <w:rsid w:val="00F516A5"/>
    <w:rsid w:val="00F54C3A"/>
    <w:rsid w:val="00F555B7"/>
    <w:rsid w:val="00F57505"/>
    <w:rsid w:val="00F577F6"/>
    <w:rsid w:val="00F60367"/>
    <w:rsid w:val="00F619A7"/>
    <w:rsid w:val="00F61D7D"/>
    <w:rsid w:val="00F62F53"/>
    <w:rsid w:val="00F65266"/>
    <w:rsid w:val="00F6649C"/>
    <w:rsid w:val="00F751E1"/>
    <w:rsid w:val="00F8039D"/>
    <w:rsid w:val="00F80C60"/>
    <w:rsid w:val="00F817C0"/>
    <w:rsid w:val="00F83CED"/>
    <w:rsid w:val="00F85F6F"/>
    <w:rsid w:val="00F92990"/>
    <w:rsid w:val="00F93044"/>
    <w:rsid w:val="00F932B6"/>
    <w:rsid w:val="00F965F7"/>
    <w:rsid w:val="00FA16F0"/>
    <w:rsid w:val="00FA5A7F"/>
    <w:rsid w:val="00FB6F59"/>
    <w:rsid w:val="00FB728B"/>
    <w:rsid w:val="00FC0B7B"/>
    <w:rsid w:val="00FC2DAA"/>
    <w:rsid w:val="00FC4966"/>
    <w:rsid w:val="00FC5B4F"/>
    <w:rsid w:val="00FD0FE1"/>
    <w:rsid w:val="00FD347F"/>
    <w:rsid w:val="00FD4DD7"/>
    <w:rsid w:val="00FE08DD"/>
    <w:rsid w:val="00FE50AA"/>
    <w:rsid w:val="00FE7510"/>
    <w:rsid w:val="00FF1646"/>
    <w:rsid w:val="00FF4E07"/>
    <w:rsid w:val="00FF7BA6"/>
    <w:rsid w:val="01C2CBA0"/>
    <w:rsid w:val="0417809A"/>
    <w:rsid w:val="0F267729"/>
    <w:rsid w:val="11E19F56"/>
    <w:rsid w:val="13F950D4"/>
    <w:rsid w:val="149E69E5"/>
    <w:rsid w:val="193BBA28"/>
    <w:rsid w:val="197833FC"/>
    <w:rsid w:val="19C61490"/>
    <w:rsid w:val="1D0D8E68"/>
    <w:rsid w:val="1EADBF7F"/>
    <w:rsid w:val="29B335EC"/>
    <w:rsid w:val="388FD686"/>
    <w:rsid w:val="3F4C6126"/>
    <w:rsid w:val="493D645F"/>
    <w:rsid w:val="4B082B7B"/>
    <w:rsid w:val="4FD2466F"/>
    <w:rsid w:val="52F3BC0F"/>
    <w:rsid w:val="5312A5E8"/>
    <w:rsid w:val="554EC21A"/>
    <w:rsid w:val="5789BE27"/>
    <w:rsid w:val="5813148D"/>
    <w:rsid w:val="5B69D0FE"/>
    <w:rsid w:val="66197364"/>
    <w:rsid w:val="6664C347"/>
    <w:rsid w:val="71819BA9"/>
    <w:rsid w:val="7872ABAF"/>
    <w:rsid w:val="791A5476"/>
    <w:rsid w:val="7B746D2D"/>
    <w:rsid w:val="7BC744F4"/>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20A3A47"/>
  <w15:chartTrackingRefBased/>
  <w15:docId w15:val="{8EE30606-F4BF-453F-8D3D-B3C70A5C4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Definition"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85F6F"/>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link w:val="30"/>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註解方塊文字 字元"/>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標題 1 字元"/>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標題 2 字元"/>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頁尾 字元"/>
    <w:basedOn w:val="a0"/>
    <w:link w:val="a7"/>
    <w:uiPriority w:val="99"/>
    <w:rsid w:val="00D90C10"/>
  </w:style>
  <w:style w:type="character" w:customStyle="1" w:styleId="a5">
    <w:name w:val="註腳文字 字元"/>
    <w:link w:val="a4"/>
    <w:semiHidden/>
    <w:rsid w:val="00C075EF"/>
    <w:rPr>
      <w:sz w:val="16"/>
      <w:szCs w:val="16"/>
    </w:rPr>
  </w:style>
  <w:style w:type="character" w:customStyle="1" w:styleId="ad">
    <w:name w:val="本文縮排 字元"/>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character" w:styleId="af1">
    <w:name w:val="annotation reference"/>
    <w:basedOn w:val="a0"/>
    <w:rsid w:val="008169D8"/>
    <w:rPr>
      <w:sz w:val="18"/>
      <w:szCs w:val="18"/>
    </w:rPr>
  </w:style>
  <w:style w:type="paragraph" w:styleId="af2">
    <w:name w:val="annotation text"/>
    <w:basedOn w:val="a"/>
    <w:link w:val="af3"/>
    <w:rsid w:val="008169D8"/>
  </w:style>
  <w:style w:type="character" w:customStyle="1" w:styleId="af3">
    <w:name w:val="註解文字 字元"/>
    <w:basedOn w:val="a0"/>
    <w:link w:val="af2"/>
    <w:rsid w:val="008169D8"/>
  </w:style>
  <w:style w:type="paragraph" w:styleId="af4">
    <w:name w:val="annotation subject"/>
    <w:basedOn w:val="af2"/>
    <w:next w:val="af2"/>
    <w:link w:val="af5"/>
    <w:semiHidden/>
    <w:unhideWhenUsed/>
    <w:rsid w:val="008169D8"/>
    <w:rPr>
      <w:b/>
      <w:bCs/>
    </w:rPr>
  </w:style>
  <w:style w:type="character" w:customStyle="1" w:styleId="af5">
    <w:name w:val="註解主旨 字元"/>
    <w:basedOn w:val="af3"/>
    <w:link w:val="af4"/>
    <w:semiHidden/>
    <w:rsid w:val="008169D8"/>
    <w:rPr>
      <w:b/>
      <w:bCs/>
    </w:rPr>
  </w:style>
  <w:style w:type="paragraph" w:styleId="af6">
    <w:name w:val="Revision"/>
    <w:hidden/>
    <w:uiPriority w:val="71"/>
    <w:semiHidden/>
    <w:rsid w:val="00751F31"/>
  </w:style>
  <w:style w:type="paragraph" w:styleId="Web">
    <w:name w:val="Normal (Web)"/>
    <w:basedOn w:val="a"/>
    <w:uiPriority w:val="99"/>
    <w:unhideWhenUsed/>
    <w:rsid w:val="00326EE4"/>
    <w:pPr>
      <w:spacing w:before="100" w:beforeAutospacing="1" w:after="100" w:afterAutospacing="1"/>
    </w:pPr>
    <w:rPr>
      <w:rFonts w:ascii="新細明體" w:eastAsia="新細明體" w:hAnsi="新細明體" w:cs="新細明體"/>
      <w:sz w:val="24"/>
      <w:szCs w:val="24"/>
      <w:lang w:eastAsia="zh-TW"/>
    </w:rPr>
  </w:style>
  <w:style w:type="paragraph" w:styleId="af7">
    <w:name w:val="Bibliography"/>
    <w:basedOn w:val="a"/>
    <w:next w:val="a"/>
    <w:uiPriority w:val="70"/>
    <w:unhideWhenUsed/>
    <w:rsid w:val="00E9737C"/>
    <w:pPr>
      <w:tabs>
        <w:tab w:val="left" w:pos="384"/>
      </w:tabs>
      <w:ind w:left="384" w:hanging="384"/>
    </w:pPr>
  </w:style>
  <w:style w:type="paragraph" w:styleId="af8">
    <w:name w:val="List Paragraph"/>
    <w:basedOn w:val="a"/>
    <w:uiPriority w:val="72"/>
    <w:qFormat/>
    <w:rsid w:val="001E6E95"/>
    <w:pPr>
      <w:ind w:leftChars="200" w:left="480"/>
    </w:pPr>
  </w:style>
  <w:style w:type="character" w:customStyle="1" w:styleId="30">
    <w:name w:val="標題 3 字元"/>
    <w:basedOn w:val="a0"/>
    <w:link w:val="3"/>
    <w:uiPriority w:val="9"/>
    <w:rsid w:val="00530905"/>
    <w:rPr>
      <w:i/>
      <w:iCs/>
    </w:rPr>
  </w:style>
  <w:style w:type="character" w:styleId="af9">
    <w:name w:val="Placeholder Text"/>
    <w:basedOn w:val="a0"/>
    <w:semiHidden/>
    <w:rsid w:val="002218FE"/>
    <w:rPr>
      <w:color w:val="808080"/>
    </w:rPr>
  </w:style>
  <w:style w:type="paragraph" w:styleId="afa">
    <w:name w:val="caption"/>
    <w:basedOn w:val="a"/>
    <w:next w:val="a"/>
    <w:unhideWhenUsed/>
    <w:qFormat/>
    <w:rsid w:val="001E7FAE"/>
  </w:style>
  <w:style w:type="character" w:customStyle="1" w:styleId="MTEquationSection">
    <w:name w:val="MTEquationSection"/>
    <w:basedOn w:val="a0"/>
    <w:rsid w:val="003F4D5D"/>
    <w:rPr>
      <w:vanish/>
      <w:color w:val="FF0000"/>
      <w:sz w:val="18"/>
      <w:szCs w:val="18"/>
    </w:rPr>
  </w:style>
  <w:style w:type="paragraph" w:customStyle="1" w:styleId="MTDisplayEquation">
    <w:name w:val="MTDisplayEquation"/>
    <w:basedOn w:val="a"/>
    <w:next w:val="a"/>
    <w:link w:val="MTDisplayEquation0"/>
    <w:rsid w:val="00B81454"/>
    <w:pPr>
      <w:tabs>
        <w:tab w:val="center" w:pos="2660"/>
        <w:tab w:val="right" w:pos="5040"/>
      </w:tabs>
      <w:ind w:left="288"/>
    </w:pPr>
    <w:rPr>
      <w:lang w:eastAsia="zh-TW"/>
    </w:rPr>
  </w:style>
  <w:style w:type="character" w:customStyle="1" w:styleId="MTDisplayEquation0">
    <w:name w:val="MTDisplayEquation 字元"/>
    <w:basedOn w:val="a0"/>
    <w:link w:val="MTDisplayEquation"/>
    <w:rsid w:val="00B81454"/>
    <w:rPr>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85612">
      <w:bodyDiv w:val="1"/>
      <w:marLeft w:val="0"/>
      <w:marRight w:val="0"/>
      <w:marTop w:val="0"/>
      <w:marBottom w:val="0"/>
      <w:divBdr>
        <w:top w:val="none" w:sz="0" w:space="0" w:color="auto"/>
        <w:left w:val="none" w:sz="0" w:space="0" w:color="auto"/>
        <w:bottom w:val="none" w:sz="0" w:space="0" w:color="auto"/>
        <w:right w:val="none" w:sz="0" w:space="0" w:color="auto"/>
      </w:divBdr>
    </w:div>
    <w:div w:id="161818940">
      <w:bodyDiv w:val="1"/>
      <w:marLeft w:val="0"/>
      <w:marRight w:val="0"/>
      <w:marTop w:val="0"/>
      <w:marBottom w:val="0"/>
      <w:divBdr>
        <w:top w:val="none" w:sz="0" w:space="0" w:color="auto"/>
        <w:left w:val="none" w:sz="0" w:space="0" w:color="auto"/>
        <w:bottom w:val="none" w:sz="0" w:space="0" w:color="auto"/>
        <w:right w:val="none" w:sz="0" w:space="0" w:color="auto"/>
      </w:divBdr>
    </w:div>
    <w:div w:id="232667636">
      <w:bodyDiv w:val="1"/>
      <w:marLeft w:val="0"/>
      <w:marRight w:val="0"/>
      <w:marTop w:val="0"/>
      <w:marBottom w:val="0"/>
      <w:divBdr>
        <w:top w:val="none" w:sz="0" w:space="0" w:color="auto"/>
        <w:left w:val="none" w:sz="0" w:space="0" w:color="auto"/>
        <w:bottom w:val="none" w:sz="0" w:space="0" w:color="auto"/>
        <w:right w:val="none" w:sz="0" w:space="0" w:color="auto"/>
      </w:divBdr>
    </w:div>
    <w:div w:id="314529282">
      <w:bodyDiv w:val="1"/>
      <w:marLeft w:val="0"/>
      <w:marRight w:val="0"/>
      <w:marTop w:val="0"/>
      <w:marBottom w:val="0"/>
      <w:divBdr>
        <w:top w:val="none" w:sz="0" w:space="0" w:color="auto"/>
        <w:left w:val="none" w:sz="0" w:space="0" w:color="auto"/>
        <w:bottom w:val="none" w:sz="0" w:space="0" w:color="auto"/>
        <w:right w:val="none" w:sz="0" w:space="0" w:color="auto"/>
      </w:divBdr>
    </w:div>
    <w:div w:id="427626516">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65186425">
      <w:bodyDiv w:val="1"/>
      <w:marLeft w:val="0"/>
      <w:marRight w:val="0"/>
      <w:marTop w:val="0"/>
      <w:marBottom w:val="0"/>
      <w:divBdr>
        <w:top w:val="none" w:sz="0" w:space="0" w:color="auto"/>
        <w:left w:val="none" w:sz="0" w:space="0" w:color="auto"/>
        <w:bottom w:val="none" w:sz="0" w:space="0" w:color="auto"/>
        <w:right w:val="none" w:sz="0" w:space="0" w:color="auto"/>
      </w:divBdr>
    </w:div>
    <w:div w:id="814026262">
      <w:bodyDiv w:val="1"/>
      <w:marLeft w:val="0"/>
      <w:marRight w:val="0"/>
      <w:marTop w:val="0"/>
      <w:marBottom w:val="0"/>
      <w:divBdr>
        <w:top w:val="none" w:sz="0" w:space="0" w:color="auto"/>
        <w:left w:val="none" w:sz="0" w:space="0" w:color="auto"/>
        <w:bottom w:val="none" w:sz="0" w:space="0" w:color="auto"/>
        <w:right w:val="none" w:sz="0" w:space="0" w:color="auto"/>
      </w:divBdr>
    </w:div>
    <w:div w:id="822235674">
      <w:bodyDiv w:val="1"/>
      <w:marLeft w:val="0"/>
      <w:marRight w:val="0"/>
      <w:marTop w:val="0"/>
      <w:marBottom w:val="0"/>
      <w:divBdr>
        <w:top w:val="none" w:sz="0" w:space="0" w:color="auto"/>
        <w:left w:val="none" w:sz="0" w:space="0" w:color="auto"/>
        <w:bottom w:val="none" w:sz="0" w:space="0" w:color="auto"/>
        <w:right w:val="none" w:sz="0" w:space="0" w:color="auto"/>
      </w:divBdr>
    </w:div>
    <w:div w:id="951784663">
      <w:bodyDiv w:val="1"/>
      <w:marLeft w:val="0"/>
      <w:marRight w:val="0"/>
      <w:marTop w:val="0"/>
      <w:marBottom w:val="0"/>
      <w:divBdr>
        <w:top w:val="none" w:sz="0" w:space="0" w:color="auto"/>
        <w:left w:val="none" w:sz="0" w:space="0" w:color="auto"/>
        <w:bottom w:val="none" w:sz="0" w:space="0" w:color="auto"/>
        <w:right w:val="none" w:sz="0" w:space="0" w:color="auto"/>
      </w:divBdr>
    </w:div>
    <w:div w:id="1077627502">
      <w:bodyDiv w:val="1"/>
      <w:marLeft w:val="0"/>
      <w:marRight w:val="0"/>
      <w:marTop w:val="0"/>
      <w:marBottom w:val="0"/>
      <w:divBdr>
        <w:top w:val="none" w:sz="0" w:space="0" w:color="auto"/>
        <w:left w:val="none" w:sz="0" w:space="0" w:color="auto"/>
        <w:bottom w:val="none" w:sz="0" w:space="0" w:color="auto"/>
        <w:right w:val="none" w:sz="0" w:space="0" w:color="auto"/>
      </w:divBdr>
    </w:div>
    <w:div w:id="1279727070">
      <w:bodyDiv w:val="1"/>
      <w:marLeft w:val="0"/>
      <w:marRight w:val="0"/>
      <w:marTop w:val="0"/>
      <w:marBottom w:val="0"/>
      <w:divBdr>
        <w:top w:val="none" w:sz="0" w:space="0" w:color="auto"/>
        <w:left w:val="none" w:sz="0" w:space="0" w:color="auto"/>
        <w:bottom w:val="none" w:sz="0" w:space="0" w:color="auto"/>
        <w:right w:val="none" w:sz="0" w:space="0" w:color="auto"/>
      </w:divBdr>
    </w:div>
    <w:div w:id="1302925698">
      <w:bodyDiv w:val="1"/>
      <w:marLeft w:val="0"/>
      <w:marRight w:val="0"/>
      <w:marTop w:val="0"/>
      <w:marBottom w:val="0"/>
      <w:divBdr>
        <w:top w:val="none" w:sz="0" w:space="0" w:color="auto"/>
        <w:left w:val="none" w:sz="0" w:space="0" w:color="auto"/>
        <w:bottom w:val="none" w:sz="0" w:space="0" w:color="auto"/>
        <w:right w:val="none" w:sz="0" w:space="0" w:color="auto"/>
      </w:divBdr>
    </w:div>
    <w:div w:id="1539004761">
      <w:bodyDiv w:val="1"/>
      <w:marLeft w:val="0"/>
      <w:marRight w:val="0"/>
      <w:marTop w:val="0"/>
      <w:marBottom w:val="0"/>
      <w:divBdr>
        <w:top w:val="none" w:sz="0" w:space="0" w:color="auto"/>
        <w:left w:val="none" w:sz="0" w:space="0" w:color="auto"/>
        <w:bottom w:val="none" w:sz="0" w:space="0" w:color="auto"/>
        <w:right w:val="none" w:sz="0" w:space="0" w:color="auto"/>
      </w:divBdr>
      <w:divsChild>
        <w:div w:id="621500321">
          <w:marLeft w:val="0"/>
          <w:marRight w:val="0"/>
          <w:marTop w:val="0"/>
          <w:marBottom w:val="0"/>
          <w:divBdr>
            <w:top w:val="none" w:sz="0" w:space="0" w:color="auto"/>
            <w:left w:val="none" w:sz="0" w:space="0" w:color="auto"/>
            <w:bottom w:val="none" w:sz="0" w:space="0" w:color="auto"/>
            <w:right w:val="none" w:sz="0" w:space="0" w:color="auto"/>
          </w:divBdr>
        </w:div>
      </w:divsChild>
    </w:div>
    <w:div w:id="1581646041">
      <w:bodyDiv w:val="1"/>
      <w:marLeft w:val="0"/>
      <w:marRight w:val="0"/>
      <w:marTop w:val="0"/>
      <w:marBottom w:val="0"/>
      <w:divBdr>
        <w:top w:val="none" w:sz="0" w:space="0" w:color="auto"/>
        <w:left w:val="none" w:sz="0" w:space="0" w:color="auto"/>
        <w:bottom w:val="none" w:sz="0" w:space="0" w:color="auto"/>
        <w:right w:val="none" w:sz="0" w:space="0" w:color="auto"/>
      </w:divBdr>
    </w:div>
    <w:div w:id="1586836619">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904679470">
      <w:bodyDiv w:val="1"/>
      <w:marLeft w:val="0"/>
      <w:marRight w:val="0"/>
      <w:marTop w:val="0"/>
      <w:marBottom w:val="0"/>
      <w:divBdr>
        <w:top w:val="none" w:sz="0" w:space="0" w:color="auto"/>
        <w:left w:val="none" w:sz="0" w:space="0" w:color="auto"/>
        <w:bottom w:val="none" w:sz="0" w:space="0" w:color="auto"/>
        <w:right w:val="none" w:sz="0" w:space="0" w:color="auto"/>
      </w:divBdr>
    </w:div>
    <w:div w:id="2015835555">
      <w:bodyDiv w:val="1"/>
      <w:marLeft w:val="0"/>
      <w:marRight w:val="0"/>
      <w:marTop w:val="0"/>
      <w:marBottom w:val="0"/>
      <w:divBdr>
        <w:top w:val="none" w:sz="0" w:space="0" w:color="auto"/>
        <w:left w:val="none" w:sz="0" w:space="0" w:color="auto"/>
        <w:bottom w:val="none" w:sz="0" w:space="0" w:color="auto"/>
        <w:right w:val="none" w:sz="0" w:space="0" w:color="auto"/>
      </w:divBdr>
    </w:div>
    <w:div w:id="2120684451">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40.png"/><Relationship Id="rId26" Type="http://schemas.openxmlformats.org/officeDocument/2006/relationships/oleObject" Target="embeddings/oleObject1.bin"/><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oleObject" Target="embeddings/oleObject5.bin"/><Relationship Id="rId42" Type="http://schemas.openxmlformats.org/officeDocument/2006/relationships/image" Target="media/image160.png"/><Relationship Id="rId47" Type="http://schemas.openxmlformats.org/officeDocument/2006/relationships/image" Target="media/image19.png"/><Relationship Id="rId50" Type="http://schemas.openxmlformats.org/officeDocument/2006/relationships/image" Target="media/image200.png"/><Relationship Id="rId55" Type="http://schemas.openxmlformats.org/officeDocument/2006/relationships/image" Target="media/image2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jpg"/><Relationship Id="rId29" Type="http://schemas.openxmlformats.org/officeDocument/2006/relationships/image" Target="media/image10.wmf"/><Relationship Id="rId11" Type="http://schemas.microsoft.com/office/2018/08/relationships/commentsExtensible" Target="commentsExtensible.xml"/><Relationship Id="rId24" Type="http://schemas.openxmlformats.org/officeDocument/2006/relationships/image" Target="media/image70.jpg"/><Relationship Id="rId32" Type="http://schemas.openxmlformats.org/officeDocument/2006/relationships/oleObject" Target="embeddings/oleObject4.bin"/><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3.jp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0.jpg"/><Relationship Id="rId22" Type="http://schemas.openxmlformats.org/officeDocument/2006/relationships/image" Target="media/image60.png"/><Relationship Id="rId27" Type="http://schemas.openxmlformats.org/officeDocument/2006/relationships/image" Target="media/image9.wmf"/><Relationship Id="rId30" Type="http://schemas.openxmlformats.org/officeDocument/2006/relationships/oleObject" Target="embeddings/oleObject3.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image" Target="media/image140.png"/><Relationship Id="rId46" Type="http://schemas.openxmlformats.org/officeDocument/2006/relationships/image" Target="media/image180.png"/><Relationship Id="rId59" Type="http://schemas.openxmlformats.org/officeDocument/2006/relationships/theme" Target="theme/theme1.xml"/><Relationship Id="rId20" Type="http://schemas.openxmlformats.org/officeDocument/2006/relationships/image" Target="media/image50.jpg"/><Relationship Id="rId41" Type="http://schemas.openxmlformats.org/officeDocument/2006/relationships/image" Target="media/image16.png"/><Relationship Id="rId54"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7.jpg"/><Relationship Id="rId28" Type="http://schemas.openxmlformats.org/officeDocument/2006/relationships/oleObject" Target="embeddings/oleObject2.bin"/><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1.wmf"/><Relationship Id="rId44" Type="http://schemas.openxmlformats.org/officeDocument/2006/relationships/image" Target="media/image170.png"/><Relationship Id="rId5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B7B872-CC6D-B14C-9E23-A1C7F0807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1252</TotalTime>
  <Pages>6</Pages>
  <Words>3099</Words>
  <Characters>17665</Characters>
  <Application>Microsoft Office Word</Application>
  <DocSecurity>0</DocSecurity>
  <Lines>147</Lines>
  <Paragraphs>41</Paragraphs>
  <ScaleCrop>false</ScaleCrop>
  <Company>IEEE</Company>
  <LinksUpToDate>false</LinksUpToDate>
  <CharactersWithSpaces>20723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Simon CHUANG</cp:lastModifiedBy>
  <cp:revision>715</cp:revision>
  <cp:lastPrinted>2012-08-03T09:53:00Z</cp:lastPrinted>
  <dcterms:created xsi:type="dcterms:W3CDTF">2019-09-26T15:30:00Z</dcterms:created>
  <dcterms:modified xsi:type="dcterms:W3CDTF">2023-12-13T22:00:00Z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959d3d331817c1b4880b6aee004bdf09014cae7d641483d6d2ff9855cb71d89e</vt:lpwstr>
  </property>
  <property fmtid="{D5CDD505-2E9C-101B-9397-08002B2CF9AE}" pid="3" name="ZOTERO_PREF_1">
    <vt:lpwstr>&lt;data data-version="3" zotero-version="6.0.30"&gt;&lt;session id="3hzYMmwh"/&gt;&lt;style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MTEquationSection">
    <vt:lpwstr>1</vt:lpwstr>
  </property>
  <property fmtid="{D5CDD505-2E9C-101B-9397-08002B2CF9AE}" pid="6" name="MTWinEqns">
    <vt:bool>true</vt:bool>
  </property>
  <property fmtid="{D5CDD505-2E9C-101B-9397-08002B2CF9AE}" pid="7" name="MTEquationNumber2">
    <vt:lpwstr>(#E1)</vt:lpwstr>
  </property>
</Properties>
</file>